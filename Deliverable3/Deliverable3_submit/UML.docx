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B3" w:rsidRDefault="00B83293" w:rsidP="00850A76">
      <w:r>
        <w:rPr>
          <w:noProof/>
          <w:lang w:val="en-US"/>
        </w:rPr>
        <w:drawing>
          <wp:anchor distT="0" distB="0" distL="114300" distR="114300" simplePos="0" relativeHeight="251814912" behindDoc="1" locked="0" layoutInCell="1" allowOverlap="1" wp14:anchorId="6283EA64" wp14:editId="79C3E55A">
            <wp:simplePos x="0" y="0"/>
            <wp:positionH relativeFrom="rightMargin">
              <wp:posOffset>-204800</wp:posOffset>
            </wp:positionH>
            <wp:positionV relativeFrom="paragraph">
              <wp:posOffset>1178560</wp:posOffset>
            </wp:positionV>
            <wp:extent cx="114300" cy="163830"/>
            <wp:effectExtent l="0" t="0" r="0" b="762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07744" behindDoc="0" locked="0" layoutInCell="1" allowOverlap="1" wp14:anchorId="615D8766" wp14:editId="5C203DB4">
            <wp:simplePos x="0" y="0"/>
            <wp:positionH relativeFrom="margin">
              <wp:posOffset>6140796</wp:posOffset>
            </wp:positionH>
            <wp:positionV relativeFrom="margin">
              <wp:posOffset>1333971</wp:posOffset>
            </wp:positionV>
            <wp:extent cx="962025" cy="476885"/>
            <wp:effectExtent l="0" t="0" r="9525" b="0"/>
            <wp:wrapSquare wrapText="bothSides"/>
            <wp:docPr id="41" name="Picture 41" descr="C:\Users\klaho028\Pictures\admin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ho028\Pictures\adminser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23104" behindDoc="1" locked="0" layoutInCell="1" allowOverlap="1" wp14:anchorId="5BEC0093" wp14:editId="07DEED9C">
            <wp:simplePos x="0" y="0"/>
            <wp:positionH relativeFrom="rightMargin">
              <wp:posOffset>-2092859</wp:posOffset>
            </wp:positionH>
            <wp:positionV relativeFrom="paragraph">
              <wp:posOffset>1510420</wp:posOffset>
            </wp:positionV>
            <wp:extent cx="114300" cy="163830"/>
            <wp:effectExtent l="0" t="0" r="0" b="762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21056" behindDoc="1" locked="0" layoutInCell="1" allowOverlap="1" wp14:anchorId="0E4E23DC" wp14:editId="66C26C83">
            <wp:simplePos x="0" y="0"/>
            <wp:positionH relativeFrom="rightMargin">
              <wp:posOffset>-2246737</wp:posOffset>
            </wp:positionH>
            <wp:positionV relativeFrom="paragraph">
              <wp:posOffset>1356976</wp:posOffset>
            </wp:positionV>
            <wp:extent cx="114300" cy="163830"/>
            <wp:effectExtent l="0" t="0" r="0" b="762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19008" behindDoc="1" locked="0" layoutInCell="1" allowOverlap="1" wp14:anchorId="4BC9C344" wp14:editId="1654F434">
            <wp:simplePos x="0" y="0"/>
            <wp:positionH relativeFrom="rightMargin">
              <wp:posOffset>-1128634</wp:posOffset>
            </wp:positionH>
            <wp:positionV relativeFrom="paragraph">
              <wp:posOffset>1537222</wp:posOffset>
            </wp:positionV>
            <wp:extent cx="114300" cy="163830"/>
            <wp:effectExtent l="0" t="0" r="0" b="762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12864" behindDoc="1" locked="0" layoutInCell="1" allowOverlap="1" wp14:anchorId="529690B7" wp14:editId="753AAA19">
            <wp:simplePos x="0" y="0"/>
            <wp:positionH relativeFrom="rightMargin">
              <wp:posOffset>-290661</wp:posOffset>
            </wp:positionH>
            <wp:positionV relativeFrom="paragraph">
              <wp:posOffset>672962</wp:posOffset>
            </wp:positionV>
            <wp:extent cx="114300" cy="163830"/>
            <wp:effectExtent l="0" t="0" r="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9C7751" wp14:editId="1B9A508B">
                <wp:simplePos x="0" y="0"/>
                <wp:positionH relativeFrom="column">
                  <wp:posOffset>5880226</wp:posOffset>
                </wp:positionH>
                <wp:positionV relativeFrom="paragraph">
                  <wp:posOffset>1575059</wp:posOffset>
                </wp:positionV>
                <wp:extent cx="389299" cy="679254"/>
                <wp:effectExtent l="0" t="0" r="10795" b="26035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679254"/>
                        </a:xfrm>
                        <a:custGeom>
                          <a:avLst/>
                          <a:gdLst>
                            <a:gd name="connsiteX0" fmla="*/ 271604 w 389299"/>
                            <a:gd name="connsiteY0" fmla="*/ 9297 h 679254"/>
                            <a:gd name="connsiteX1" fmla="*/ 248970 w 389299"/>
                            <a:gd name="connsiteY1" fmla="*/ 244 h 679254"/>
                            <a:gd name="connsiteX2" fmla="*/ 176542 w 389299"/>
                            <a:gd name="connsiteY2" fmla="*/ 4771 h 679254"/>
                            <a:gd name="connsiteX3" fmla="*/ 144855 w 389299"/>
                            <a:gd name="connsiteY3" fmla="*/ 18351 h 679254"/>
                            <a:gd name="connsiteX4" fmla="*/ 104115 w 389299"/>
                            <a:gd name="connsiteY4" fmla="*/ 36458 h 679254"/>
                            <a:gd name="connsiteX5" fmla="*/ 76954 w 389299"/>
                            <a:gd name="connsiteY5" fmla="*/ 40985 h 679254"/>
                            <a:gd name="connsiteX6" fmla="*/ 22633 w 389299"/>
                            <a:gd name="connsiteY6" fmla="*/ 50038 h 679254"/>
                            <a:gd name="connsiteX7" fmla="*/ 9053 w 389299"/>
                            <a:gd name="connsiteY7" fmla="*/ 54565 h 679254"/>
                            <a:gd name="connsiteX8" fmla="*/ 4526 w 389299"/>
                            <a:gd name="connsiteY8" fmla="*/ 68145 h 679254"/>
                            <a:gd name="connsiteX9" fmla="*/ 0 w 389299"/>
                            <a:gd name="connsiteY9" fmla="*/ 131519 h 679254"/>
                            <a:gd name="connsiteX10" fmla="*/ 4526 w 389299"/>
                            <a:gd name="connsiteY10" fmla="*/ 434810 h 679254"/>
                            <a:gd name="connsiteX11" fmla="*/ 9053 w 389299"/>
                            <a:gd name="connsiteY11" fmla="*/ 452917 h 679254"/>
                            <a:gd name="connsiteX12" fmla="*/ 13580 w 389299"/>
                            <a:gd name="connsiteY12" fmla="*/ 484604 h 679254"/>
                            <a:gd name="connsiteX13" fmla="*/ 18107 w 389299"/>
                            <a:gd name="connsiteY13" fmla="*/ 552505 h 679254"/>
                            <a:gd name="connsiteX14" fmla="*/ 22633 w 389299"/>
                            <a:gd name="connsiteY14" fmla="*/ 566086 h 679254"/>
                            <a:gd name="connsiteX15" fmla="*/ 27160 w 389299"/>
                            <a:gd name="connsiteY15" fmla="*/ 584192 h 679254"/>
                            <a:gd name="connsiteX16" fmla="*/ 31687 w 389299"/>
                            <a:gd name="connsiteY16" fmla="*/ 620406 h 679254"/>
                            <a:gd name="connsiteX17" fmla="*/ 40740 w 389299"/>
                            <a:gd name="connsiteY17" fmla="*/ 629460 h 679254"/>
                            <a:gd name="connsiteX18" fmla="*/ 67901 w 389299"/>
                            <a:gd name="connsiteY18" fmla="*/ 647567 h 679254"/>
                            <a:gd name="connsiteX19" fmla="*/ 99588 w 389299"/>
                            <a:gd name="connsiteY19" fmla="*/ 661147 h 679254"/>
                            <a:gd name="connsiteX20" fmla="*/ 113168 w 389299"/>
                            <a:gd name="connsiteY20" fmla="*/ 665674 h 679254"/>
                            <a:gd name="connsiteX21" fmla="*/ 190123 w 389299"/>
                            <a:gd name="connsiteY21" fmla="*/ 679254 h 679254"/>
                            <a:gd name="connsiteX22" fmla="*/ 389299 w 389299"/>
                            <a:gd name="connsiteY22" fmla="*/ 674727 h 679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389299" h="679254">
                              <a:moveTo>
                                <a:pt x="271604" y="9297"/>
                              </a:moveTo>
                              <a:cubicBezTo>
                                <a:pt x="264059" y="6279"/>
                                <a:pt x="257087" y="630"/>
                                <a:pt x="248970" y="244"/>
                              </a:cubicBezTo>
                              <a:cubicBezTo>
                                <a:pt x="224808" y="-906"/>
                                <a:pt x="200599" y="2239"/>
                                <a:pt x="176542" y="4771"/>
                              </a:cubicBezTo>
                              <a:cubicBezTo>
                                <a:pt x="167640" y="5708"/>
                                <a:pt x="151560" y="15256"/>
                                <a:pt x="144855" y="18351"/>
                              </a:cubicBezTo>
                              <a:cubicBezTo>
                                <a:pt x="131362" y="24579"/>
                                <a:pt x="118213" y="31759"/>
                                <a:pt x="104115" y="36458"/>
                              </a:cubicBezTo>
                              <a:cubicBezTo>
                                <a:pt x="95407" y="39361"/>
                                <a:pt x="85954" y="39185"/>
                                <a:pt x="76954" y="40985"/>
                              </a:cubicBezTo>
                              <a:cubicBezTo>
                                <a:pt x="27111" y="50953"/>
                                <a:pt x="103999" y="39867"/>
                                <a:pt x="22633" y="50038"/>
                              </a:cubicBezTo>
                              <a:cubicBezTo>
                                <a:pt x="18106" y="51547"/>
                                <a:pt x="12427" y="51191"/>
                                <a:pt x="9053" y="54565"/>
                              </a:cubicBezTo>
                              <a:cubicBezTo>
                                <a:pt x="5679" y="57939"/>
                                <a:pt x="5083" y="63406"/>
                                <a:pt x="4526" y="68145"/>
                              </a:cubicBezTo>
                              <a:cubicBezTo>
                                <a:pt x="2052" y="89178"/>
                                <a:pt x="1509" y="110394"/>
                                <a:pt x="0" y="131519"/>
                              </a:cubicBezTo>
                              <a:cubicBezTo>
                                <a:pt x="1509" y="232616"/>
                                <a:pt x="1679" y="333742"/>
                                <a:pt x="4526" y="434810"/>
                              </a:cubicBezTo>
                              <a:cubicBezTo>
                                <a:pt x="4701" y="441029"/>
                                <a:pt x="7940" y="446796"/>
                                <a:pt x="9053" y="452917"/>
                              </a:cubicBezTo>
                              <a:cubicBezTo>
                                <a:pt x="10962" y="463414"/>
                                <a:pt x="12071" y="474042"/>
                                <a:pt x="13580" y="484604"/>
                              </a:cubicBezTo>
                              <a:cubicBezTo>
                                <a:pt x="15089" y="507238"/>
                                <a:pt x="15602" y="529960"/>
                                <a:pt x="18107" y="552505"/>
                              </a:cubicBezTo>
                              <a:cubicBezTo>
                                <a:pt x="18634" y="557248"/>
                                <a:pt x="21322" y="561498"/>
                                <a:pt x="22633" y="566086"/>
                              </a:cubicBezTo>
                              <a:cubicBezTo>
                                <a:pt x="24342" y="572068"/>
                                <a:pt x="25651" y="578157"/>
                                <a:pt x="27160" y="584192"/>
                              </a:cubicBezTo>
                              <a:cubicBezTo>
                                <a:pt x="28669" y="596263"/>
                                <a:pt x="28191" y="608754"/>
                                <a:pt x="31687" y="620406"/>
                              </a:cubicBezTo>
                              <a:cubicBezTo>
                                <a:pt x="32913" y="624494"/>
                                <a:pt x="37326" y="626899"/>
                                <a:pt x="40740" y="629460"/>
                              </a:cubicBezTo>
                              <a:cubicBezTo>
                                <a:pt x="49445" y="635989"/>
                                <a:pt x="58847" y="641531"/>
                                <a:pt x="67901" y="647567"/>
                              </a:cubicBezTo>
                              <a:cubicBezTo>
                                <a:pt x="88575" y="661349"/>
                                <a:pt x="74011" y="653839"/>
                                <a:pt x="99588" y="661147"/>
                              </a:cubicBezTo>
                              <a:cubicBezTo>
                                <a:pt x="104176" y="662458"/>
                                <a:pt x="108519" y="664601"/>
                                <a:pt x="113168" y="665674"/>
                              </a:cubicBezTo>
                              <a:cubicBezTo>
                                <a:pt x="149386" y="674032"/>
                                <a:pt x="156731" y="674484"/>
                                <a:pt x="190123" y="679254"/>
                              </a:cubicBezTo>
                              <a:cubicBezTo>
                                <a:pt x="374207" y="674534"/>
                                <a:pt x="307798" y="674727"/>
                                <a:pt x="389299" y="67472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A0E30" id="Freeform 105" o:spid="_x0000_s1026" style="position:absolute;margin-left:463pt;margin-top:124pt;width:30.65pt;height:53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299,679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" path="m271604,9297c264059,6279,257087,630,248970,244,224808,-906,200599,2239,176542,4771v-8902,937,-24982,10485,-31687,13580c131362,24579,118213,31759,104115,36458v-8708,2903,-18161,2727,-27161,4527c27111,50953,103999,39867,22633,50038,18106,51547,12427,51191,9053,54565,5679,57939,5083,63406,4526,68145,2052,89178,1509,110394,,131519,1509,232616,1679,333742,4526,434810v175,6219,3414,11986,4527,18107c10962,463414,12071,474042,13580,484604v1509,22634,2022,45356,4527,67901c18634,557248,21322,561498,22633,566086v1709,5982,3018,12071,4527,18106c28669,596263,28191,608754,31687,620406v1226,4088,5639,6493,9053,9054c49445,635989,58847,641531,67901,647567v20674,13782,6110,6272,31687,13580c104176,662458,108519,664601,113168,665674v36218,8358,43563,8810,76955,13580c374207,674534,307798,674727,389299,674727e" filled="f" strokecolor="black [3213]" strokeweight="1pt">
                <v:stroke joinstyle="miter"/>
                <v:path arrowok="t" o:connecttype="custom" o:connectlocs="271604,9297;248970,244;176542,4771;144855,18351;104115,36458;76954,40985;22633,50038;9053,54565;4526,68145;0,131519;4526,434810;9053,452917;13580,484604;18107,552505;22633,566086;27160,584192;31687,620406;40740,629460;67901,647567;99588,661147;113168,665674;190123,679254;389299,674727" o:connectangles="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10B07A" wp14:editId="3D4EF2D7">
                <wp:simplePos x="0" y="0"/>
                <wp:positionH relativeFrom="column">
                  <wp:posOffset>7061703</wp:posOffset>
                </wp:positionH>
                <wp:positionV relativeFrom="paragraph">
                  <wp:posOffset>905347</wp:posOffset>
                </wp:positionV>
                <wp:extent cx="1018515" cy="574895"/>
                <wp:effectExtent l="0" t="0" r="10795" b="15875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15" cy="574895"/>
                        </a:xfrm>
                        <a:custGeom>
                          <a:avLst/>
                          <a:gdLst>
                            <a:gd name="connsiteX0" fmla="*/ 0 w 1018515"/>
                            <a:gd name="connsiteY0" fmla="*/ 574895 h 574895"/>
                            <a:gd name="connsiteX1" fmla="*/ 27160 w 1018515"/>
                            <a:gd name="connsiteY1" fmla="*/ 570368 h 574895"/>
                            <a:gd name="connsiteX2" fmla="*/ 162962 w 1018515"/>
                            <a:gd name="connsiteY2" fmla="*/ 556788 h 574895"/>
                            <a:gd name="connsiteX3" fmla="*/ 176543 w 1018515"/>
                            <a:gd name="connsiteY3" fmla="*/ 552261 h 574895"/>
                            <a:gd name="connsiteX4" fmla="*/ 258024 w 1018515"/>
                            <a:gd name="connsiteY4" fmla="*/ 538681 h 574895"/>
                            <a:gd name="connsiteX5" fmla="*/ 276131 w 1018515"/>
                            <a:gd name="connsiteY5" fmla="*/ 534154 h 574895"/>
                            <a:gd name="connsiteX6" fmla="*/ 321398 w 1018515"/>
                            <a:gd name="connsiteY6" fmla="*/ 529627 h 574895"/>
                            <a:gd name="connsiteX7" fmla="*/ 362139 w 1018515"/>
                            <a:gd name="connsiteY7" fmla="*/ 525101 h 574895"/>
                            <a:gd name="connsiteX8" fmla="*/ 384772 w 1018515"/>
                            <a:gd name="connsiteY8" fmla="*/ 520574 h 574895"/>
                            <a:gd name="connsiteX9" fmla="*/ 411933 w 1018515"/>
                            <a:gd name="connsiteY9" fmla="*/ 516047 h 574895"/>
                            <a:gd name="connsiteX10" fmla="*/ 448147 w 1018515"/>
                            <a:gd name="connsiteY10" fmla="*/ 511520 h 574895"/>
                            <a:gd name="connsiteX11" fmla="*/ 493414 w 1018515"/>
                            <a:gd name="connsiteY11" fmla="*/ 497940 h 574895"/>
                            <a:gd name="connsiteX12" fmla="*/ 511521 w 1018515"/>
                            <a:gd name="connsiteY12" fmla="*/ 493413 h 574895"/>
                            <a:gd name="connsiteX13" fmla="*/ 529628 w 1018515"/>
                            <a:gd name="connsiteY13" fmla="*/ 475306 h 574895"/>
                            <a:gd name="connsiteX14" fmla="*/ 543208 w 1018515"/>
                            <a:gd name="connsiteY14" fmla="*/ 470780 h 574895"/>
                            <a:gd name="connsiteX15" fmla="*/ 561315 w 1018515"/>
                            <a:gd name="connsiteY15" fmla="*/ 448146 h 574895"/>
                            <a:gd name="connsiteX16" fmla="*/ 579422 w 1018515"/>
                            <a:gd name="connsiteY16" fmla="*/ 416459 h 574895"/>
                            <a:gd name="connsiteX17" fmla="*/ 606582 w 1018515"/>
                            <a:gd name="connsiteY17" fmla="*/ 312344 h 574895"/>
                            <a:gd name="connsiteX18" fmla="*/ 611109 w 1018515"/>
                            <a:gd name="connsiteY18" fmla="*/ 285184 h 574895"/>
                            <a:gd name="connsiteX19" fmla="*/ 620162 w 1018515"/>
                            <a:gd name="connsiteY19" fmla="*/ 258023 h 574895"/>
                            <a:gd name="connsiteX20" fmla="*/ 624689 w 1018515"/>
                            <a:gd name="connsiteY20" fmla="*/ 244443 h 574895"/>
                            <a:gd name="connsiteX21" fmla="*/ 629216 w 1018515"/>
                            <a:gd name="connsiteY21" fmla="*/ 230863 h 574895"/>
                            <a:gd name="connsiteX22" fmla="*/ 638269 w 1018515"/>
                            <a:gd name="connsiteY22" fmla="*/ 217283 h 574895"/>
                            <a:gd name="connsiteX23" fmla="*/ 642796 w 1018515"/>
                            <a:gd name="connsiteY23" fmla="*/ 203703 h 574895"/>
                            <a:gd name="connsiteX24" fmla="*/ 656376 w 1018515"/>
                            <a:gd name="connsiteY24" fmla="*/ 190122 h 574895"/>
                            <a:gd name="connsiteX25" fmla="*/ 660903 w 1018515"/>
                            <a:gd name="connsiteY25" fmla="*/ 176542 h 574895"/>
                            <a:gd name="connsiteX26" fmla="*/ 692590 w 1018515"/>
                            <a:gd name="connsiteY26" fmla="*/ 135802 h 574895"/>
                            <a:gd name="connsiteX27" fmla="*/ 697117 w 1018515"/>
                            <a:gd name="connsiteY27" fmla="*/ 122221 h 574895"/>
                            <a:gd name="connsiteX28" fmla="*/ 755964 w 1018515"/>
                            <a:gd name="connsiteY28" fmla="*/ 76954 h 574895"/>
                            <a:gd name="connsiteX29" fmla="*/ 783125 w 1018515"/>
                            <a:gd name="connsiteY29" fmla="*/ 67901 h 574895"/>
                            <a:gd name="connsiteX30" fmla="*/ 796705 w 1018515"/>
                            <a:gd name="connsiteY30" fmla="*/ 63374 h 574895"/>
                            <a:gd name="connsiteX31" fmla="*/ 819339 w 1018515"/>
                            <a:gd name="connsiteY31" fmla="*/ 58847 h 574895"/>
                            <a:gd name="connsiteX32" fmla="*/ 846499 w 1018515"/>
                            <a:gd name="connsiteY32" fmla="*/ 49794 h 574895"/>
                            <a:gd name="connsiteX33" fmla="*/ 882713 w 1018515"/>
                            <a:gd name="connsiteY33" fmla="*/ 31687 h 574895"/>
                            <a:gd name="connsiteX34" fmla="*/ 909873 w 1018515"/>
                            <a:gd name="connsiteY34" fmla="*/ 22633 h 574895"/>
                            <a:gd name="connsiteX35" fmla="*/ 950614 w 1018515"/>
                            <a:gd name="connsiteY35" fmla="*/ 9053 h 574895"/>
                            <a:gd name="connsiteX36" fmla="*/ 977774 w 1018515"/>
                            <a:gd name="connsiteY36" fmla="*/ 0 h 574895"/>
                            <a:gd name="connsiteX37" fmla="*/ 1018515 w 1018515"/>
                            <a:gd name="connsiteY37" fmla="*/ 0 h 574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018515" h="574895">
                              <a:moveTo>
                                <a:pt x="0" y="574895"/>
                              </a:moveTo>
                              <a:cubicBezTo>
                                <a:pt x="9053" y="573386"/>
                                <a:pt x="18053" y="571506"/>
                                <a:pt x="27160" y="570368"/>
                              </a:cubicBezTo>
                              <a:cubicBezTo>
                                <a:pt x="93532" y="562071"/>
                                <a:pt x="103461" y="561746"/>
                                <a:pt x="162962" y="556788"/>
                              </a:cubicBezTo>
                              <a:cubicBezTo>
                                <a:pt x="167489" y="555279"/>
                                <a:pt x="171893" y="553334"/>
                                <a:pt x="176543" y="552261"/>
                              </a:cubicBezTo>
                              <a:cubicBezTo>
                                <a:pt x="217106" y="542900"/>
                                <a:pt x="219690" y="543472"/>
                                <a:pt x="258024" y="538681"/>
                              </a:cubicBezTo>
                              <a:cubicBezTo>
                                <a:pt x="264060" y="537172"/>
                                <a:pt x="269972" y="535034"/>
                                <a:pt x="276131" y="534154"/>
                              </a:cubicBezTo>
                              <a:cubicBezTo>
                                <a:pt x="291143" y="532009"/>
                                <a:pt x="306317" y="531214"/>
                                <a:pt x="321398" y="529627"/>
                              </a:cubicBezTo>
                              <a:cubicBezTo>
                                <a:pt x="334987" y="528197"/>
                                <a:pt x="348612" y="527033"/>
                                <a:pt x="362139" y="525101"/>
                              </a:cubicBezTo>
                              <a:cubicBezTo>
                                <a:pt x="369755" y="524013"/>
                                <a:pt x="377202" y="521950"/>
                                <a:pt x="384772" y="520574"/>
                              </a:cubicBezTo>
                              <a:cubicBezTo>
                                <a:pt x="393802" y="518932"/>
                                <a:pt x="402847" y="517345"/>
                                <a:pt x="411933" y="516047"/>
                              </a:cubicBezTo>
                              <a:cubicBezTo>
                                <a:pt x="423976" y="514326"/>
                                <a:pt x="436147" y="513520"/>
                                <a:pt x="448147" y="511520"/>
                              </a:cubicBezTo>
                              <a:cubicBezTo>
                                <a:pt x="469708" y="507927"/>
                                <a:pt x="469255" y="503980"/>
                                <a:pt x="493414" y="497940"/>
                              </a:cubicBezTo>
                              <a:lnTo>
                                <a:pt x="511521" y="493413"/>
                              </a:lnTo>
                              <a:cubicBezTo>
                                <a:pt x="517557" y="487377"/>
                                <a:pt x="522682" y="480267"/>
                                <a:pt x="529628" y="475306"/>
                              </a:cubicBezTo>
                              <a:cubicBezTo>
                                <a:pt x="533511" y="472533"/>
                                <a:pt x="539585" y="473885"/>
                                <a:pt x="543208" y="470780"/>
                              </a:cubicBezTo>
                              <a:cubicBezTo>
                                <a:pt x="550544" y="464492"/>
                                <a:pt x="555518" y="455876"/>
                                <a:pt x="561315" y="448146"/>
                              </a:cubicBezTo>
                              <a:cubicBezTo>
                                <a:pt x="568040" y="439180"/>
                                <a:pt x="575466" y="426744"/>
                                <a:pt x="579422" y="416459"/>
                              </a:cubicBezTo>
                              <a:cubicBezTo>
                                <a:pt x="592638" y="382097"/>
                                <a:pt x="600515" y="348745"/>
                                <a:pt x="606582" y="312344"/>
                              </a:cubicBezTo>
                              <a:cubicBezTo>
                                <a:pt x="608091" y="303291"/>
                                <a:pt x="608883" y="294088"/>
                                <a:pt x="611109" y="285184"/>
                              </a:cubicBezTo>
                              <a:cubicBezTo>
                                <a:pt x="613424" y="275926"/>
                                <a:pt x="617144" y="267077"/>
                                <a:pt x="620162" y="258023"/>
                              </a:cubicBezTo>
                              <a:lnTo>
                                <a:pt x="624689" y="244443"/>
                              </a:lnTo>
                              <a:cubicBezTo>
                                <a:pt x="626198" y="239916"/>
                                <a:pt x="626569" y="234833"/>
                                <a:pt x="629216" y="230863"/>
                              </a:cubicBezTo>
                              <a:cubicBezTo>
                                <a:pt x="632234" y="226336"/>
                                <a:pt x="635836" y="222149"/>
                                <a:pt x="638269" y="217283"/>
                              </a:cubicBezTo>
                              <a:cubicBezTo>
                                <a:pt x="640403" y="213015"/>
                                <a:pt x="640149" y="207673"/>
                                <a:pt x="642796" y="203703"/>
                              </a:cubicBezTo>
                              <a:cubicBezTo>
                                <a:pt x="646347" y="198376"/>
                                <a:pt x="651849" y="194649"/>
                                <a:pt x="656376" y="190122"/>
                              </a:cubicBezTo>
                              <a:cubicBezTo>
                                <a:pt x="657885" y="185595"/>
                                <a:pt x="658586" y="180713"/>
                                <a:pt x="660903" y="176542"/>
                              </a:cubicBezTo>
                              <a:cubicBezTo>
                                <a:pt x="674439" y="152177"/>
                                <a:pt x="676094" y="152298"/>
                                <a:pt x="692590" y="135802"/>
                              </a:cubicBezTo>
                              <a:cubicBezTo>
                                <a:pt x="694099" y="131275"/>
                                <a:pt x="694187" y="125988"/>
                                <a:pt x="697117" y="122221"/>
                              </a:cubicBezTo>
                              <a:cubicBezTo>
                                <a:pt x="712540" y="102392"/>
                                <a:pt x="732629" y="86287"/>
                                <a:pt x="755964" y="76954"/>
                              </a:cubicBezTo>
                              <a:cubicBezTo>
                                <a:pt x="764825" y="73410"/>
                                <a:pt x="774071" y="70919"/>
                                <a:pt x="783125" y="67901"/>
                              </a:cubicBezTo>
                              <a:cubicBezTo>
                                <a:pt x="787652" y="66392"/>
                                <a:pt x="792026" y="64310"/>
                                <a:pt x="796705" y="63374"/>
                              </a:cubicBezTo>
                              <a:cubicBezTo>
                                <a:pt x="804250" y="61865"/>
                                <a:pt x="811916" y="60871"/>
                                <a:pt x="819339" y="58847"/>
                              </a:cubicBezTo>
                              <a:cubicBezTo>
                                <a:pt x="828546" y="56336"/>
                                <a:pt x="846499" y="49794"/>
                                <a:pt x="846499" y="49794"/>
                              </a:cubicBezTo>
                              <a:cubicBezTo>
                                <a:pt x="864618" y="37714"/>
                                <a:pt x="858347" y="40548"/>
                                <a:pt x="882713" y="31687"/>
                              </a:cubicBezTo>
                              <a:cubicBezTo>
                                <a:pt x="891682" y="28426"/>
                                <a:pt x="901337" y="26901"/>
                                <a:pt x="909873" y="22633"/>
                              </a:cubicBezTo>
                              <a:cubicBezTo>
                                <a:pt x="943071" y="6035"/>
                                <a:pt x="912003" y="19583"/>
                                <a:pt x="950614" y="9053"/>
                              </a:cubicBezTo>
                              <a:cubicBezTo>
                                <a:pt x="959821" y="6542"/>
                                <a:pt x="968231" y="0"/>
                                <a:pt x="977774" y="0"/>
                              </a:cubicBezTo>
                              <a:lnTo>
                                <a:pt x="101851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4495B" id="Freeform 104" o:spid="_x0000_s1026" style="position:absolute;margin-left:556.05pt;margin-top:71.3pt;width:80.2pt;height:45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8515,57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" path="m,574895v9053,-1509,18053,-3389,27160,-4527c93532,562071,103461,561746,162962,556788v4527,-1509,8931,-3454,13581,-4527c217106,542900,219690,543472,258024,538681v6036,-1509,11948,-3647,18107,-4527c291143,532009,306317,531214,321398,529627v13589,-1430,27214,-2594,40741,-4526c369755,524013,377202,521950,384772,520574v9030,-1642,18075,-3229,27161,-4527c423976,514326,436147,513520,448147,511520v21561,-3593,21108,-7540,45267,-13580l511521,493413v6036,-6036,11161,-13146,18107,-18107c533511,472533,539585,473885,543208,470780v7336,-6288,12310,-14904,18107,-22634c568040,439180,575466,426744,579422,416459v13216,-34362,21093,-67714,27160,-104115c608091,303291,608883,294088,611109,285184v2315,-9258,6035,-18107,9053,-27161l624689,244443v1509,-4527,1880,-9610,4527,-13580c632234,226336,635836,222149,638269,217283v2134,-4268,1880,-9610,4527,-13580c646347,198376,651849,194649,656376,190122v1509,-4527,2210,-9409,4527,-13580c674439,152177,676094,152298,692590,135802v1509,-4527,1597,-9814,4527,-13581c712540,102392,732629,86287,755964,76954v8861,-3544,18107,-6035,27161,-9053c787652,66392,792026,64310,796705,63374v7545,-1509,15211,-2503,22634,-4527c828546,56336,846499,49794,846499,49794v18119,-12080,11848,-9246,36214,-18107c891682,28426,901337,26901,909873,22633,943071,6035,912003,19583,950614,9053,959821,6542,968231,,977774,r40741,e" filled="f" strokecolor="black [3213]" strokeweight="1pt">
                <v:stroke joinstyle="miter"/>
                <v:path arrowok="t" o:connecttype="custom" o:connectlocs="0,574895;27160,570368;162962,556788;176543,552261;258024,538681;276131,534154;321398,529627;362139,525101;384772,520574;411933,516047;448147,511520;493414,497940;511521,493413;529628,475306;543208,470780;561315,448146;579422,416459;606582,312344;611109,285184;620162,258023;624689,244443;629216,230863;638269,217283;642796,203703;656376,190122;660903,176542;692590,135802;697117,122221;755964,76954;783125,67901;796705,63374;819339,58847;846499,49794;882713,31687;909873,22633;950614,9053;977774,0;1018515,0" o:connectangles="0,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C6F6A1" wp14:editId="23F02DC5">
                <wp:simplePos x="0" y="0"/>
                <wp:positionH relativeFrom="column">
                  <wp:posOffset>7518903</wp:posOffset>
                </wp:positionH>
                <wp:positionV relativeFrom="paragraph">
                  <wp:posOffset>1136210</wp:posOffset>
                </wp:positionV>
                <wp:extent cx="574895" cy="918927"/>
                <wp:effectExtent l="0" t="0" r="15875" b="14605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95" cy="918927"/>
                        </a:xfrm>
                        <a:custGeom>
                          <a:avLst/>
                          <a:gdLst>
                            <a:gd name="connsiteX0" fmla="*/ 574895 w 574895"/>
                            <a:gd name="connsiteY0" fmla="*/ 0 h 918927"/>
                            <a:gd name="connsiteX1" fmla="*/ 552261 w 574895"/>
                            <a:gd name="connsiteY1" fmla="*/ 4527 h 918927"/>
                            <a:gd name="connsiteX2" fmla="*/ 511521 w 574895"/>
                            <a:gd name="connsiteY2" fmla="*/ 13580 h 918927"/>
                            <a:gd name="connsiteX3" fmla="*/ 461727 w 574895"/>
                            <a:gd name="connsiteY3" fmla="*/ 22634 h 918927"/>
                            <a:gd name="connsiteX4" fmla="*/ 425513 w 574895"/>
                            <a:gd name="connsiteY4" fmla="*/ 49794 h 918927"/>
                            <a:gd name="connsiteX5" fmla="*/ 407406 w 574895"/>
                            <a:gd name="connsiteY5" fmla="*/ 86008 h 918927"/>
                            <a:gd name="connsiteX6" fmla="*/ 398352 w 574895"/>
                            <a:gd name="connsiteY6" fmla="*/ 99588 h 918927"/>
                            <a:gd name="connsiteX7" fmla="*/ 384772 w 574895"/>
                            <a:gd name="connsiteY7" fmla="*/ 185596 h 918927"/>
                            <a:gd name="connsiteX8" fmla="*/ 380246 w 574895"/>
                            <a:gd name="connsiteY8" fmla="*/ 239917 h 918927"/>
                            <a:gd name="connsiteX9" fmla="*/ 375719 w 574895"/>
                            <a:gd name="connsiteY9" fmla="*/ 520574 h 918927"/>
                            <a:gd name="connsiteX10" fmla="*/ 371192 w 574895"/>
                            <a:gd name="connsiteY10" fmla="*/ 570368 h 918927"/>
                            <a:gd name="connsiteX11" fmla="*/ 362139 w 574895"/>
                            <a:gd name="connsiteY11" fmla="*/ 683537 h 918927"/>
                            <a:gd name="connsiteX12" fmla="*/ 357612 w 574895"/>
                            <a:gd name="connsiteY12" fmla="*/ 710697 h 918927"/>
                            <a:gd name="connsiteX13" fmla="*/ 353085 w 574895"/>
                            <a:gd name="connsiteY13" fmla="*/ 724277 h 918927"/>
                            <a:gd name="connsiteX14" fmla="*/ 348558 w 574895"/>
                            <a:gd name="connsiteY14" fmla="*/ 742384 h 918927"/>
                            <a:gd name="connsiteX15" fmla="*/ 330451 w 574895"/>
                            <a:gd name="connsiteY15" fmla="*/ 765018 h 918927"/>
                            <a:gd name="connsiteX16" fmla="*/ 321398 w 574895"/>
                            <a:gd name="connsiteY16" fmla="*/ 778598 h 918927"/>
                            <a:gd name="connsiteX17" fmla="*/ 294238 w 574895"/>
                            <a:gd name="connsiteY17" fmla="*/ 796705 h 918927"/>
                            <a:gd name="connsiteX18" fmla="*/ 285184 w 574895"/>
                            <a:gd name="connsiteY18" fmla="*/ 805758 h 918927"/>
                            <a:gd name="connsiteX19" fmla="*/ 271604 w 574895"/>
                            <a:gd name="connsiteY19" fmla="*/ 810285 h 918927"/>
                            <a:gd name="connsiteX20" fmla="*/ 248970 w 574895"/>
                            <a:gd name="connsiteY20" fmla="*/ 828392 h 918927"/>
                            <a:gd name="connsiteX21" fmla="*/ 221810 w 574895"/>
                            <a:gd name="connsiteY21" fmla="*/ 841972 h 918927"/>
                            <a:gd name="connsiteX22" fmla="*/ 185596 w 574895"/>
                            <a:gd name="connsiteY22" fmla="*/ 869133 h 918927"/>
                            <a:gd name="connsiteX23" fmla="*/ 172016 w 574895"/>
                            <a:gd name="connsiteY23" fmla="*/ 873659 h 918927"/>
                            <a:gd name="connsiteX24" fmla="*/ 158436 w 574895"/>
                            <a:gd name="connsiteY24" fmla="*/ 882713 h 918927"/>
                            <a:gd name="connsiteX25" fmla="*/ 126748 w 574895"/>
                            <a:gd name="connsiteY25" fmla="*/ 891766 h 918927"/>
                            <a:gd name="connsiteX26" fmla="*/ 113168 w 574895"/>
                            <a:gd name="connsiteY26" fmla="*/ 896293 h 918927"/>
                            <a:gd name="connsiteX27" fmla="*/ 95061 w 574895"/>
                            <a:gd name="connsiteY27" fmla="*/ 900820 h 918927"/>
                            <a:gd name="connsiteX28" fmla="*/ 54321 w 574895"/>
                            <a:gd name="connsiteY28" fmla="*/ 914400 h 918927"/>
                            <a:gd name="connsiteX29" fmla="*/ 40741 w 574895"/>
                            <a:gd name="connsiteY29" fmla="*/ 918927 h 918927"/>
                            <a:gd name="connsiteX30" fmla="*/ 0 w 574895"/>
                            <a:gd name="connsiteY30" fmla="*/ 918927 h 9189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74895" h="918927">
                              <a:moveTo>
                                <a:pt x="574895" y="0"/>
                              </a:moveTo>
                              <a:cubicBezTo>
                                <a:pt x="567350" y="1509"/>
                                <a:pt x="559772" y="2858"/>
                                <a:pt x="552261" y="4527"/>
                              </a:cubicBezTo>
                              <a:cubicBezTo>
                                <a:pt x="527861" y="9949"/>
                                <a:pt x="538807" y="9032"/>
                                <a:pt x="511521" y="13580"/>
                              </a:cubicBezTo>
                              <a:cubicBezTo>
                                <a:pt x="462861" y="21691"/>
                                <a:pt x="496491" y="13943"/>
                                <a:pt x="461727" y="22634"/>
                              </a:cubicBezTo>
                              <a:cubicBezTo>
                                <a:pt x="449304" y="30916"/>
                                <a:pt x="435086" y="37828"/>
                                <a:pt x="425513" y="49794"/>
                              </a:cubicBezTo>
                              <a:cubicBezTo>
                                <a:pt x="411525" y="67279"/>
                                <a:pt x="419116" y="62588"/>
                                <a:pt x="407406" y="86008"/>
                              </a:cubicBezTo>
                              <a:cubicBezTo>
                                <a:pt x="404973" y="90874"/>
                                <a:pt x="401370" y="95061"/>
                                <a:pt x="398352" y="99588"/>
                              </a:cubicBezTo>
                              <a:cubicBezTo>
                                <a:pt x="386974" y="133727"/>
                                <a:pt x="390129" y="121302"/>
                                <a:pt x="384772" y="185596"/>
                              </a:cubicBezTo>
                              <a:lnTo>
                                <a:pt x="380246" y="239917"/>
                              </a:lnTo>
                              <a:cubicBezTo>
                                <a:pt x="378737" y="333469"/>
                                <a:pt x="378282" y="427045"/>
                                <a:pt x="375719" y="520574"/>
                              </a:cubicBezTo>
                              <a:cubicBezTo>
                                <a:pt x="375263" y="537234"/>
                                <a:pt x="372423" y="553747"/>
                                <a:pt x="371192" y="570368"/>
                              </a:cubicBezTo>
                              <a:cubicBezTo>
                                <a:pt x="366759" y="630207"/>
                                <a:pt x="368801" y="633568"/>
                                <a:pt x="362139" y="683537"/>
                              </a:cubicBezTo>
                              <a:cubicBezTo>
                                <a:pt x="360926" y="692635"/>
                                <a:pt x="359603" y="701737"/>
                                <a:pt x="357612" y="710697"/>
                              </a:cubicBezTo>
                              <a:cubicBezTo>
                                <a:pt x="356577" y="715355"/>
                                <a:pt x="354396" y="719689"/>
                                <a:pt x="353085" y="724277"/>
                              </a:cubicBezTo>
                              <a:cubicBezTo>
                                <a:pt x="351376" y="730259"/>
                                <a:pt x="351009" y="736666"/>
                                <a:pt x="348558" y="742384"/>
                              </a:cubicBezTo>
                              <a:cubicBezTo>
                                <a:pt x="342127" y="757389"/>
                                <a:pt x="339437" y="753785"/>
                                <a:pt x="330451" y="765018"/>
                              </a:cubicBezTo>
                              <a:cubicBezTo>
                                <a:pt x="327052" y="769266"/>
                                <a:pt x="325492" y="775015"/>
                                <a:pt x="321398" y="778598"/>
                              </a:cubicBezTo>
                              <a:cubicBezTo>
                                <a:pt x="313209" y="785763"/>
                                <a:pt x="301932" y="789012"/>
                                <a:pt x="294238" y="796705"/>
                              </a:cubicBezTo>
                              <a:cubicBezTo>
                                <a:pt x="291220" y="799723"/>
                                <a:pt x="288844" y="803562"/>
                                <a:pt x="285184" y="805758"/>
                              </a:cubicBezTo>
                              <a:cubicBezTo>
                                <a:pt x="281092" y="808213"/>
                                <a:pt x="275872" y="808151"/>
                                <a:pt x="271604" y="810285"/>
                              </a:cubicBezTo>
                              <a:cubicBezTo>
                                <a:pt x="253030" y="819573"/>
                                <a:pt x="263003" y="817166"/>
                                <a:pt x="248970" y="828392"/>
                              </a:cubicBezTo>
                              <a:cubicBezTo>
                                <a:pt x="236434" y="838420"/>
                                <a:pt x="236153" y="837191"/>
                                <a:pt x="221810" y="841972"/>
                              </a:cubicBezTo>
                              <a:cubicBezTo>
                                <a:pt x="211086" y="852696"/>
                                <a:pt x="200950" y="864016"/>
                                <a:pt x="185596" y="869133"/>
                              </a:cubicBezTo>
                              <a:lnTo>
                                <a:pt x="172016" y="873659"/>
                              </a:lnTo>
                              <a:cubicBezTo>
                                <a:pt x="167489" y="876677"/>
                                <a:pt x="163302" y="880280"/>
                                <a:pt x="158436" y="882713"/>
                              </a:cubicBezTo>
                              <a:cubicBezTo>
                                <a:pt x="151197" y="886332"/>
                                <a:pt x="133521" y="889831"/>
                                <a:pt x="126748" y="891766"/>
                              </a:cubicBezTo>
                              <a:cubicBezTo>
                                <a:pt x="122160" y="893077"/>
                                <a:pt x="117756" y="894982"/>
                                <a:pt x="113168" y="896293"/>
                              </a:cubicBezTo>
                              <a:cubicBezTo>
                                <a:pt x="107186" y="898002"/>
                                <a:pt x="101020" y="899032"/>
                                <a:pt x="95061" y="900820"/>
                              </a:cubicBezTo>
                              <a:cubicBezTo>
                                <a:pt x="95026" y="900830"/>
                                <a:pt x="61128" y="912131"/>
                                <a:pt x="54321" y="914400"/>
                              </a:cubicBezTo>
                              <a:cubicBezTo>
                                <a:pt x="49794" y="915909"/>
                                <a:pt x="45513" y="918927"/>
                                <a:pt x="40741" y="918927"/>
                              </a:cubicBezTo>
                              <a:lnTo>
                                <a:pt x="0" y="91892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60572" id="Freeform 103" o:spid="_x0000_s1026" style="position:absolute;margin-left:592.05pt;margin-top:89.45pt;width:45.25pt;height:72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895,91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" path="m574895,v-7545,1509,-15123,2858,-22634,4527c527861,9949,538807,9032,511521,13580v-48660,8111,-15030,363,-49794,9054c449304,30916,435086,37828,425513,49794v-13988,17485,-6397,12794,-18107,36214c404973,90874,401370,95061,398352,99588v-11378,34139,-8223,21714,-13580,86008l380246,239917v-1509,93552,-1964,187128,-4527,280657c375263,537234,372423,553747,371192,570368v-4433,59839,-2391,63200,-9053,113169c360926,692635,359603,701737,357612,710697v-1035,4658,-3216,8992,-4527,13580c351376,730259,351009,736666,348558,742384v-6431,15005,-9121,11401,-18107,22634c327052,769266,325492,775015,321398,778598v-8189,7165,-19466,10414,-27160,18107c291220,799723,288844,803562,285184,805758v-4092,2455,-9312,2393,-13580,4527c253030,819573,263003,817166,248970,828392v-12536,10028,-12817,8799,-27160,13580c211086,852696,200950,864016,185596,869133r-13580,4526c167489,876677,163302,880280,158436,882713v-7239,3619,-24915,7118,-31688,9053c122160,893077,117756,894982,113168,896293v-5982,1709,-12148,2739,-18107,4527c95026,900830,61128,912131,54321,914400v-4527,1509,-8808,4527,-13580,4527l,918927e" filled="f" strokecolor="black [3213]" strokeweight="1pt">
                <v:stroke joinstyle="miter"/>
                <v:path arrowok="t" o:connecttype="custom" o:connectlocs="574895,0;552261,4527;511521,13580;461727,22634;425513,49794;407406,86008;398352,99588;384772,185596;380246,239917;375719,520574;371192,570368;362139,683537;357612,710697;353085,724277;348558,742384;330451,765018;321398,778598;294238,796705;285184,805758;271604,810285;248970,828392;221810,841972;185596,869133;172016,873659;158436,882713;126748,891766;113168,896293;95061,900820;54321,914400;40741,918927;0,918927" o:connectangles="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5018A9A5" wp14:editId="5D30F8EE">
            <wp:simplePos x="0" y="0"/>
            <wp:positionH relativeFrom="margin">
              <wp:posOffset>5429250</wp:posOffset>
            </wp:positionH>
            <wp:positionV relativeFrom="margin">
              <wp:posOffset>1236345</wp:posOffset>
            </wp:positionV>
            <wp:extent cx="114300" cy="163830"/>
            <wp:effectExtent l="0" t="0" r="0" b="762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8EB">
        <w:rPr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3ACAA212" wp14:editId="0AB85DB1">
            <wp:simplePos x="0" y="0"/>
            <wp:positionH relativeFrom="column">
              <wp:posOffset>6433185</wp:posOffset>
            </wp:positionH>
            <wp:positionV relativeFrom="paragraph">
              <wp:posOffset>-80645</wp:posOffset>
            </wp:positionV>
            <wp:extent cx="1082040" cy="12763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5DEEF7E9" wp14:editId="33A990B8">
            <wp:simplePos x="0" y="0"/>
            <wp:positionH relativeFrom="column">
              <wp:posOffset>8012430</wp:posOffset>
            </wp:positionH>
            <wp:positionV relativeFrom="paragraph">
              <wp:posOffset>1575435</wp:posOffset>
            </wp:positionV>
            <wp:extent cx="1043940" cy="1230914"/>
            <wp:effectExtent l="0" t="0" r="381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2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45280" behindDoc="1" locked="0" layoutInCell="1" allowOverlap="1" wp14:anchorId="0B21ABFA" wp14:editId="25CF5416">
            <wp:simplePos x="0" y="0"/>
            <wp:positionH relativeFrom="column">
              <wp:posOffset>8326755</wp:posOffset>
            </wp:positionH>
            <wp:positionV relativeFrom="paragraph">
              <wp:posOffset>1356360</wp:posOffset>
            </wp:positionV>
            <wp:extent cx="190500" cy="125730"/>
            <wp:effectExtent l="0" t="0" r="0" b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44256" behindDoc="1" locked="0" layoutInCell="1" allowOverlap="1" wp14:anchorId="1DD9A7A9" wp14:editId="4201C5CD">
            <wp:simplePos x="0" y="0"/>
            <wp:positionH relativeFrom="column">
              <wp:posOffset>8313420</wp:posOffset>
            </wp:positionH>
            <wp:positionV relativeFrom="paragraph">
              <wp:posOffset>1184275</wp:posOffset>
            </wp:positionV>
            <wp:extent cx="114300" cy="163830"/>
            <wp:effectExtent l="0" t="0" r="0" b="762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90E2748" wp14:editId="0F05DEE2">
                <wp:simplePos x="0" y="0"/>
                <wp:positionH relativeFrom="column">
                  <wp:posOffset>8479155</wp:posOffset>
                </wp:positionH>
                <wp:positionV relativeFrom="paragraph">
                  <wp:posOffset>1198245</wp:posOffset>
                </wp:positionV>
                <wp:extent cx="22860" cy="316865"/>
                <wp:effectExtent l="57150" t="38100" r="72390" b="641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6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11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666.25pt;margin-top:92.95pt;width:4.6pt;height:27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">
                <v:imagedata r:id="rId11" o:title=""/>
              </v:shape>
            </w:pict>
          </mc:Fallback>
        </mc:AlternateContent>
      </w:r>
      <w:r w:rsidR="006367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F4442E4" wp14:editId="28C706E9">
                <wp:simplePos x="0" y="0"/>
                <wp:positionH relativeFrom="margin">
                  <wp:posOffset>7505701</wp:posOffset>
                </wp:positionH>
                <wp:positionV relativeFrom="paragraph">
                  <wp:posOffset>504824</wp:posOffset>
                </wp:positionV>
                <wp:extent cx="571500" cy="45719"/>
                <wp:effectExtent l="57150" t="57150" r="76200" b="692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150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F08E" id="Ink 37" o:spid="_x0000_s1026" type="#_x0000_t75" style="position:absolute;margin-left:589.6pt;margin-top:38.3pt;width:47.85pt;height:6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">
                <v:imagedata r:id="rId13" o:title=""/>
                <w10:wrap anchorx="margin"/>
              </v:shape>
            </w:pict>
          </mc:Fallback>
        </mc:AlternateContent>
      </w:r>
      <w:r w:rsidR="0063673C">
        <w:rPr>
          <w:noProof/>
          <w:lang w:val="en-US"/>
        </w:rPr>
        <w:drawing>
          <wp:anchor distT="0" distB="0" distL="114300" distR="114300" simplePos="0" relativeHeight="251747328" behindDoc="1" locked="0" layoutInCell="1" allowOverlap="1" wp14:anchorId="7660E9A4" wp14:editId="7EF01FFA">
            <wp:simplePos x="0" y="0"/>
            <wp:positionH relativeFrom="rightMargin">
              <wp:posOffset>-314325</wp:posOffset>
            </wp:positionH>
            <wp:positionV relativeFrom="paragraph">
              <wp:posOffset>177165</wp:posOffset>
            </wp:positionV>
            <wp:extent cx="114300" cy="163830"/>
            <wp:effectExtent l="0" t="0" r="0" b="762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36064" behindDoc="1" locked="0" layoutInCell="1" allowOverlap="1" wp14:anchorId="5D07AD22" wp14:editId="0A89E02D">
            <wp:simplePos x="0" y="0"/>
            <wp:positionH relativeFrom="page">
              <wp:align>right</wp:align>
            </wp:positionH>
            <wp:positionV relativeFrom="paragraph">
              <wp:posOffset>-85090</wp:posOffset>
            </wp:positionV>
            <wp:extent cx="1074420" cy="1266662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49376" behindDoc="1" locked="0" layoutInCell="1" allowOverlap="1" wp14:anchorId="6669C442" wp14:editId="029B14BC">
            <wp:simplePos x="0" y="0"/>
            <wp:positionH relativeFrom="margin">
              <wp:posOffset>7515225</wp:posOffset>
            </wp:positionH>
            <wp:positionV relativeFrom="margin">
              <wp:posOffset>163830</wp:posOffset>
            </wp:positionV>
            <wp:extent cx="114300" cy="163830"/>
            <wp:effectExtent l="0" t="0" r="0" b="762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2773456" wp14:editId="021F7807">
                <wp:simplePos x="0" y="0"/>
                <wp:positionH relativeFrom="column">
                  <wp:posOffset>5801995</wp:posOffset>
                </wp:positionH>
                <wp:positionV relativeFrom="paragraph">
                  <wp:posOffset>462280</wp:posOffset>
                </wp:positionV>
                <wp:extent cx="659880" cy="16560"/>
                <wp:effectExtent l="38100" t="38100" r="64135" b="596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98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D72BF" id="Ink 44" o:spid="_x0000_s1026" type="#_x0000_t75" style="position:absolute;margin-left:455.45pt;margin-top:35pt;width:54.8pt;height:4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">
                <v:imagedata r:id="rId16" o:title=""/>
              </v:shape>
            </w:pict>
          </mc:Fallback>
        </mc:AlternateContent>
      </w:r>
      <w:r w:rsidR="0063673C">
        <w:rPr>
          <w:noProof/>
          <w:lang w:val="en-US"/>
        </w:rPr>
        <w:drawing>
          <wp:anchor distT="0" distB="0" distL="114300" distR="114300" simplePos="0" relativeHeight="251751424" behindDoc="1" locked="0" layoutInCell="1" allowOverlap="1" wp14:anchorId="0C4C522E" wp14:editId="66F95393">
            <wp:simplePos x="0" y="0"/>
            <wp:positionH relativeFrom="column">
              <wp:posOffset>6257925</wp:posOffset>
            </wp:positionH>
            <wp:positionV relativeFrom="paragraph">
              <wp:posOffset>184150</wp:posOffset>
            </wp:positionV>
            <wp:extent cx="114300" cy="163830"/>
            <wp:effectExtent l="0" t="0" r="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53472" behindDoc="1" locked="0" layoutInCell="1" allowOverlap="1" wp14:anchorId="06082D53" wp14:editId="02BF882C">
            <wp:simplePos x="0" y="0"/>
            <wp:positionH relativeFrom="column">
              <wp:posOffset>5804535</wp:posOffset>
            </wp:positionH>
            <wp:positionV relativeFrom="paragraph">
              <wp:posOffset>151130</wp:posOffset>
            </wp:positionV>
            <wp:extent cx="114300" cy="163830"/>
            <wp:effectExtent l="0" t="0" r="0" b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w:drawing>
          <wp:anchor distT="0" distB="0" distL="114300" distR="114300" simplePos="0" relativeHeight="251732992" behindDoc="1" locked="0" layoutInCell="1" allowOverlap="1" wp14:anchorId="08D7AA3F" wp14:editId="54AAF773">
            <wp:simplePos x="0" y="0"/>
            <wp:positionH relativeFrom="column">
              <wp:posOffset>4714875</wp:posOffset>
            </wp:positionH>
            <wp:positionV relativeFrom="paragraph">
              <wp:posOffset>-71755</wp:posOffset>
            </wp:positionV>
            <wp:extent cx="1098796" cy="12954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96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E3C8F7" wp14:editId="66A1803F">
                <wp:simplePos x="0" y="0"/>
                <wp:positionH relativeFrom="column">
                  <wp:posOffset>2809874</wp:posOffset>
                </wp:positionH>
                <wp:positionV relativeFrom="paragraph">
                  <wp:posOffset>257174</wp:posOffset>
                </wp:positionV>
                <wp:extent cx="1895475" cy="447675"/>
                <wp:effectExtent l="0" t="95250" r="9525" b="2857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44767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12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5" o:spid="_x0000_s1026" type="#_x0000_t34" style="position:absolute;margin-left:221.25pt;margin-top:20.25pt;width:149.25pt;height:35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" strokecolor="black [3213]" strokeweight="2.25pt">
                <v:stroke endarrow="block"/>
              </v:shape>
            </w:pict>
          </mc:Fallback>
        </mc:AlternateContent>
      </w:r>
      <w:r w:rsidR="006367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1ECE4" wp14:editId="16A9D846">
                <wp:simplePos x="0" y="0"/>
                <wp:positionH relativeFrom="column">
                  <wp:posOffset>2819400</wp:posOffset>
                </wp:positionH>
                <wp:positionV relativeFrom="paragraph">
                  <wp:posOffset>1447800</wp:posOffset>
                </wp:positionV>
                <wp:extent cx="1352550" cy="1076325"/>
                <wp:effectExtent l="19050" t="1905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76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E0BF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4pt" to="328.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F95D68" w:rsidRPr="007A5CF7">
        <w:rPr>
          <w:noProof/>
          <w:lang w:val="en-US"/>
        </w:rPr>
        <w:drawing>
          <wp:anchor distT="0" distB="0" distL="114300" distR="114300" simplePos="0" relativeHeight="251765760" behindDoc="1" locked="0" layoutInCell="1" allowOverlap="1" wp14:anchorId="0CDAA90F" wp14:editId="3B945DB2">
            <wp:simplePos x="0" y="0"/>
            <wp:positionH relativeFrom="margin">
              <wp:posOffset>2914332</wp:posOffset>
            </wp:positionH>
            <wp:positionV relativeFrom="margin">
              <wp:align>top</wp:align>
            </wp:positionV>
            <wp:extent cx="336550" cy="184150"/>
            <wp:effectExtent l="0" t="0" r="6350" b="6350"/>
            <wp:wrapNone/>
            <wp:docPr id="96" name="Picture 96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 w:rsidRPr="007E2144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45DB46D0" wp14:editId="0838688A">
            <wp:simplePos x="0" y="0"/>
            <wp:positionH relativeFrom="margin">
              <wp:posOffset>247015</wp:posOffset>
            </wp:positionH>
            <wp:positionV relativeFrom="bottomMargin">
              <wp:posOffset>-4368536</wp:posOffset>
            </wp:positionV>
            <wp:extent cx="191135" cy="127635"/>
            <wp:effectExtent l="0" t="0" r="0" b="5715"/>
            <wp:wrapSquare wrapText="bothSides"/>
            <wp:docPr id="36" name="Picture 3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770F3AD7" wp14:editId="1E51399A">
            <wp:simplePos x="0" y="0"/>
            <wp:positionH relativeFrom="margin">
              <wp:posOffset>3149600</wp:posOffset>
            </wp:positionH>
            <wp:positionV relativeFrom="bottomMargin">
              <wp:posOffset>-5467350</wp:posOffset>
            </wp:positionV>
            <wp:extent cx="191135" cy="127635"/>
            <wp:effectExtent l="0" t="0" r="0" b="5715"/>
            <wp:wrapSquare wrapText="bothSides"/>
            <wp:docPr id="69" name="Picture 6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2D1B8736" wp14:editId="141EFA49">
            <wp:simplePos x="0" y="0"/>
            <wp:positionH relativeFrom="margin">
              <wp:posOffset>3155950</wp:posOffset>
            </wp:positionH>
            <wp:positionV relativeFrom="bottomMargin">
              <wp:posOffset>-4876800</wp:posOffset>
            </wp:positionV>
            <wp:extent cx="191135" cy="127635"/>
            <wp:effectExtent l="0" t="0" r="0" b="5715"/>
            <wp:wrapSquare wrapText="bothSides"/>
            <wp:docPr id="68" name="Picture 68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7489EE" wp14:editId="28DC26E9">
                <wp:simplePos x="0" y="0"/>
                <wp:positionH relativeFrom="column">
                  <wp:posOffset>2825750</wp:posOffset>
                </wp:positionH>
                <wp:positionV relativeFrom="paragraph">
                  <wp:posOffset>660400</wp:posOffset>
                </wp:positionV>
                <wp:extent cx="49530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45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2.5pt;margin-top:52pt;width:3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CD7C02" wp14:editId="061B1785">
                <wp:simplePos x="0" y="0"/>
                <wp:positionH relativeFrom="column">
                  <wp:posOffset>3321050</wp:posOffset>
                </wp:positionH>
                <wp:positionV relativeFrom="paragraph">
                  <wp:posOffset>647700</wp:posOffset>
                </wp:positionV>
                <wp:extent cx="6350" cy="387350"/>
                <wp:effectExtent l="19050" t="19050" r="317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BDDA6B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pt" to="26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620508" wp14:editId="4367FB31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1022350</wp:posOffset>
                </wp:positionV>
                <wp:extent cx="482600" cy="6350"/>
                <wp:effectExtent l="19050" t="1905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2C482F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80.5pt" to="26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wn3AEAABEEAAAOAAAAZHJzL2Uyb0RvYy54bWysU8GO0zAQvSPxD5bvNGmXlip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071C673D" wp14:editId="67B139DE">
            <wp:simplePos x="0" y="0"/>
            <wp:positionH relativeFrom="margin">
              <wp:posOffset>-413468</wp:posOffset>
            </wp:positionH>
            <wp:positionV relativeFrom="margin">
              <wp:posOffset>1399430</wp:posOffset>
            </wp:positionV>
            <wp:extent cx="111125" cy="158750"/>
            <wp:effectExtent l="0" t="0" r="3175" b="0"/>
            <wp:wrapSquare wrapText="bothSides"/>
            <wp:docPr id="58" name="Picture 58" descr="C:\Users\klaho028\Downloads\SEG2105-Project-master\SEG2105-Project-master\Deliverable1\UML Class diagram\UML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laho028\Downloads\SEG2105-Project-master\SEG2105-Project-master\Deliverable1\UML Class diagram\UML\Pic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1505E805" wp14:editId="1EA2D0A6">
            <wp:simplePos x="0" y="0"/>
            <wp:positionH relativeFrom="margin">
              <wp:posOffset>3062578</wp:posOffset>
            </wp:positionH>
            <wp:positionV relativeFrom="margin">
              <wp:posOffset>1351666</wp:posOffset>
            </wp:positionV>
            <wp:extent cx="336550" cy="184150"/>
            <wp:effectExtent l="0" t="0" r="6350" b="6350"/>
            <wp:wrapSquare wrapText="bothSides"/>
            <wp:docPr id="55" name="Picture 5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672B390F" wp14:editId="0038DC9B">
            <wp:simplePos x="0" y="0"/>
            <wp:positionH relativeFrom="margin">
              <wp:posOffset>1129858</wp:posOffset>
            </wp:positionH>
            <wp:positionV relativeFrom="margin">
              <wp:posOffset>597121</wp:posOffset>
            </wp:positionV>
            <wp:extent cx="336550" cy="184150"/>
            <wp:effectExtent l="0" t="0" r="6350" b="6350"/>
            <wp:wrapSquare wrapText="bothSides"/>
            <wp:docPr id="54" name="Picture 54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3C5DB" wp14:editId="147A2819">
                <wp:simplePos x="0" y="0"/>
                <wp:positionH relativeFrom="column">
                  <wp:posOffset>4389120</wp:posOffset>
                </wp:positionH>
                <wp:positionV relativeFrom="paragraph">
                  <wp:posOffset>-175566</wp:posOffset>
                </wp:positionV>
                <wp:extent cx="23444" cy="2370125"/>
                <wp:effectExtent l="19050" t="1905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" cy="2370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2396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-13.8pt" to="347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0F829" wp14:editId="7C1D15C2">
                <wp:simplePos x="0" y="0"/>
                <wp:positionH relativeFrom="column">
                  <wp:posOffset>2640842</wp:posOffset>
                </wp:positionH>
                <wp:positionV relativeFrom="paragraph">
                  <wp:posOffset>1439838</wp:posOffset>
                </wp:positionV>
                <wp:extent cx="6824" cy="395785"/>
                <wp:effectExtent l="19050" t="19050" r="317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AE62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13.35pt" to="20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2D89DA7" wp14:editId="4B24D1FB">
            <wp:simplePos x="0" y="0"/>
            <wp:positionH relativeFrom="margin">
              <wp:posOffset>1542197</wp:posOffset>
            </wp:positionH>
            <wp:positionV relativeFrom="margin">
              <wp:posOffset>1821976</wp:posOffset>
            </wp:positionV>
            <wp:extent cx="1371600" cy="1616710"/>
            <wp:effectExtent l="0" t="0" r="0" b="2540"/>
            <wp:wrapSquare wrapText="bothSides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85A82" wp14:editId="15D51348">
                <wp:simplePos x="0" y="0"/>
                <wp:positionH relativeFrom="column">
                  <wp:posOffset>-214913</wp:posOffset>
                </wp:positionH>
                <wp:positionV relativeFrom="paragraph">
                  <wp:posOffset>-206804</wp:posOffset>
                </wp:positionV>
                <wp:extent cx="4624714" cy="18247"/>
                <wp:effectExtent l="19050" t="1905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714" cy="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175AC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-16.3pt" to="347.2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173C5" wp14:editId="11D31267">
                <wp:simplePos x="0" y="0"/>
                <wp:positionH relativeFrom="column">
                  <wp:posOffset>219456</wp:posOffset>
                </wp:positionH>
                <wp:positionV relativeFrom="paragraph">
                  <wp:posOffset>548640</wp:posOffset>
                </wp:positionV>
                <wp:extent cx="1411834" cy="14630"/>
                <wp:effectExtent l="19050" t="19050" r="1714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834" cy="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826487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43.2pt" to="128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5B7FB" wp14:editId="64200BB9">
                <wp:simplePos x="0" y="0"/>
                <wp:positionH relativeFrom="column">
                  <wp:posOffset>224790</wp:posOffset>
                </wp:positionH>
                <wp:positionV relativeFrom="paragraph">
                  <wp:posOffset>548640</wp:posOffset>
                </wp:positionV>
                <wp:extent cx="0" cy="1177925"/>
                <wp:effectExtent l="1905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C50D47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3.2pt" to="17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E957E" wp14:editId="7969E214">
                <wp:simplePos x="0" y="0"/>
                <wp:positionH relativeFrom="column">
                  <wp:posOffset>-201168</wp:posOffset>
                </wp:positionH>
                <wp:positionV relativeFrom="paragraph">
                  <wp:posOffset>-201168</wp:posOffset>
                </wp:positionV>
                <wp:extent cx="10973" cy="1916125"/>
                <wp:effectExtent l="19050" t="1905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1916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D5CDD3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15.85pt" to="-1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850A76">
        <w:t xml:space="preserve">                                                   </w:t>
      </w:r>
      <w:r w:rsidR="00053846" w:rsidRPr="00053846">
        <w:rPr>
          <w:noProof/>
          <w:lang w:val="en-US"/>
        </w:rPr>
        <w:drawing>
          <wp:inline distT="0" distB="0" distL="0" distR="0" wp14:anchorId="6E131B44" wp14:editId="6E09DF3C">
            <wp:extent cx="1245400" cy="1466850"/>
            <wp:effectExtent l="0" t="0" r="0" b="0"/>
            <wp:docPr id="5" name="Picture 5" descr="C:\Users\klaho028\Downloads\SEG2105-Project-master\SEG2105-Project-master\Deliverable1\UML Class diagram\UML\Pic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Downloads\SEG2105-Project-master\SEG2105-Project-master\Deliverable1\UML Class diagram\UML\Pics\Main(login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8FF" w:rsidRDefault="0063673C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F10C825" wp14:editId="71DB1C1D">
            <wp:simplePos x="0" y="0"/>
            <wp:positionH relativeFrom="page">
              <wp:align>left</wp:align>
            </wp:positionH>
            <wp:positionV relativeFrom="margin">
              <wp:posOffset>1717482</wp:posOffset>
            </wp:positionV>
            <wp:extent cx="1466215" cy="1323975"/>
            <wp:effectExtent l="0" t="0" r="635" b="0"/>
            <wp:wrapSquare wrapText="bothSides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6" cy="13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B3">
        <w:tab/>
      </w:r>
      <w:r w:rsidR="00850A76">
        <w:t xml:space="preserve">                                  </w:t>
      </w:r>
      <w:r w:rsidR="00B53CA4">
        <w:t xml:space="preserve">        </w:t>
      </w:r>
      <w:r w:rsidR="001F59B3">
        <w:tab/>
      </w:r>
    </w:p>
    <w:p w:rsidR="001F59B3" w:rsidRDefault="00B83293">
      <w:bookmarkStart w:id="0" w:name="_GoBack"/>
      <w:r w:rsidRPr="007E2144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265D98ED" wp14:editId="6FC0908A">
            <wp:simplePos x="0" y="0"/>
            <wp:positionH relativeFrom="margin">
              <wp:posOffset>1333500</wp:posOffset>
            </wp:positionH>
            <wp:positionV relativeFrom="bottomMargin">
              <wp:posOffset>-3794125</wp:posOffset>
            </wp:positionV>
            <wp:extent cx="191135" cy="127635"/>
            <wp:effectExtent l="0" t="0" r="0" b="5715"/>
            <wp:wrapSquare wrapText="bothSides"/>
            <wp:docPr id="64" name="Picture 6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n-US"/>
        </w:rPr>
        <w:drawing>
          <wp:anchor distT="0" distB="0" distL="114300" distR="114300" simplePos="0" relativeHeight="251816960" behindDoc="1" locked="0" layoutInCell="1" allowOverlap="1" wp14:anchorId="26E9AD68" wp14:editId="6DAE4000">
            <wp:simplePos x="0" y="0"/>
            <wp:positionH relativeFrom="rightMargin">
              <wp:posOffset>-670000</wp:posOffset>
            </wp:positionH>
            <wp:positionV relativeFrom="paragraph">
              <wp:posOffset>230738</wp:posOffset>
            </wp:positionV>
            <wp:extent cx="114300" cy="163830"/>
            <wp:effectExtent l="0" t="0" r="0" b="762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73952" behindDoc="0" locked="0" layoutInCell="1" allowOverlap="1" wp14:anchorId="50DA3C4E" wp14:editId="5F48635C">
            <wp:simplePos x="0" y="0"/>
            <wp:positionH relativeFrom="margin">
              <wp:posOffset>6256655</wp:posOffset>
            </wp:positionH>
            <wp:positionV relativeFrom="margin">
              <wp:posOffset>1913255</wp:posOffset>
            </wp:positionV>
            <wp:extent cx="1304925" cy="647700"/>
            <wp:effectExtent l="0" t="0" r="9525" b="0"/>
            <wp:wrapSquare wrapText="bothSides"/>
            <wp:docPr id="71" name="Picture 71" descr="C:\Users\klaho028\Pictures\servo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aho028\Pictures\servoce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7718B741" wp14:editId="0A3B3BF7">
            <wp:simplePos x="0" y="0"/>
            <wp:positionH relativeFrom="margin">
              <wp:posOffset>4555877</wp:posOffset>
            </wp:positionH>
            <wp:positionV relativeFrom="margin">
              <wp:posOffset>1929931</wp:posOffset>
            </wp:positionV>
            <wp:extent cx="349885" cy="198755"/>
            <wp:effectExtent l="0" t="0" r="0" b="0"/>
            <wp:wrapSquare wrapText="bothSides"/>
            <wp:docPr id="57" name="Picture 57" descr="C:\Users\klaho028\Downloads\SEG2105-Project-master\SEG2105-Project-master\Deliverable1\UML Class diagram\UML\Pics\1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aho028\Downloads\SEG2105-Project-master\SEG2105-Project-master\Deliverable1\UML Class diagram\UML\Pics\1tman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B53CA4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D78363E" wp14:editId="27C5B540">
            <wp:simplePos x="0" y="0"/>
            <wp:positionH relativeFrom="margin">
              <wp:posOffset>4219826</wp:posOffset>
            </wp:positionH>
            <wp:positionV relativeFrom="margin">
              <wp:posOffset>2200659</wp:posOffset>
            </wp:positionV>
            <wp:extent cx="1123950" cy="1435100"/>
            <wp:effectExtent l="0" t="0" r="0" b="0"/>
            <wp:wrapSquare wrapText="bothSides"/>
            <wp:docPr id="32" name="Picture 32" descr="C:\Users\klaho028\Downloads\SEG2105-Project-master\SEG2105-Project-master\Deliverable1\UML Class diagram\UML\Pic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Downloads\SEG2105-Project-master\SEG2105-Project-master\Deliverable1\UML Class diagram\UML\Pics\user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0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3216" wp14:editId="02D96E08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0AEB02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1F59B3" w:rsidRDefault="00B83293" w:rsidP="007E2144">
      <w:pPr>
        <w:ind w:left="405"/>
      </w:pPr>
      <w:r>
        <w:rPr>
          <w:noProof/>
          <w:lang w:val="en-US"/>
        </w:rPr>
        <w:drawing>
          <wp:anchor distT="0" distB="0" distL="114300" distR="114300" simplePos="0" relativeHeight="251825152" behindDoc="1" locked="0" layoutInCell="1" allowOverlap="1" wp14:anchorId="7DD49283" wp14:editId="5F059876">
            <wp:simplePos x="0" y="0"/>
            <wp:positionH relativeFrom="margin">
              <wp:posOffset>6130799</wp:posOffset>
            </wp:positionH>
            <wp:positionV relativeFrom="margin">
              <wp:posOffset>2306773</wp:posOffset>
            </wp:positionV>
            <wp:extent cx="114300" cy="163830"/>
            <wp:effectExtent l="0" t="0" r="0" b="7620"/>
            <wp:wrapSquare wrapText="bothSides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06720" behindDoc="1" locked="0" layoutInCell="1" allowOverlap="1" wp14:anchorId="74B6BDDB" wp14:editId="219E7658">
            <wp:simplePos x="0" y="0"/>
            <wp:positionH relativeFrom="margin">
              <wp:posOffset>7248525</wp:posOffset>
            </wp:positionH>
            <wp:positionV relativeFrom="margin">
              <wp:posOffset>2533650</wp:posOffset>
            </wp:positionV>
            <wp:extent cx="114300" cy="163830"/>
            <wp:effectExtent l="0" t="0" r="0" b="762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2EC424" wp14:editId="38277F6E">
                <wp:simplePos x="0" y="0"/>
                <wp:positionH relativeFrom="column">
                  <wp:posOffset>7146290</wp:posOffset>
                </wp:positionH>
                <wp:positionV relativeFrom="paragraph">
                  <wp:posOffset>408940</wp:posOffset>
                </wp:positionV>
                <wp:extent cx="45719" cy="323850"/>
                <wp:effectExtent l="19050" t="19050" r="12065" b="0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23850"/>
                        </a:xfrm>
                        <a:custGeom>
                          <a:avLst/>
                          <a:gdLst>
                            <a:gd name="connsiteX0" fmla="*/ 573 w 12239"/>
                            <a:gd name="connsiteY0" fmla="*/ 0 h 704850"/>
                            <a:gd name="connsiteX1" fmla="*/ 573 w 12239"/>
                            <a:gd name="connsiteY1" fmla="*/ 457200 h 704850"/>
                            <a:gd name="connsiteX2" fmla="*/ 573 w 12239"/>
                            <a:gd name="connsiteY2" fmla="*/ 70485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39" h="704850">
                              <a:moveTo>
                                <a:pt x="573" y="0"/>
                              </a:moveTo>
                              <a:cubicBezTo>
                                <a:pt x="23070" y="224970"/>
                                <a:pt x="7296" y="26937"/>
                                <a:pt x="573" y="457200"/>
                              </a:cubicBezTo>
                              <a:cubicBezTo>
                                <a:pt x="-717" y="539740"/>
                                <a:pt x="573" y="622300"/>
                                <a:pt x="573" y="70485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EE96" id="Freeform 81" o:spid="_x0000_s1026" style="position:absolute;margin-left:562.7pt;margin-top:32.2pt;width:3.6pt;height:25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39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" path="m573,v22497,224970,6723,26937,,457200c-717,539740,573,622300,573,704850e" filled="f" strokecolor="black [3213]" strokeweight="2.25pt">
                <v:stroke joinstyle="miter"/>
                <v:path arrowok="t" o:connecttype="custom" o:connectlocs="2140,0;2140,210065;2140,323850" o:connectangles="0,0,0"/>
              </v:shape>
            </w:pict>
          </mc:Fallback>
        </mc:AlternateContent>
      </w:r>
      <w:r w:rsidR="001278EB">
        <w:rPr>
          <w:noProof/>
          <w:lang w:val="en-US"/>
        </w:rPr>
        <w:drawing>
          <wp:anchor distT="0" distB="0" distL="114300" distR="114300" simplePos="0" relativeHeight="251804672" behindDoc="1" locked="0" layoutInCell="1" allowOverlap="1" wp14:anchorId="5E507D72" wp14:editId="50E95A20">
            <wp:simplePos x="0" y="0"/>
            <wp:positionH relativeFrom="margin">
              <wp:posOffset>6962775</wp:posOffset>
            </wp:positionH>
            <wp:positionV relativeFrom="margin">
              <wp:posOffset>2657475</wp:posOffset>
            </wp:positionV>
            <wp:extent cx="114300" cy="163830"/>
            <wp:effectExtent l="0" t="0" r="0" b="762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802624" behindDoc="1" locked="0" layoutInCell="1" allowOverlap="1" wp14:anchorId="2333640E" wp14:editId="05922C2E">
            <wp:simplePos x="0" y="0"/>
            <wp:positionH relativeFrom="margin">
              <wp:posOffset>8143875</wp:posOffset>
            </wp:positionH>
            <wp:positionV relativeFrom="margin">
              <wp:posOffset>4457700</wp:posOffset>
            </wp:positionV>
            <wp:extent cx="114300" cy="163830"/>
            <wp:effectExtent l="0" t="0" r="0" b="762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800576" behindDoc="1" locked="0" layoutInCell="1" allowOverlap="1" wp14:anchorId="53B591F0" wp14:editId="77AC8AFC">
            <wp:simplePos x="0" y="0"/>
            <wp:positionH relativeFrom="margin">
              <wp:posOffset>7943850</wp:posOffset>
            </wp:positionH>
            <wp:positionV relativeFrom="margin">
              <wp:posOffset>4391025</wp:posOffset>
            </wp:positionV>
            <wp:extent cx="114300" cy="163830"/>
            <wp:effectExtent l="0" t="0" r="0" b="762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98528" behindDoc="1" locked="0" layoutInCell="1" allowOverlap="1" wp14:anchorId="315CEDD8" wp14:editId="551D3A87">
            <wp:simplePos x="0" y="0"/>
            <wp:positionH relativeFrom="margin">
              <wp:posOffset>8229600</wp:posOffset>
            </wp:positionH>
            <wp:positionV relativeFrom="margin">
              <wp:posOffset>3600450</wp:posOffset>
            </wp:positionV>
            <wp:extent cx="114300" cy="163830"/>
            <wp:effectExtent l="0" t="0" r="0" b="762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96480" behindDoc="1" locked="0" layoutInCell="1" allowOverlap="1" wp14:anchorId="5D5B3CAF" wp14:editId="1033F825">
            <wp:simplePos x="0" y="0"/>
            <wp:positionH relativeFrom="margin">
              <wp:posOffset>8001000</wp:posOffset>
            </wp:positionH>
            <wp:positionV relativeFrom="margin">
              <wp:posOffset>3495675</wp:posOffset>
            </wp:positionV>
            <wp:extent cx="114300" cy="163830"/>
            <wp:effectExtent l="0" t="0" r="0" b="762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94432" behindDoc="1" locked="0" layoutInCell="1" allowOverlap="1" wp14:anchorId="34C34C81" wp14:editId="435AB905">
            <wp:simplePos x="0" y="0"/>
            <wp:positionH relativeFrom="margin">
              <wp:posOffset>7372350</wp:posOffset>
            </wp:positionH>
            <wp:positionV relativeFrom="margin">
              <wp:posOffset>3514725</wp:posOffset>
            </wp:positionV>
            <wp:extent cx="114300" cy="163830"/>
            <wp:effectExtent l="0" t="0" r="0" b="762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90336" behindDoc="1" locked="0" layoutInCell="1" allowOverlap="1" wp14:anchorId="0A78CB96" wp14:editId="5726FA01">
            <wp:simplePos x="0" y="0"/>
            <wp:positionH relativeFrom="margin">
              <wp:posOffset>8172450</wp:posOffset>
            </wp:positionH>
            <wp:positionV relativeFrom="margin">
              <wp:posOffset>5276850</wp:posOffset>
            </wp:positionV>
            <wp:extent cx="114300" cy="163830"/>
            <wp:effectExtent l="0" t="0" r="0" b="762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 w:rsidRPr="007E2144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0D51E144" wp14:editId="193BAC92">
            <wp:simplePos x="0" y="0"/>
            <wp:positionH relativeFrom="margin">
              <wp:posOffset>7895590</wp:posOffset>
            </wp:positionH>
            <wp:positionV relativeFrom="bottomMargin">
              <wp:posOffset>-400050</wp:posOffset>
            </wp:positionV>
            <wp:extent cx="191135" cy="127635"/>
            <wp:effectExtent l="0" t="0" r="0" b="5715"/>
            <wp:wrapSquare wrapText="bothSides"/>
            <wp:docPr id="87" name="Picture 87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88288" behindDoc="1" locked="0" layoutInCell="1" allowOverlap="1" wp14:anchorId="21581FBA" wp14:editId="4CC5EF5F">
            <wp:simplePos x="0" y="0"/>
            <wp:positionH relativeFrom="margin">
              <wp:posOffset>7686675</wp:posOffset>
            </wp:positionH>
            <wp:positionV relativeFrom="margin">
              <wp:posOffset>4810125</wp:posOffset>
            </wp:positionV>
            <wp:extent cx="114300" cy="163830"/>
            <wp:effectExtent l="0" t="0" r="0" b="762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86240" behindDoc="1" locked="0" layoutInCell="1" allowOverlap="1" wp14:anchorId="607CF051" wp14:editId="341C4757">
            <wp:simplePos x="0" y="0"/>
            <wp:positionH relativeFrom="margin">
              <wp:posOffset>3952875</wp:posOffset>
            </wp:positionH>
            <wp:positionV relativeFrom="bottomMargin">
              <wp:posOffset>-190500</wp:posOffset>
            </wp:positionV>
            <wp:extent cx="114300" cy="163830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E48">
        <w:rPr>
          <w:noProof/>
          <w:lang w:val="en-US"/>
        </w:rPr>
        <w:drawing>
          <wp:anchor distT="0" distB="0" distL="114300" distR="114300" simplePos="0" relativeHeight="251784192" behindDoc="1" locked="0" layoutInCell="1" allowOverlap="1" wp14:anchorId="3BE9AE5F" wp14:editId="0ED33D38">
            <wp:simplePos x="0" y="0"/>
            <wp:positionH relativeFrom="margin">
              <wp:posOffset>6867525</wp:posOffset>
            </wp:positionH>
            <wp:positionV relativeFrom="margin">
              <wp:posOffset>3514725</wp:posOffset>
            </wp:positionV>
            <wp:extent cx="114300" cy="163830"/>
            <wp:effectExtent l="0" t="0" r="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F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E0447D" wp14:editId="2EB063A0">
                <wp:simplePos x="0" y="0"/>
                <wp:positionH relativeFrom="column">
                  <wp:posOffset>7533458</wp:posOffset>
                </wp:positionH>
                <wp:positionV relativeFrom="paragraph">
                  <wp:posOffset>1323340</wp:posOffset>
                </wp:positionV>
                <wp:extent cx="334192" cy="1285875"/>
                <wp:effectExtent l="0" t="0" r="27940" b="47625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2" cy="1285875"/>
                        </a:xfrm>
                        <a:custGeom>
                          <a:avLst/>
                          <a:gdLst>
                            <a:gd name="connsiteX0" fmla="*/ 19867 w 334192"/>
                            <a:gd name="connsiteY0" fmla="*/ 0 h 1285875"/>
                            <a:gd name="connsiteX1" fmla="*/ 10342 w 334192"/>
                            <a:gd name="connsiteY1" fmla="*/ 1143000 h 1285875"/>
                            <a:gd name="connsiteX2" fmla="*/ 19867 w 334192"/>
                            <a:gd name="connsiteY2" fmla="*/ 1219200 h 1285875"/>
                            <a:gd name="connsiteX3" fmla="*/ 29392 w 334192"/>
                            <a:gd name="connsiteY3" fmla="*/ 1266825 h 1285875"/>
                            <a:gd name="connsiteX4" fmla="*/ 57967 w 334192"/>
                            <a:gd name="connsiteY4" fmla="*/ 1285875 h 1285875"/>
                            <a:gd name="connsiteX5" fmla="*/ 172267 w 334192"/>
                            <a:gd name="connsiteY5" fmla="*/ 1266825 h 1285875"/>
                            <a:gd name="connsiteX6" fmla="*/ 229417 w 334192"/>
                            <a:gd name="connsiteY6" fmla="*/ 1228725 h 1285875"/>
                            <a:gd name="connsiteX7" fmla="*/ 286567 w 334192"/>
                            <a:gd name="connsiteY7" fmla="*/ 1209675 h 1285875"/>
                            <a:gd name="connsiteX8" fmla="*/ 324667 w 334192"/>
                            <a:gd name="connsiteY8" fmla="*/ 1200150 h 1285875"/>
                            <a:gd name="connsiteX9" fmla="*/ 334192 w 334192"/>
                            <a:gd name="connsiteY9" fmla="*/ 1181100 h 1285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34192" h="1285875">
                              <a:moveTo>
                                <a:pt x="19867" y="0"/>
                              </a:moveTo>
                              <a:cubicBezTo>
                                <a:pt x="-1034" y="606119"/>
                                <a:pt x="-7427" y="521102"/>
                                <a:pt x="10342" y="1143000"/>
                              </a:cubicBezTo>
                              <a:cubicBezTo>
                                <a:pt x="11073" y="1168587"/>
                                <a:pt x="15975" y="1193900"/>
                                <a:pt x="19867" y="1219200"/>
                              </a:cubicBezTo>
                              <a:cubicBezTo>
                                <a:pt x="22329" y="1235201"/>
                                <a:pt x="21360" y="1252769"/>
                                <a:pt x="29392" y="1266825"/>
                              </a:cubicBezTo>
                              <a:cubicBezTo>
                                <a:pt x="35072" y="1276764"/>
                                <a:pt x="48442" y="1279525"/>
                                <a:pt x="57967" y="1285875"/>
                              </a:cubicBezTo>
                              <a:cubicBezTo>
                                <a:pt x="65117" y="1284981"/>
                                <a:pt x="151289" y="1277314"/>
                                <a:pt x="172267" y="1266825"/>
                              </a:cubicBezTo>
                              <a:cubicBezTo>
                                <a:pt x="192745" y="1256586"/>
                                <a:pt x="207697" y="1235965"/>
                                <a:pt x="229417" y="1228725"/>
                              </a:cubicBezTo>
                              <a:cubicBezTo>
                                <a:pt x="248467" y="1222375"/>
                                <a:pt x="267086" y="1214545"/>
                                <a:pt x="286567" y="1209675"/>
                              </a:cubicBezTo>
                              <a:cubicBezTo>
                                <a:pt x="299267" y="1206500"/>
                                <a:pt x="313442" y="1206885"/>
                                <a:pt x="324667" y="1200150"/>
                              </a:cubicBezTo>
                              <a:cubicBezTo>
                                <a:pt x="330755" y="1196497"/>
                                <a:pt x="331017" y="1187450"/>
                                <a:pt x="334192" y="11811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F44B6" id="Freeform 85" o:spid="_x0000_s1026" style="position:absolute;margin-left:593.2pt;margin-top:104.2pt;width:26.3pt;height:10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192,128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" path="m19867,c-1034,606119,-7427,521102,10342,1143000v731,25587,5633,50900,9525,76200c22329,1235201,21360,1252769,29392,1266825v5680,9939,19050,12700,28575,19050c65117,1284981,151289,1277314,172267,1266825v20478,-10239,35430,-30860,57150,-38100c248467,1222375,267086,1214545,286567,1209675v12700,-3175,26875,-2790,38100,-9525c330755,1196497,331017,1187450,334192,1181100e" filled="f" strokecolor="black [3213]" strokeweight="1pt">
                <v:stroke joinstyle="miter"/>
                <v:path arrowok="t" o:connecttype="custom" o:connectlocs="19867,0;10342,1143000;19867,1219200;29392,1266825;57967,1285875;172267,1266825;229417,1228725;286567,1209675;324667,1200150;334192,1181100" o:connectangles="0,0,0,0,0,0,0,0,0,0"/>
              </v:shape>
            </w:pict>
          </mc:Fallback>
        </mc:AlternateContent>
      </w:r>
      <w:r w:rsidR="005E0F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EAC066" wp14:editId="2BE3E9A4">
                <wp:simplePos x="0" y="0"/>
                <wp:positionH relativeFrom="column">
                  <wp:posOffset>8105376</wp:posOffset>
                </wp:positionH>
                <wp:positionV relativeFrom="paragraph">
                  <wp:posOffset>3094990</wp:posOffset>
                </wp:positionV>
                <wp:extent cx="9924" cy="467983"/>
                <wp:effectExtent l="0" t="0" r="28575" b="27940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4" cy="467983"/>
                        </a:xfrm>
                        <a:custGeom>
                          <a:avLst/>
                          <a:gdLst>
                            <a:gd name="connsiteX0" fmla="*/ 9924 w 9924"/>
                            <a:gd name="connsiteY0" fmla="*/ 0 h 467983"/>
                            <a:gd name="connsiteX1" fmla="*/ 399 w 9924"/>
                            <a:gd name="connsiteY1" fmla="*/ 228600 h 467983"/>
                            <a:gd name="connsiteX2" fmla="*/ 9924 w 9924"/>
                            <a:gd name="connsiteY2" fmla="*/ 381000 h 467983"/>
                            <a:gd name="connsiteX3" fmla="*/ 399 w 9924"/>
                            <a:gd name="connsiteY3" fmla="*/ 466725 h 467983"/>
                            <a:gd name="connsiteX4" fmla="*/ 399 w 9924"/>
                            <a:gd name="connsiteY4" fmla="*/ 447675 h 467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24" h="467983">
                              <a:moveTo>
                                <a:pt x="9924" y="0"/>
                              </a:moveTo>
                              <a:cubicBezTo>
                                <a:pt x="6749" y="76200"/>
                                <a:pt x="399" y="152334"/>
                                <a:pt x="399" y="228600"/>
                              </a:cubicBezTo>
                              <a:cubicBezTo>
                                <a:pt x="399" y="279499"/>
                                <a:pt x="9924" y="330101"/>
                                <a:pt x="9924" y="381000"/>
                              </a:cubicBezTo>
                              <a:cubicBezTo>
                                <a:pt x="9924" y="409751"/>
                                <a:pt x="4465" y="438263"/>
                                <a:pt x="399" y="466725"/>
                              </a:cubicBezTo>
                              <a:cubicBezTo>
                                <a:pt x="-499" y="473011"/>
                                <a:pt x="399" y="454025"/>
                                <a:pt x="399" y="4476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1F13" id="Freeform 84" o:spid="_x0000_s1026" style="position:absolute;margin-left:638.2pt;margin-top:243.7pt;width:.8pt;height:36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24,46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" path="m9924,c6749,76200,399,152334,399,228600v,50899,9525,101501,9525,152400c9924,409751,4465,438263,399,466725v-898,6286,,-12700,,-19050e" filled="f" strokecolor="black [3213]" strokeweight="1pt">
                <v:stroke joinstyle="miter"/>
                <v:path arrowok="t" o:connecttype="custom" o:connectlocs="9924,0;399,228600;9924,381000;399,466725;399,447675" o:connectangles="0,0,0,0,0"/>
              </v:shape>
            </w:pict>
          </mc:Fallback>
        </mc:AlternateContent>
      </w:r>
      <w:r w:rsidR="005E0F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86F139" wp14:editId="10E0FDD6">
                <wp:simplePos x="0" y="0"/>
                <wp:positionH relativeFrom="column">
                  <wp:posOffset>8096250</wp:posOffset>
                </wp:positionH>
                <wp:positionV relativeFrom="paragraph">
                  <wp:posOffset>2247265</wp:posOffset>
                </wp:positionV>
                <wp:extent cx="9525" cy="285750"/>
                <wp:effectExtent l="0" t="0" r="28575" b="19050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8575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85750"/>
                            <a:gd name="connsiteX1" fmla="*/ 9525 w 9525"/>
                            <a:gd name="connsiteY1" fmla="*/ 47625 h 285750"/>
                            <a:gd name="connsiteX2" fmla="*/ 0 w 9525"/>
                            <a:gd name="connsiteY2" fmla="*/ 285750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525" h="285750">
                              <a:moveTo>
                                <a:pt x="0" y="0"/>
                              </a:moveTo>
                              <a:cubicBezTo>
                                <a:pt x="3175" y="15875"/>
                                <a:pt x="9525" y="31436"/>
                                <a:pt x="9525" y="47625"/>
                              </a:cubicBezTo>
                              <a:cubicBezTo>
                                <a:pt x="9525" y="127063"/>
                                <a:pt x="0" y="285750"/>
                                <a:pt x="0" y="2857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423B5" id="Freeform 83" o:spid="_x0000_s1026" style="position:absolute;margin-left:637.5pt;margin-top:176.95pt;width:.75pt;height:2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" path="m,c3175,15875,9525,31436,9525,47625,9525,127063,,285750,,285750e" filled="f" strokecolor="black [3213]" strokeweight="1pt">
                <v:stroke joinstyle="miter"/>
                <v:path arrowok="t" o:connecttype="custom" o:connectlocs="0,0;9525,47625;0,285750" o:connectangles="0,0,0"/>
              </v:shape>
            </w:pict>
          </mc:Fallback>
        </mc:AlternateContent>
      </w:r>
      <w:r w:rsidR="005E0F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76C453" wp14:editId="415665DD">
                <wp:simplePos x="0" y="0"/>
                <wp:positionH relativeFrom="column">
                  <wp:posOffset>8153400</wp:posOffset>
                </wp:positionH>
                <wp:positionV relativeFrom="paragraph">
                  <wp:posOffset>1313815</wp:posOffset>
                </wp:positionV>
                <wp:extent cx="19199" cy="333375"/>
                <wp:effectExtent l="0" t="0" r="19050" b="28575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9" cy="333375"/>
                        </a:xfrm>
                        <a:custGeom>
                          <a:avLst/>
                          <a:gdLst>
                            <a:gd name="connsiteX0" fmla="*/ 0 w 19199"/>
                            <a:gd name="connsiteY0" fmla="*/ 0 h 333375"/>
                            <a:gd name="connsiteX1" fmla="*/ 9525 w 19199"/>
                            <a:gd name="connsiteY1" fmla="*/ 47625 h 333375"/>
                            <a:gd name="connsiteX2" fmla="*/ 19050 w 19199"/>
                            <a:gd name="connsiteY2" fmla="*/ 333375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199" h="333375">
                              <a:moveTo>
                                <a:pt x="0" y="0"/>
                              </a:moveTo>
                              <a:cubicBezTo>
                                <a:pt x="3175" y="15875"/>
                                <a:pt x="8123" y="31496"/>
                                <a:pt x="9525" y="47625"/>
                              </a:cubicBezTo>
                              <a:cubicBezTo>
                                <a:pt x="21163" y="181467"/>
                                <a:pt x="19050" y="212192"/>
                                <a:pt x="19050" y="3333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FE1C9" id="Freeform 82" o:spid="_x0000_s1026" style="position:absolute;margin-left:642pt;margin-top:103.45pt;width:1.5pt;height:26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99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" path="m,c3175,15875,8123,31496,9525,47625v11638,133842,9525,164567,9525,285750e" filled="f" strokecolor="black [3213]" strokeweight="1pt">
                <v:stroke joinstyle="miter"/>
                <v:path arrowok="t" o:connecttype="custom" o:connectlocs="0,0;9525,47625;19050,333375" o:connectangles="0,0,0"/>
              </v:shape>
            </w:pict>
          </mc:Fallback>
        </mc:AlternateContent>
      </w:r>
      <w:r w:rsidR="005E0F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8EB497" wp14:editId="3FB2CE83">
                <wp:simplePos x="0" y="0"/>
                <wp:positionH relativeFrom="column">
                  <wp:posOffset>3762375</wp:posOffset>
                </wp:positionH>
                <wp:positionV relativeFrom="paragraph">
                  <wp:posOffset>1285240</wp:posOffset>
                </wp:positionV>
                <wp:extent cx="3277183" cy="3095625"/>
                <wp:effectExtent l="19050" t="0" r="19050" b="28575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183" cy="3095625"/>
                        </a:xfrm>
                        <a:custGeom>
                          <a:avLst/>
                          <a:gdLst>
                            <a:gd name="connsiteX0" fmla="*/ 0 w 3277183"/>
                            <a:gd name="connsiteY0" fmla="*/ 2238375 h 3095625"/>
                            <a:gd name="connsiteX1" fmla="*/ 28575 w 3277183"/>
                            <a:gd name="connsiteY1" fmla="*/ 2324100 h 3095625"/>
                            <a:gd name="connsiteX2" fmla="*/ 38100 w 3277183"/>
                            <a:gd name="connsiteY2" fmla="*/ 2381250 h 3095625"/>
                            <a:gd name="connsiteX3" fmla="*/ 57150 w 3277183"/>
                            <a:gd name="connsiteY3" fmla="*/ 2438400 h 3095625"/>
                            <a:gd name="connsiteX4" fmla="*/ 66675 w 3277183"/>
                            <a:gd name="connsiteY4" fmla="*/ 2466975 h 3095625"/>
                            <a:gd name="connsiteX5" fmla="*/ 85725 w 3277183"/>
                            <a:gd name="connsiteY5" fmla="*/ 2647950 h 3095625"/>
                            <a:gd name="connsiteX6" fmla="*/ 95250 w 3277183"/>
                            <a:gd name="connsiteY6" fmla="*/ 2809875 h 3095625"/>
                            <a:gd name="connsiteX7" fmla="*/ 114300 w 3277183"/>
                            <a:gd name="connsiteY7" fmla="*/ 2895600 h 3095625"/>
                            <a:gd name="connsiteX8" fmla="*/ 123825 w 3277183"/>
                            <a:gd name="connsiteY8" fmla="*/ 2952750 h 3095625"/>
                            <a:gd name="connsiteX9" fmla="*/ 133350 w 3277183"/>
                            <a:gd name="connsiteY9" fmla="*/ 3019425 h 3095625"/>
                            <a:gd name="connsiteX10" fmla="*/ 142875 w 3277183"/>
                            <a:gd name="connsiteY10" fmla="*/ 3048000 h 3095625"/>
                            <a:gd name="connsiteX11" fmla="*/ 171450 w 3277183"/>
                            <a:gd name="connsiteY11" fmla="*/ 3057525 h 3095625"/>
                            <a:gd name="connsiteX12" fmla="*/ 200025 w 3277183"/>
                            <a:gd name="connsiteY12" fmla="*/ 3076575 h 3095625"/>
                            <a:gd name="connsiteX13" fmla="*/ 609600 w 3277183"/>
                            <a:gd name="connsiteY13" fmla="*/ 3086100 h 3095625"/>
                            <a:gd name="connsiteX14" fmla="*/ 885825 w 3277183"/>
                            <a:gd name="connsiteY14" fmla="*/ 3095625 h 3095625"/>
                            <a:gd name="connsiteX15" fmla="*/ 1666875 w 3277183"/>
                            <a:gd name="connsiteY15" fmla="*/ 3086100 h 3095625"/>
                            <a:gd name="connsiteX16" fmla="*/ 1924050 w 3277183"/>
                            <a:gd name="connsiteY16" fmla="*/ 3067050 h 3095625"/>
                            <a:gd name="connsiteX17" fmla="*/ 1990725 w 3277183"/>
                            <a:gd name="connsiteY17" fmla="*/ 3048000 h 3095625"/>
                            <a:gd name="connsiteX18" fmla="*/ 2047875 w 3277183"/>
                            <a:gd name="connsiteY18" fmla="*/ 3028950 h 3095625"/>
                            <a:gd name="connsiteX19" fmla="*/ 2105025 w 3277183"/>
                            <a:gd name="connsiteY19" fmla="*/ 3009900 h 3095625"/>
                            <a:gd name="connsiteX20" fmla="*/ 2133600 w 3277183"/>
                            <a:gd name="connsiteY20" fmla="*/ 3000375 h 3095625"/>
                            <a:gd name="connsiteX21" fmla="*/ 2162175 w 3277183"/>
                            <a:gd name="connsiteY21" fmla="*/ 2990850 h 3095625"/>
                            <a:gd name="connsiteX22" fmla="*/ 2190750 w 3277183"/>
                            <a:gd name="connsiteY22" fmla="*/ 2971800 h 3095625"/>
                            <a:gd name="connsiteX23" fmla="*/ 2247900 w 3277183"/>
                            <a:gd name="connsiteY23" fmla="*/ 2952750 h 3095625"/>
                            <a:gd name="connsiteX24" fmla="*/ 2276475 w 3277183"/>
                            <a:gd name="connsiteY24" fmla="*/ 2943225 h 3095625"/>
                            <a:gd name="connsiteX25" fmla="*/ 2305050 w 3277183"/>
                            <a:gd name="connsiteY25" fmla="*/ 2924175 h 3095625"/>
                            <a:gd name="connsiteX26" fmla="*/ 2333625 w 3277183"/>
                            <a:gd name="connsiteY26" fmla="*/ 2914650 h 3095625"/>
                            <a:gd name="connsiteX27" fmla="*/ 2381250 w 3277183"/>
                            <a:gd name="connsiteY27" fmla="*/ 2895600 h 3095625"/>
                            <a:gd name="connsiteX28" fmla="*/ 2457450 w 3277183"/>
                            <a:gd name="connsiteY28" fmla="*/ 2857500 h 3095625"/>
                            <a:gd name="connsiteX29" fmla="*/ 2514600 w 3277183"/>
                            <a:gd name="connsiteY29" fmla="*/ 2828925 h 3095625"/>
                            <a:gd name="connsiteX30" fmla="*/ 2543175 w 3277183"/>
                            <a:gd name="connsiteY30" fmla="*/ 2819400 h 3095625"/>
                            <a:gd name="connsiteX31" fmla="*/ 2619375 w 3277183"/>
                            <a:gd name="connsiteY31" fmla="*/ 2752725 h 3095625"/>
                            <a:gd name="connsiteX32" fmla="*/ 2647950 w 3277183"/>
                            <a:gd name="connsiteY32" fmla="*/ 2714625 h 3095625"/>
                            <a:gd name="connsiteX33" fmla="*/ 2676525 w 3277183"/>
                            <a:gd name="connsiteY33" fmla="*/ 2686050 h 3095625"/>
                            <a:gd name="connsiteX34" fmla="*/ 2724150 w 3277183"/>
                            <a:gd name="connsiteY34" fmla="*/ 2609850 h 3095625"/>
                            <a:gd name="connsiteX35" fmla="*/ 2752725 w 3277183"/>
                            <a:gd name="connsiteY35" fmla="*/ 2581275 h 3095625"/>
                            <a:gd name="connsiteX36" fmla="*/ 2847975 w 3277183"/>
                            <a:gd name="connsiteY36" fmla="*/ 2400300 h 3095625"/>
                            <a:gd name="connsiteX37" fmla="*/ 2867025 w 3277183"/>
                            <a:gd name="connsiteY37" fmla="*/ 2362200 h 3095625"/>
                            <a:gd name="connsiteX38" fmla="*/ 2895600 w 3277183"/>
                            <a:gd name="connsiteY38" fmla="*/ 2286000 h 3095625"/>
                            <a:gd name="connsiteX39" fmla="*/ 2924175 w 3277183"/>
                            <a:gd name="connsiteY39" fmla="*/ 2219325 h 3095625"/>
                            <a:gd name="connsiteX40" fmla="*/ 2962275 w 3277183"/>
                            <a:gd name="connsiteY40" fmla="*/ 2009775 h 3095625"/>
                            <a:gd name="connsiteX41" fmla="*/ 2981325 w 3277183"/>
                            <a:gd name="connsiteY41" fmla="*/ 1924050 h 3095625"/>
                            <a:gd name="connsiteX42" fmla="*/ 3000375 w 3277183"/>
                            <a:gd name="connsiteY42" fmla="*/ 1771650 h 3095625"/>
                            <a:gd name="connsiteX43" fmla="*/ 3028950 w 3277183"/>
                            <a:gd name="connsiteY43" fmla="*/ 1609725 h 3095625"/>
                            <a:gd name="connsiteX44" fmla="*/ 3038475 w 3277183"/>
                            <a:gd name="connsiteY44" fmla="*/ 1552575 h 3095625"/>
                            <a:gd name="connsiteX45" fmla="*/ 3057525 w 3277183"/>
                            <a:gd name="connsiteY45" fmla="*/ 1466850 h 3095625"/>
                            <a:gd name="connsiteX46" fmla="*/ 3076575 w 3277183"/>
                            <a:gd name="connsiteY46" fmla="*/ 1390650 h 3095625"/>
                            <a:gd name="connsiteX47" fmla="*/ 3095625 w 3277183"/>
                            <a:gd name="connsiteY47" fmla="*/ 1247775 h 3095625"/>
                            <a:gd name="connsiteX48" fmla="*/ 3105150 w 3277183"/>
                            <a:gd name="connsiteY48" fmla="*/ 1219200 h 3095625"/>
                            <a:gd name="connsiteX49" fmla="*/ 3114675 w 3277183"/>
                            <a:gd name="connsiteY49" fmla="*/ 1171575 h 3095625"/>
                            <a:gd name="connsiteX50" fmla="*/ 3133725 w 3277183"/>
                            <a:gd name="connsiteY50" fmla="*/ 1047750 h 3095625"/>
                            <a:gd name="connsiteX51" fmla="*/ 3143250 w 3277183"/>
                            <a:gd name="connsiteY51" fmla="*/ 1019175 h 3095625"/>
                            <a:gd name="connsiteX52" fmla="*/ 3162300 w 3277183"/>
                            <a:gd name="connsiteY52" fmla="*/ 914400 h 3095625"/>
                            <a:gd name="connsiteX53" fmla="*/ 3171825 w 3277183"/>
                            <a:gd name="connsiteY53" fmla="*/ 885825 h 3095625"/>
                            <a:gd name="connsiteX54" fmla="*/ 3181350 w 3277183"/>
                            <a:gd name="connsiteY54" fmla="*/ 828675 h 3095625"/>
                            <a:gd name="connsiteX55" fmla="*/ 3200400 w 3277183"/>
                            <a:gd name="connsiteY55" fmla="*/ 771525 h 3095625"/>
                            <a:gd name="connsiteX56" fmla="*/ 3209925 w 3277183"/>
                            <a:gd name="connsiteY56" fmla="*/ 733425 h 3095625"/>
                            <a:gd name="connsiteX57" fmla="*/ 3219450 w 3277183"/>
                            <a:gd name="connsiteY57" fmla="*/ 685800 h 3095625"/>
                            <a:gd name="connsiteX58" fmla="*/ 3228975 w 3277183"/>
                            <a:gd name="connsiteY58" fmla="*/ 657225 h 3095625"/>
                            <a:gd name="connsiteX59" fmla="*/ 3238500 w 3277183"/>
                            <a:gd name="connsiteY59" fmla="*/ 561975 h 3095625"/>
                            <a:gd name="connsiteX60" fmla="*/ 3248025 w 3277183"/>
                            <a:gd name="connsiteY60" fmla="*/ 485775 h 3095625"/>
                            <a:gd name="connsiteX61" fmla="*/ 3257550 w 3277183"/>
                            <a:gd name="connsiteY61" fmla="*/ 371475 h 3095625"/>
                            <a:gd name="connsiteX62" fmla="*/ 3276600 w 3277183"/>
                            <a:gd name="connsiteY62" fmla="*/ 114300 h 3095625"/>
                            <a:gd name="connsiteX63" fmla="*/ 3276600 w 3277183"/>
                            <a:gd name="connsiteY63" fmla="*/ 0 h 3095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3277183" h="3095625">
                              <a:moveTo>
                                <a:pt x="0" y="2238375"/>
                              </a:moveTo>
                              <a:cubicBezTo>
                                <a:pt x="9525" y="2266950"/>
                                <a:pt x="23623" y="2294389"/>
                                <a:pt x="28575" y="2324100"/>
                              </a:cubicBezTo>
                              <a:cubicBezTo>
                                <a:pt x="31750" y="2343150"/>
                                <a:pt x="33416" y="2362514"/>
                                <a:pt x="38100" y="2381250"/>
                              </a:cubicBezTo>
                              <a:cubicBezTo>
                                <a:pt x="42970" y="2400731"/>
                                <a:pt x="50800" y="2419350"/>
                                <a:pt x="57150" y="2438400"/>
                              </a:cubicBezTo>
                              <a:lnTo>
                                <a:pt x="66675" y="2466975"/>
                              </a:lnTo>
                              <a:cubicBezTo>
                                <a:pt x="71044" y="2506292"/>
                                <a:pt x="82973" y="2610793"/>
                                <a:pt x="85725" y="2647950"/>
                              </a:cubicBezTo>
                              <a:cubicBezTo>
                                <a:pt x="89719" y="2701871"/>
                                <a:pt x="90355" y="2756029"/>
                                <a:pt x="95250" y="2809875"/>
                              </a:cubicBezTo>
                              <a:cubicBezTo>
                                <a:pt x="98023" y="2840373"/>
                                <a:pt x="108385" y="2866023"/>
                                <a:pt x="114300" y="2895600"/>
                              </a:cubicBezTo>
                              <a:cubicBezTo>
                                <a:pt x="118088" y="2914538"/>
                                <a:pt x="120888" y="2933662"/>
                                <a:pt x="123825" y="2952750"/>
                              </a:cubicBezTo>
                              <a:cubicBezTo>
                                <a:pt x="127239" y="2974940"/>
                                <a:pt x="128947" y="2997410"/>
                                <a:pt x="133350" y="3019425"/>
                              </a:cubicBezTo>
                              <a:cubicBezTo>
                                <a:pt x="135319" y="3029270"/>
                                <a:pt x="135775" y="3040900"/>
                                <a:pt x="142875" y="3048000"/>
                              </a:cubicBezTo>
                              <a:cubicBezTo>
                                <a:pt x="149975" y="3055100"/>
                                <a:pt x="162470" y="3053035"/>
                                <a:pt x="171450" y="3057525"/>
                              </a:cubicBezTo>
                              <a:cubicBezTo>
                                <a:pt x="181689" y="3062645"/>
                                <a:pt x="188602" y="3075830"/>
                                <a:pt x="200025" y="3076575"/>
                              </a:cubicBezTo>
                              <a:cubicBezTo>
                                <a:pt x="336297" y="3085462"/>
                                <a:pt x="473091" y="3082308"/>
                                <a:pt x="609600" y="3086100"/>
                              </a:cubicBezTo>
                              <a:lnTo>
                                <a:pt x="885825" y="3095625"/>
                              </a:lnTo>
                              <a:lnTo>
                                <a:pt x="1666875" y="3086100"/>
                              </a:lnTo>
                              <a:cubicBezTo>
                                <a:pt x="1742390" y="3084559"/>
                                <a:pt x="1845673" y="3074175"/>
                                <a:pt x="1924050" y="3067050"/>
                              </a:cubicBezTo>
                              <a:cubicBezTo>
                                <a:pt x="1946275" y="3060700"/>
                                <a:pt x="1968633" y="3054798"/>
                                <a:pt x="1990725" y="3048000"/>
                              </a:cubicBezTo>
                              <a:cubicBezTo>
                                <a:pt x="2009917" y="3042095"/>
                                <a:pt x="2028825" y="3035300"/>
                                <a:pt x="2047875" y="3028950"/>
                              </a:cubicBezTo>
                              <a:lnTo>
                                <a:pt x="2105025" y="3009900"/>
                              </a:lnTo>
                              <a:lnTo>
                                <a:pt x="2133600" y="3000375"/>
                              </a:lnTo>
                              <a:cubicBezTo>
                                <a:pt x="2143125" y="2997200"/>
                                <a:pt x="2153821" y="2996419"/>
                                <a:pt x="2162175" y="2990850"/>
                              </a:cubicBezTo>
                              <a:cubicBezTo>
                                <a:pt x="2171700" y="2984500"/>
                                <a:pt x="2180289" y="2976449"/>
                                <a:pt x="2190750" y="2971800"/>
                              </a:cubicBezTo>
                              <a:cubicBezTo>
                                <a:pt x="2209100" y="2963645"/>
                                <a:pt x="2228850" y="2959100"/>
                                <a:pt x="2247900" y="2952750"/>
                              </a:cubicBezTo>
                              <a:cubicBezTo>
                                <a:pt x="2257425" y="2949575"/>
                                <a:pt x="2268121" y="2948794"/>
                                <a:pt x="2276475" y="2943225"/>
                              </a:cubicBezTo>
                              <a:cubicBezTo>
                                <a:pt x="2286000" y="2936875"/>
                                <a:pt x="2294811" y="2929295"/>
                                <a:pt x="2305050" y="2924175"/>
                              </a:cubicBezTo>
                              <a:cubicBezTo>
                                <a:pt x="2314030" y="2919685"/>
                                <a:pt x="2324224" y="2918175"/>
                                <a:pt x="2333625" y="2914650"/>
                              </a:cubicBezTo>
                              <a:cubicBezTo>
                                <a:pt x="2349634" y="2908647"/>
                                <a:pt x="2365726" y="2902765"/>
                                <a:pt x="2381250" y="2895600"/>
                              </a:cubicBezTo>
                              <a:cubicBezTo>
                                <a:pt x="2407034" y="2883700"/>
                                <a:pt x="2432050" y="2870200"/>
                                <a:pt x="2457450" y="2857500"/>
                              </a:cubicBezTo>
                              <a:cubicBezTo>
                                <a:pt x="2476500" y="2847975"/>
                                <a:pt x="2494394" y="2835660"/>
                                <a:pt x="2514600" y="2828925"/>
                              </a:cubicBezTo>
                              <a:lnTo>
                                <a:pt x="2543175" y="2819400"/>
                              </a:lnTo>
                              <a:cubicBezTo>
                                <a:pt x="2579790" y="2791939"/>
                                <a:pt x="2587986" y="2788598"/>
                                <a:pt x="2619375" y="2752725"/>
                              </a:cubicBezTo>
                              <a:cubicBezTo>
                                <a:pt x="2629829" y="2740778"/>
                                <a:pt x="2637619" y="2726678"/>
                                <a:pt x="2647950" y="2714625"/>
                              </a:cubicBezTo>
                              <a:cubicBezTo>
                                <a:pt x="2656716" y="2704398"/>
                                <a:pt x="2667901" y="2696398"/>
                                <a:pt x="2676525" y="2686050"/>
                              </a:cubicBezTo>
                              <a:cubicBezTo>
                                <a:pt x="2693154" y="2666095"/>
                                <a:pt x="2710209" y="2628439"/>
                                <a:pt x="2724150" y="2609850"/>
                              </a:cubicBezTo>
                              <a:cubicBezTo>
                                <a:pt x="2732232" y="2599074"/>
                                <a:pt x="2745253" y="2592483"/>
                                <a:pt x="2752725" y="2581275"/>
                              </a:cubicBezTo>
                              <a:cubicBezTo>
                                <a:pt x="2823409" y="2475249"/>
                                <a:pt x="2806506" y="2491532"/>
                                <a:pt x="2847975" y="2400300"/>
                              </a:cubicBezTo>
                              <a:cubicBezTo>
                                <a:pt x="2853851" y="2387374"/>
                                <a:pt x="2861564" y="2375307"/>
                                <a:pt x="2867025" y="2362200"/>
                              </a:cubicBezTo>
                              <a:cubicBezTo>
                                <a:pt x="2877459" y="2337159"/>
                                <a:pt x="2885525" y="2311187"/>
                                <a:pt x="2895600" y="2286000"/>
                              </a:cubicBezTo>
                              <a:cubicBezTo>
                                <a:pt x="2904580" y="2263549"/>
                                <a:pt x="2914650" y="2241550"/>
                                <a:pt x="2924175" y="2219325"/>
                              </a:cubicBezTo>
                              <a:cubicBezTo>
                                <a:pt x="2950800" y="2086200"/>
                                <a:pt x="2937902" y="2156013"/>
                                <a:pt x="2962275" y="2009775"/>
                              </a:cubicBezTo>
                              <a:cubicBezTo>
                                <a:pt x="2973451" y="1942721"/>
                                <a:pt x="2965693" y="1970947"/>
                                <a:pt x="2981325" y="1924050"/>
                              </a:cubicBezTo>
                              <a:cubicBezTo>
                                <a:pt x="2988978" y="1855173"/>
                                <a:pt x="2990182" y="1836207"/>
                                <a:pt x="3000375" y="1771650"/>
                              </a:cubicBezTo>
                              <a:cubicBezTo>
                                <a:pt x="3037881" y="1534112"/>
                                <a:pt x="3005230" y="1740186"/>
                                <a:pt x="3028950" y="1609725"/>
                              </a:cubicBezTo>
                              <a:cubicBezTo>
                                <a:pt x="3032405" y="1590724"/>
                                <a:pt x="3034687" y="1571513"/>
                                <a:pt x="3038475" y="1552575"/>
                              </a:cubicBezTo>
                              <a:cubicBezTo>
                                <a:pt x="3044216" y="1523871"/>
                                <a:pt x="3050821" y="1495344"/>
                                <a:pt x="3057525" y="1466850"/>
                              </a:cubicBezTo>
                              <a:cubicBezTo>
                                <a:pt x="3063522" y="1441364"/>
                                <a:pt x="3073328" y="1416630"/>
                                <a:pt x="3076575" y="1390650"/>
                              </a:cubicBezTo>
                              <a:cubicBezTo>
                                <a:pt x="3078893" y="1372107"/>
                                <a:pt x="3091243" y="1269683"/>
                                <a:pt x="3095625" y="1247775"/>
                              </a:cubicBezTo>
                              <a:cubicBezTo>
                                <a:pt x="3097594" y="1237930"/>
                                <a:pt x="3102715" y="1228940"/>
                                <a:pt x="3105150" y="1219200"/>
                              </a:cubicBezTo>
                              <a:cubicBezTo>
                                <a:pt x="3109077" y="1203494"/>
                                <a:pt x="3112013" y="1187544"/>
                                <a:pt x="3114675" y="1171575"/>
                              </a:cubicBezTo>
                              <a:cubicBezTo>
                                <a:pt x="3119739" y="1141191"/>
                                <a:pt x="3126696" y="1079380"/>
                                <a:pt x="3133725" y="1047750"/>
                              </a:cubicBezTo>
                              <a:cubicBezTo>
                                <a:pt x="3135903" y="1037949"/>
                                <a:pt x="3140815" y="1028915"/>
                                <a:pt x="3143250" y="1019175"/>
                              </a:cubicBezTo>
                              <a:cubicBezTo>
                                <a:pt x="3160584" y="949838"/>
                                <a:pt x="3145316" y="990829"/>
                                <a:pt x="3162300" y="914400"/>
                              </a:cubicBezTo>
                              <a:cubicBezTo>
                                <a:pt x="3164478" y="904599"/>
                                <a:pt x="3169647" y="895626"/>
                                <a:pt x="3171825" y="885825"/>
                              </a:cubicBezTo>
                              <a:cubicBezTo>
                                <a:pt x="3176015" y="866972"/>
                                <a:pt x="3176666" y="847411"/>
                                <a:pt x="3181350" y="828675"/>
                              </a:cubicBezTo>
                              <a:cubicBezTo>
                                <a:pt x="3186220" y="809194"/>
                                <a:pt x="3195530" y="791006"/>
                                <a:pt x="3200400" y="771525"/>
                              </a:cubicBezTo>
                              <a:cubicBezTo>
                                <a:pt x="3203575" y="758825"/>
                                <a:pt x="3207085" y="746204"/>
                                <a:pt x="3209925" y="733425"/>
                              </a:cubicBezTo>
                              <a:cubicBezTo>
                                <a:pt x="3213437" y="717621"/>
                                <a:pt x="3215523" y="701506"/>
                                <a:pt x="3219450" y="685800"/>
                              </a:cubicBezTo>
                              <a:cubicBezTo>
                                <a:pt x="3221885" y="676060"/>
                                <a:pt x="3225800" y="666750"/>
                                <a:pt x="3228975" y="657225"/>
                              </a:cubicBezTo>
                              <a:cubicBezTo>
                                <a:pt x="3232150" y="625475"/>
                                <a:pt x="3234976" y="593688"/>
                                <a:pt x="3238500" y="561975"/>
                              </a:cubicBezTo>
                              <a:cubicBezTo>
                                <a:pt x="3241327" y="536534"/>
                                <a:pt x="3245478" y="511246"/>
                                <a:pt x="3248025" y="485775"/>
                              </a:cubicBezTo>
                              <a:cubicBezTo>
                                <a:pt x="3251829" y="447733"/>
                                <a:pt x="3254089" y="409550"/>
                                <a:pt x="3257550" y="371475"/>
                              </a:cubicBezTo>
                              <a:cubicBezTo>
                                <a:pt x="3268798" y="247742"/>
                                <a:pt x="3271397" y="265178"/>
                                <a:pt x="3276600" y="114300"/>
                              </a:cubicBezTo>
                              <a:cubicBezTo>
                                <a:pt x="3277913" y="76223"/>
                                <a:pt x="3276600" y="38100"/>
                                <a:pt x="327660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AA0D" id="Freeform 80" o:spid="_x0000_s1026" style="position:absolute;margin-left:296.25pt;margin-top:101.2pt;width:258.05pt;height:24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7183,309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" path="m,2238375v9525,28575,23623,56014,28575,85725c31750,2343150,33416,2362514,38100,2381250v4870,19481,12700,38100,19050,57150l66675,2466975v4369,39317,16298,143818,19050,180975c89719,2701871,90355,2756029,95250,2809875v2773,30498,13135,56148,19050,85725c118088,2914538,120888,2933662,123825,2952750v3414,22190,5122,44660,9525,66675c135319,3029270,135775,3040900,142875,3048000v7100,7100,19595,5035,28575,9525c181689,3062645,188602,3075830,200025,3076575v136272,8887,273066,5733,409575,9525l885825,3095625r781050,-9525c1742390,3084559,1845673,3074175,1924050,3067050v22225,-6350,44583,-12252,66675,-19050c2009917,3042095,2028825,3035300,2047875,3028950r57150,-19050l2133600,3000375v9525,-3175,20221,-3956,28575,-9525c2171700,2984500,2180289,2976449,2190750,2971800v18350,-8155,38100,-12700,57150,-19050c2257425,2949575,2268121,2948794,2276475,2943225v9525,-6350,18336,-13930,28575,-19050c2314030,2919685,2324224,2918175,2333625,2914650v16009,-6003,32101,-11885,47625,-19050c2407034,2883700,2432050,2870200,2457450,2857500v19050,-9525,36944,-21840,57150,-28575l2543175,2819400v36615,-27461,44811,-30802,76200,-66675c2629829,2740778,2637619,2726678,2647950,2714625v8766,-10227,19951,-18227,28575,-28575c2693154,2666095,2710209,2628439,2724150,2609850v8082,-10776,21103,-17367,28575,-28575c2823409,2475249,2806506,2491532,2847975,2400300v5876,-12926,13589,-24993,19050,-38100c2877459,2337159,2885525,2311187,2895600,2286000v8980,-22451,19050,-44450,28575,-66675c2950800,2086200,2937902,2156013,2962275,2009775v11176,-67054,3418,-38828,19050,-85725c2988978,1855173,2990182,1836207,3000375,1771650v37506,-237538,4855,-31464,28575,-161925c3032405,1590724,3034687,1571513,3038475,1552575v5741,-28704,12346,-57231,19050,-85725c3063522,1441364,3073328,1416630,3076575,1390650v2318,-18543,14668,-120967,19050,-142875c3097594,1237930,3102715,1228940,3105150,1219200v3927,-15706,6863,-31656,9525,-47625c3119739,1141191,3126696,1079380,3133725,1047750v2178,-9801,7090,-18835,9525,-28575c3160584,949838,3145316,990829,3162300,914400v2178,-9801,7347,-18774,9525,-28575c3176015,866972,3176666,847411,3181350,828675v4870,-19481,14180,-37669,19050,-57150c3203575,758825,3207085,746204,3209925,733425v3512,-15804,5598,-31919,9525,-47625c3221885,676060,3225800,666750,3228975,657225v3175,-31750,6001,-63537,9525,-95250c3241327,536534,3245478,511246,3248025,485775v3804,-38042,6064,-76225,9525,-114300c3268798,247742,3271397,265178,3276600,114300v1313,-38077,,-76200,,-114300e" filled="f" strokecolor="black [3213]" strokeweight="2.25pt">
                <v:stroke joinstyle="miter"/>
                <v:path arrowok="t" o:connecttype="custom" o:connectlocs="0,2238375;28575,2324100;38100,2381250;57150,2438400;66675,2466975;85725,2647950;95250,2809875;114300,2895600;123825,2952750;133350,3019425;142875,3048000;171450,3057525;200025,3076575;609600,3086100;885825,3095625;1666875,3086100;1924050,3067050;1990725,3048000;2047875,3028950;2105025,3009900;2133600,3000375;2162175,2990850;2190750,2971800;2247900,2952750;2276475,2943225;2305050,2924175;2333625,2914650;2381250,2895600;2457450,2857500;2514600,2828925;2543175,2819400;2619375,2752725;2647950,2714625;2676525,2686050;2724150,2609850;2752725,2581275;2847975,2400300;2867025,2362200;2895600,2286000;2924175,2219325;2962275,2009775;2981325,1924050;3000375,1771650;3028950,1609725;3038475,1552575;3057525,1466850;3076575,1390650;3095625,1247775;3105150,1219200;3114675,1171575;3133725,1047750;3143250,1019175;3162300,914400;3171825,885825;3181350,828675;3200400,771525;3209925,733425;3219450,685800;3228975,657225;3238500,561975;3248025,485775;3257550,371475;3276600,114300;3276600,0" o:connectangles="0,0,0,0,0,0,0,0,0,0,0,0,0,0,0,0,0,0,0,0,0,0,0,0,0,0,0,0,0,0,0,0,0,0,0,0,0,0,0,0,0,0,0,0,0,0,0,0,0,0,0,0,0,0,0,0,0,0,0,0,0,0,0,0"/>
              </v:shape>
            </w:pict>
          </mc:Fallback>
        </mc:AlternateContent>
      </w:r>
      <w:r w:rsidR="005E0F7F">
        <w:rPr>
          <w:noProof/>
          <w:lang w:val="en-US"/>
        </w:rPr>
        <w:drawing>
          <wp:anchor distT="0" distB="0" distL="114300" distR="114300" simplePos="0" relativeHeight="251776000" behindDoc="0" locked="0" layoutInCell="1" allowOverlap="1" wp14:anchorId="49A94045" wp14:editId="7D13783F">
            <wp:simplePos x="0" y="0"/>
            <wp:positionH relativeFrom="margin">
              <wp:posOffset>7820025</wp:posOffset>
            </wp:positionH>
            <wp:positionV relativeFrom="margin">
              <wp:posOffset>5686425</wp:posOffset>
            </wp:positionV>
            <wp:extent cx="1304925" cy="819150"/>
            <wp:effectExtent l="0" t="0" r="9525" b="0"/>
            <wp:wrapSquare wrapText="bothSides"/>
            <wp:docPr id="79" name="Picture 79" descr="C:\Users\klaho028\Pictures\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Pictures\Availabilit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F7F">
        <w:rPr>
          <w:noProof/>
          <w:lang w:val="en-US"/>
        </w:rPr>
        <w:drawing>
          <wp:anchor distT="0" distB="0" distL="114300" distR="114300" simplePos="0" relativeHeight="251774976" behindDoc="0" locked="0" layoutInCell="1" allowOverlap="1" wp14:anchorId="6EF8F947" wp14:editId="60800450">
            <wp:simplePos x="0" y="0"/>
            <wp:positionH relativeFrom="page">
              <wp:align>right</wp:align>
            </wp:positionH>
            <wp:positionV relativeFrom="margin">
              <wp:posOffset>4648200</wp:posOffset>
            </wp:positionV>
            <wp:extent cx="1304925" cy="647700"/>
            <wp:effectExtent l="0" t="0" r="9525" b="0"/>
            <wp:wrapSquare wrapText="bothSides"/>
            <wp:docPr id="78" name="Picture 78" descr="C:\Users\klaho028\Pictures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li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F7F">
        <w:rPr>
          <w:noProof/>
          <w:lang w:val="en-US"/>
        </w:rPr>
        <w:drawing>
          <wp:anchor distT="0" distB="0" distL="114300" distR="114300" simplePos="0" relativeHeight="251772928" behindDoc="0" locked="0" layoutInCell="1" allowOverlap="1" wp14:anchorId="2A326414" wp14:editId="6A362622">
            <wp:simplePos x="0" y="0"/>
            <wp:positionH relativeFrom="page">
              <wp:align>right</wp:align>
            </wp:positionH>
            <wp:positionV relativeFrom="bottomMargin">
              <wp:posOffset>-2158365</wp:posOffset>
            </wp:positionV>
            <wp:extent cx="1304925" cy="647700"/>
            <wp:effectExtent l="0" t="0" r="9525" b="0"/>
            <wp:wrapSquare wrapText="bothSides"/>
            <wp:docPr id="60" name="Picture 60" descr="C:\Users\klaho028\Pictures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profi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F7F"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 wp14:anchorId="3A61E282" wp14:editId="583B6E3D">
            <wp:simplePos x="0" y="0"/>
            <wp:positionH relativeFrom="margin">
              <wp:posOffset>6657975</wp:posOffset>
            </wp:positionH>
            <wp:positionV relativeFrom="margin">
              <wp:posOffset>2861310</wp:posOffset>
            </wp:positionV>
            <wp:extent cx="2247900" cy="647700"/>
            <wp:effectExtent l="0" t="0" r="0" b="0"/>
            <wp:wrapSquare wrapText="bothSides"/>
            <wp:docPr id="45" name="Picture 45" descr="C:\Users\klaho028\Pictures\seriveproviderac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aho028\Pictures\seriveprovideract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6700">
        <w:rPr>
          <w:noProof/>
          <w:lang w:val="en-US"/>
        </w:rPr>
        <w:drawing>
          <wp:anchor distT="0" distB="0" distL="114300" distR="114300" simplePos="0" relativeHeight="251761664" behindDoc="1" locked="0" layoutInCell="1" allowOverlap="1" wp14:anchorId="7B011244" wp14:editId="7326C16C">
            <wp:simplePos x="0" y="0"/>
            <wp:positionH relativeFrom="column">
              <wp:posOffset>2271395</wp:posOffset>
            </wp:positionH>
            <wp:positionV relativeFrom="paragraph">
              <wp:posOffset>3656330</wp:posOffset>
            </wp:positionV>
            <wp:extent cx="114300" cy="163830"/>
            <wp:effectExtent l="0" t="0" r="0" b="76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73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0D73CDA" wp14:editId="4C465155">
                <wp:simplePos x="0" y="0"/>
                <wp:positionH relativeFrom="column">
                  <wp:posOffset>2152650</wp:posOffset>
                </wp:positionH>
                <wp:positionV relativeFrom="paragraph">
                  <wp:posOffset>-934085</wp:posOffset>
                </wp:positionV>
                <wp:extent cx="4097020" cy="5539105"/>
                <wp:effectExtent l="19050" t="57150" r="74930" b="615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97020" cy="55391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CF9B" id="Ink 88" o:spid="_x0000_s1026" type="#_x0000_t75" style="position:absolute;margin-left:168.1pt;margin-top:-74.95pt;width:325.45pt;height:43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">
                <v:imagedata r:id="rId30" o:title=""/>
              </v:shape>
            </w:pict>
          </mc:Fallback>
        </mc:AlternateContent>
      </w:r>
      <w:r w:rsidR="0063673C" w:rsidRPr="0063673C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40AB176D" wp14:editId="7EAE7980">
            <wp:simplePos x="0" y="0"/>
            <wp:positionH relativeFrom="margin">
              <wp:posOffset>2952750</wp:posOffset>
            </wp:positionH>
            <wp:positionV relativeFrom="margin">
              <wp:posOffset>4150360</wp:posOffset>
            </wp:positionV>
            <wp:extent cx="1304925" cy="1581150"/>
            <wp:effectExtent l="0" t="0" r="9525" b="0"/>
            <wp:wrapSquare wrapText="bothSides"/>
            <wp:docPr id="34" name="Picture 34" descr="C:\Users\klaho028\Pictures\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ho028\Pictures\s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73C" w:rsidRPr="00B53CA4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6781997" wp14:editId="487A7385">
            <wp:simplePos x="0" y="0"/>
            <wp:positionH relativeFrom="margin">
              <wp:posOffset>4524375</wp:posOffset>
            </wp:positionH>
            <wp:positionV relativeFrom="margin">
              <wp:posOffset>3590925</wp:posOffset>
            </wp:positionV>
            <wp:extent cx="333375" cy="337185"/>
            <wp:effectExtent l="0" t="0" r="9525" b="5715"/>
            <wp:wrapSquare wrapText="bothSides"/>
            <wp:docPr id="31" name="Picture 31" descr="C:\Users\klaho028\Downloads\SEG2105-Project-master\SEG2105-Project-master\Deliverable1\UML Class diagram\UML\Pic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Downloads\SEG2105-Project-master\SEG2105-Project-master\Deliverable1\UML Class diagram\UML\Pics\arro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1CAEA1F7" wp14:editId="728842BD">
            <wp:simplePos x="0" y="0"/>
            <wp:positionH relativeFrom="margin">
              <wp:align>center</wp:align>
            </wp:positionH>
            <wp:positionV relativeFrom="bottomMargin">
              <wp:posOffset>-2611252</wp:posOffset>
            </wp:positionV>
            <wp:extent cx="191135" cy="127635"/>
            <wp:effectExtent l="0" t="0" r="0" b="5715"/>
            <wp:wrapSquare wrapText="bothSides"/>
            <wp:docPr id="26" name="Picture 2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70754DD5" wp14:editId="5F37EA46">
            <wp:simplePos x="0" y="0"/>
            <wp:positionH relativeFrom="margin">
              <wp:posOffset>2336165</wp:posOffset>
            </wp:positionH>
            <wp:positionV relativeFrom="margin">
              <wp:posOffset>4070721</wp:posOffset>
            </wp:positionV>
            <wp:extent cx="226060" cy="123190"/>
            <wp:effectExtent l="0" t="0" r="2540" b="0"/>
            <wp:wrapSquare wrapText="bothSides"/>
            <wp:docPr id="22" name="Picture 22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23700B" wp14:editId="0D8E566D">
                <wp:simplePos x="0" y="0"/>
                <wp:positionH relativeFrom="column">
                  <wp:posOffset>2320505</wp:posOffset>
                </wp:positionH>
                <wp:positionV relativeFrom="paragraph">
                  <wp:posOffset>938207</wp:posOffset>
                </wp:positionV>
                <wp:extent cx="1863305" cy="664233"/>
                <wp:effectExtent l="19050" t="57150" r="38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5" cy="6642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D7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pt;margin-top:73.85pt;width:146.7pt;height:52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9653F6" wp14:editId="2A1FDF55">
                <wp:simplePos x="0" y="0"/>
                <wp:positionH relativeFrom="column">
                  <wp:posOffset>2316744</wp:posOffset>
                </wp:positionH>
                <wp:positionV relativeFrom="paragraph">
                  <wp:posOffset>1593215</wp:posOffset>
                </wp:positionV>
                <wp:extent cx="0" cy="407215"/>
                <wp:effectExtent l="19050" t="1905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D53734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5.45pt" to="182.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74604B" w:rsidRPr="007A5CF7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23C786FD" wp14:editId="389259D9">
            <wp:simplePos x="0" y="0"/>
            <wp:positionH relativeFrom="margin">
              <wp:posOffset>2178421</wp:posOffset>
            </wp:positionH>
            <wp:positionV relativeFrom="margin">
              <wp:posOffset>3429000</wp:posOffset>
            </wp:positionV>
            <wp:extent cx="336550" cy="184150"/>
            <wp:effectExtent l="0" t="0" r="6350" b="6350"/>
            <wp:wrapSquare wrapText="bothSides"/>
            <wp:docPr id="51" name="Picture 5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0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DADAD" wp14:editId="134CA981">
                <wp:simplePos x="0" y="0"/>
                <wp:positionH relativeFrom="column">
                  <wp:posOffset>2126879</wp:posOffset>
                </wp:positionH>
                <wp:positionV relativeFrom="paragraph">
                  <wp:posOffset>1163320</wp:posOffset>
                </wp:positionV>
                <wp:extent cx="4445" cy="828040"/>
                <wp:effectExtent l="76200" t="38100" r="7175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42809" id="Straight Arrow Connector 43" o:spid="_x0000_s1026" type="#_x0000_t32" style="position:absolute;margin-left:167.45pt;margin-top:91.6pt;width:.35pt;height:6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74604B" w:rsidRPr="007E2144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7F0F83AA" wp14:editId="113B0DBE">
            <wp:simplePos x="0" y="0"/>
            <wp:positionH relativeFrom="margin">
              <wp:posOffset>1886321</wp:posOffset>
            </wp:positionH>
            <wp:positionV relativeFrom="bottomMargin">
              <wp:posOffset>-1863725</wp:posOffset>
            </wp:positionV>
            <wp:extent cx="191135" cy="127635"/>
            <wp:effectExtent l="0" t="0" r="0" b="5715"/>
            <wp:wrapSquare wrapText="bothSides"/>
            <wp:docPr id="56" name="Picture 5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AE49A" wp14:editId="6870B2B9">
                <wp:simplePos x="0" y="0"/>
                <wp:positionH relativeFrom="column">
                  <wp:posOffset>1187450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39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3.5pt;margin-top:13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06C7" w:rsidRPr="007E2144"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 wp14:anchorId="07CCD569" wp14:editId="5823E24D">
            <wp:simplePos x="0" y="0"/>
            <wp:positionH relativeFrom="margin">
              <wp:posOffset>1349416</wp:posOffset>
            </wp:positionH>
            <wp:positionV relativeFrom="bottomMargin">
              <wp:posOffset>-3208284</wp:posOffset>
            </wp:positionV>
            <wp:extent cx="191135" cy="127635"/>
            <wp:effectExtent l="0" t="0" r="0" b="5715"/>
            <wp:wrapSquare wrapText="bothSides"/>
            <wp:docPr id="63" name="Picture 6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AD96E9" wp14:editId="65835AE9">
                <wp:simplePos x="0" y="0"/>
                <wp:positionH relativeFrom="column">
                  <wp:posOffset>1187087</wp:posOffset>
                </wp:positionH>
                <wp:positionV relativeFrom="paragraph">
                  <wp:posOffset>158692</wp:posOffset>
                </wp:positionV>
                <wp:extent cx="0" cy="290946"/>
                <wp:effectExtent l="19050" t="1905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225A8E" id="Straight Connector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5pt" to="9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376A1" wp14:editId="662B0475">
                <wp:simplePos x="0" y="0"/>
                <wp:positionH relativeFrom="column">
                  <wp:posOffset>1176986</wp:posOffset>
                </wp:positionH>
                <wp:positionV relativeFrom="paragraph">
                  <wp:posOffset>452755</wp:posOffset>
                </wp:positionV>
                <wp:extent cx="373408" cy="7951"/>
                <wp:effectExtent l="19050" t="1905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0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C56FE7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5.65pt" to="12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1B56F404" wp14:editId="71DC0C6D">
            <wp:simplePos x="0" y="0"/>
            <wp:positionH relativeFrom="margin">
              <wp:posOffset>1337062</wp:posOffset>
            </wp:positionH>
            <wp:positionV relativeFrom="bottomMargin">
              <wp:posOffset>-2761338</wp:posOffset>
            </wp:positionV>
            <wp:extent cx="191135" cy="127635"/>
            <wp:effectExtent l="0" t="0" r="0" b="5715"/>
            <wp:wrapSquare wrapText="bothSides"/>
            <wp:docPr id="53" name="Picture 5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E2144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21D59CAC" wp14:editId="1AE83BB1">
            <wp:simplePos x="0" y="0"/>
            <wp:positionH relativeFrom="margin">
              <wp:posOffset>1872946</wp:posOffset>
            </wp:positionH>
            <wp:positionV relativeFrom="bottomMargin">
              <wp:posOffset>-2523379</wp:posOffset>
            </wp:positionV>
            <wp:extent cx="191135" cy="127635"/>
            <wp:effectExtent l="0" t="0" r="0" b="5715"/>
            <wp:wrapSquare wrapText="bothSides"/>
            <wp:docPr id="52" name="Picture 5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6BA89" wp14:editId="666EED50">
                <wp:simplePos x="0" y="0"/>
                <wp:positionH relativeFrom="column">
                  <wp:posOffset>730250</wp:posOffset>
                </wp:positionH>
                <wp:positionV relativeFrom="paragraph">
                  <wp:posOffset>1143635</wp:posOffset>
                </wp:positionV>
                <wp:extent cx="838200" cy="106680"/>
                <wp:effectExtent l="19050" t="76200" r="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0BB785" id="Straight Arrow Connector 50" o:spid="_x0000_s1026" type="#_x0000_t32" style="position:absolute;margin-left:57.5pt;margin-top:90.05pt;width:66pt;height:8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30435" wp14:editId="4B153F8B">
                <wp:simplePos x="0" y="0"/>
                <wp:positionH relativeFrom="column">
                  <wp:posOffset>1098550</wp:posOffset>
                </wp:positionH>
                <wp:positionV relativeFrom="paragraph">
                  <wp:posOffset>1193165</wp:posOffset>
                </wp:positionV>
                <wp:extent cx="774700" cy="631190"/>
                <wp:effectExtent l="19050" t="38100" r="4445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1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B2CAB" id="Straight Arrow Connector 47" o:spid="_x0000_s1026" type="#_x0000_t32" style="position:absolute;margin-left:86.5pt;margin-top:93.95pt;width:61pt;height:49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A5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38C9E" wp14:editId="19A64A10">
                <wp:simplePos x="0" y="0"/>
                <wp:positionH relativeFrom="column">
                  <wp:posOffset>672675</wp:posOffset>
                </wp:positionH>
                <wp:positionV relativeFrom="paragraph">
                  <wp:posOffset>1243965</wp:posOffset>
                </wp:positionV>
                <wp:extent cx="4585125" cy="3035300"/>
                <wp:effectExtent l="19050" t="19050" r="25400" b="1270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125" cy="3035300"/>
                        </a:xfrm>
                        <a:custGeom>
                          <a:avLst/>
                          <a:gdLst>
                            <a:gd name="connsiteX0" fmla="*/ 4585125 w 4585125"/>
                            <a:gd name="connsiteY0" fmla="*/ 2432050 h 3035300"/>
                            <a:gd name="connsiteX1" fmla="*/ 4578775 w 4585125"/>
                            <a:gd name="connsiteY1" fmla="*/ 2578100 h 3035300"/>
                            <a:gd name="connsiteX2" fmla="*/ 4559725 w 4585125"/>
                            <a:gd name="connsiteY2" fmla="*/ 2781300 h 3035300"/>
                            <a:gd name="connsiteX3" fmla="*/ 4553375 w 4585125"/>
                            <a:gd name="connsiteY3" fmla="*/ 2806700 h 3035300"/>
                            <a:gd name="connsiteX4" fmla="*/ 4547025 w 4585125"/>
                            <a:gd name="connsiteY4" fmla="*/ 2876550 h 3035300"/>
                            <a:gd name="connsiteX5" fmla="*/ 4515275 w 4585125"/>
                            <a:gd name="connsiteY5" fmla="*/ 2914650 h 3035300"/>
                            <a:gd name="connsiteX6" fmla="*/ 4458125 w 4585125"/>
                            <a:gd name="connsiteY6" fmla="*/ 2940050 h 3035300"/>
                            <a:gd name="connsiteX7" fmla="*/ 4381925 w 4585125"/>
                            <a:gd name="connsiteY7" fmla="*/ 2959100 h 3035300"/>
                            <a:gd name="connsiteX8" fmla="*/ 3746925 w 4585125"/>
                            <a:gd name="connsiteY8" fmla="*/ 2965450 h 3035300"/>
                            <a:gd name="connsiteX9" fmla="*/ 3613575 w 4585125"/>
                            <a:gd name="connsiteY9" fmla="*/ 2971800 h 3035300"/>
                            <a:gd name="connsiteX10" fmla="*/ 3537375 w 4585125"/>
                            <a:gd name="connsiteY10" fmla="*/ 2978150 h 3035300"/>
                            <a:gd name="connsiteX11" fmla="*/ 3277025 w 4585125"/>
                            <a:gd name="connsiteY11" fmla="*/ 2984500 h 3035300"/>
                            <a:gd name="connsiteX12" fmla="*/ 3143675 w 4585125"/>
                            <a:gd name="connsiteY12" fmla="*/ 2990850 h 3035300"/>
                            <a:gd name="connsiteX13" fmla="*/ 2603925 w 4585125"/>
                            <a:gd name="connsiteY13" fmla="*/ 2997200 h 3035300"/>
                            <a:gd name="connsiteX14" fmla="*/ 2394375 w 4585125"/>
                            <a:gd name="connsiteY14" fmla="*/ 3009900 h 3035300"/>
                            <a:gd name="connsiteX15" fmla="*/ 2159425 w 4585125"/>
                            <a:gd name="connsiteY15" fmla="*/ 3016250 h 3035300"/>
                            <a:gd name="connsiteX16" fmla="*/ 2045125 w 4585125"/>
                            <a:gd name="connsiteY16" fmla="*/ 3022600 h 3035300"/>
                            <a:gd name="connsiteX17" fmla="*/ 1987975 w 4585125"/>
                            <a:gd name="connsiteY17" fmla="*/ 3028950 h 3035300"/>
                            <a:gd name="connsiteX18" fmla="*/ 1829225 w 4585125"/>
                            <a:gd name="connsiteY18" fmla="*/ 3035300 h 3035300"/>
                            <a:gd name="connsiteX19" fmla="*/ 1283125 w 4585125"/>
                            <a:gd name="connsiteY19" fmla="*/ 3028950 h 3035300"/>
                            <a:gd name="connsiteX20" fmla="*/ 1086275 w 4585125"/>
                            <a:gd name="connsiteY20" fmla="*/ 3016250 h 3035300"/>
                            <a:gd name="connsiteX21" fmla="*/ 946575 w 4585125"/>
                            <a:gd name="connsiteY21" fmla="*/ 3003550 h 3035300"/>
                            <a:gd name="connsiteX22" fmla="*/ 844975 w 4585125"/>
                            <a:gd name="connsiteY22" fmla="*/ 2990850 h 3035300"/>
                            <a:gd name="connsiteX23" fmla="*/ 787825 w 4585125"/>
                            <a:gd name="connsiteY23" fmla="*/ 2978150 h 3035300"/>
                            <a:gd name="connsiteX24" fmla="*/ 705275 w 4585125"/>
                            <a:gd name="connsiteY24" fmla="*/ 2965450 h 3035300"/>
                            <a:gd name="connsiteX25" fmla="*/ 686225 w 4585125"/>
                            <a:gd name="connsiteY25" fmla="*/ 2959100 h 3035300"/>
                            <a:gd name="connsiteX26" fmla="*/ 648125 w 4585125"/>
                            <a:gd name="connsiteY26" fmla="*/ 2952750 h 3035300"/>
                            <a:gd name="connsiteX27" fmla="*/ 629075 w 4585125"/>
                            <a:gd name="connsiteY27" fmla="*/ 2946400 h 3035300"/>
                            <a:gd name="connsiteX28" fmla="*/ 597325 w 4585125"/>
                            <a:gd name="connsiteY28" fmla="*/ 2940050 h 3035300"/>
                            <a:gd name="connsiteX29" fmla="*/ 527475 w 4585125"/>
                            <a:gd name="connsiteY29" fmla="*/ 2921000 h 3035300"/>
                            <a:gd name="connsiteX30" fmla="*/ 483025 w 4585125"/>
                            <a:gd name="connsiteY30" fmla="*/ 2901950 h 3035300"/>
                            <a:gd name="connsiteX31" fmla="*/ 432225 w 4585125"/>
                            <a:gd name="connsiteY31" fmla="*/ 2882900 h 3035300"/>
                            <a:gd name="connsiteX32" fmla="*/ 413175 w 4585125"/>
                            <a:gd name="connsiteY32" fmla="*/ 2876550 h 3035300"/>
                            <a:gd name="connsiteX33" fmla="*/ 362375 w 4585125"/>
                            <a:gd name="connsiteY33" fmla="*/ 2851150 h 3035300"/>
                            <a:gd name="connsiteX34" fmla="*/ 330625 w 4585125"/>
                            <a:gd name="connsiteY34" fmla="*/ 2838450 h 3035300"/>
                            <a:gd name="connsiteX35" fmla="*/ 292525 w 4585125"/>
                            <a:gd name="connsiteY35" fmla="*/ 2825750 h 3035300"/>
                            <a:gd name="connsiteX36" fmla="*/ 254425 w 4585125"/>
                            <a:gd name="connsiteY36" fmla="*/ 2800350 h 3035300"/>
                            <a:gd name="connsiteX37" fmla="*/ 235375 w 4585125"/>
                            <a:gd name="connsiteY37" fmla="*/ 2787650 h 3035300"/>
                            <a:gd name="connsiteX38" fmla="*/ 222675 w 4585125"/>
                            <a:gd name="connsiteY38" fmla="*/ 2768600 h 3035300"/>
                            <a:gd name="connsiteX39" fmla="*/ 203625 w 4585125"/>
                            <a:gd name="connsiteY39" fmla="*/ 2749550 h 3035300"/>
                            <a:gd name="connsiteX40" fmla="*/ 190925 w 4585125"/>
                            <a:gd name="connsiteY40" fmla="*/ 2724150 h 3035300"/>
                            <a:gd name="connsiteX41" fmla="*/ 178225 w 4585125"/>
                            <a:gd name="connsiteY41" fmla="*/ 2705100 h 3035300"/>
                            <a:gd name="connsiteX42" fmla="*/ 165525 w 4585125"/>
                            <a:gd name="connsiteY42" fmla="*/ 2667000 h 3035300"/>
                            <a:gd name="connsiteX43" fmla="*/ 152825 w 4585125"/>
                            <a:gd name="connsiteY43" fmla="*/ 2647950 h 3035300"/>
                            <a:gd name="connsiteX44" fmla="*/ 140125 w 4585125"/>
                            <a:gd name="connsiteY44" fmla="*/ 2609850 h 3035300"/>
                            <a:gd name="connsiteX45" fmla="*/ 133775 w 4585125"/>
                            <a:gd name="connsiteY45" fmla="*/ 2590800 h 3035300"/>
                            <a:gd name="connsiteX46" fmla="*/ 102025 w 4585125"/>
                            <a:gd name="connsiteY46" fmla="*/ 2489200 h 3035300"/>
                            <a:gd name="connsiteX47" fmla="*/ 95675 w 4585125"/>
                            <a:gd name="connsiteY47" fmla="*/ 2470150 h 3035300"/>
                            <a:gd name="connsiteX48" fmla="*/ 89325 w 4585125"/>
                            <a:gd name="connsiteY48" fmla="*/ 2451100 h 3035300"/>
                            <a:gd name="connsiteX49" fmla="*/ 82975 w 4585125"/>
                            <a:gd name="connsiteY49" fmla="*/ 2368550 h 3035300"/>
                            <a:gd name="connsiteX50" fmla="*/ 76625 w 4585125"/>
                            <a:gd name="connsiteY50" fmla="*/ 2305050 h 3035300"/>
                            <a:gd name="connsiteX51" fmla="*/ 70275 w 4585125"/>
                            <a:gd name="connsiteY51" fmla="*/ 2146300 h 3035300"/>
                            <a:gd name="connsiteX52" fmla="*/ 57575 w 4585125"/>
                            <a:gd name="connsiteY52" fmla="*/ 2025650 h 3035300"/>
                            <a:gd name="connsiteX53" fmla="*/ 38525 w 4585125"/>
                            <a:gd name="connsiteY53" fmla="*/ 1885950 h 3035300"/>
                            <a:gd name="connsiteX54" fmla="*/ 19475 w 4585125"/>
                            <a:gd name="connsiteY54" fmla="*/ 1682750 h 3035300"/>
                            <a:gd name="connsiteX55" fmla="*/ 6775 w 4585125"/>
                            <a:gd name="connsiteY55" fmla="*/ 1625600 h 3035300"/>
                            <a:gd name="connsiteX56" fmla="*/ 6775 w 4585125"/>
                            <a:gd name="connsiteY56" fmla="*/ 546100 h 3035300"/>
                            <a:gd name="connsiteX57" fmla="*/ 13125 w 4585125"/>
                            <a:gd name="connsiteY57" fmla="*/ 438150 h 3035300"/>
                            <a:gd name="connsiteX58" fmla="*/ 32175 w 4585125"/>
                            <a:gd name="connsiteY58" fmla="*/ 273050 h 3035300"/>
                            <a:gd name="connsiteX59" fmla="*/ 38525 w 4585125"/>
                            <a:gd name="connsiteY59" fmla="*/ 215900 h 3035300"/>
                            <a:gd name="connsiteX60" fmla="*/ 44875 w 4585125"/>
                            <a:gd name="connsiteY60" fmla="*/ 146050 h 3035300"/>
                            <a:gd name="connsiteX61" fmla="*/ 57575 w 4585125"/>
                            <a:gd name="connsiteY61" fmla="*/ 57150 h 3035300"/>
                            <a:gd name="connsiteX62" fmla="*/ 63925 w 4585125"/>
                            <a:gd name="connsiteY62" fmla="*/ 0 h 303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4585125" h="3035300">
                              <a:moveTo>
                                <a:pt x="4585125" y="2432050"/>
                              </a:moveTo>
                              <a:cubicBezTo>
                                <a:pt x="4583008" y="2480733"/>
                                <a:pt x="4581815" y="2529466"/>
                                <a:pt x="4578775" y="2578100"/>
                              </a:cubicBezTo>
                              <a:cubicBezTo>
                                <a:pt x="4576534" y="2613955"/>
                                <a:pt x="4570297" y="2723153"/>
                                <a:pt x="4559725" y="2781300"/>
                              </a:cubicBezTo>
                              <a:cubicBezTo>
                                <a:pt x="4558164" y="2789886"/>
                                <a:pt x="4555492" y="2798233"/>
                                <a:pt x="4553375" y="2806700"/>
                              </a:cubicBezTo>
                              <a:cubicBezTo>
                                <a:pt x="4551258" y="2829983"/>
                                <a:pt x="4551924" y="2853690"/>
                                <a:pt x="4547025" y="2876550"/>
                              </a:cubicBezTo>
                              <a:cubicBezTo>
                                <a:pt x="4544853" y="2886685"/>
                                <a:pt x="4521471" y="2909486"/>
                                <a:pt x="4515275" y="2914650"/>
                              </a:cubicBezTo>
                              <a:cubicBezTo>
                                <a:pt x="4492721" y="2933445"/>
                                <a:pt x="4490073" y="2927271"/>
                                <a:pt x="4458125" y="2940050"/>
                              </a:cubicBezTo>
                              <a:cubicBezTo>
                                <a:pt x="4416122" y="2956851"/>
                                <a:pt x="4444533" y="2957941"/>
                                <a:pt x="4381925" y="2959100"/>
                              </a:cubicBezTo>
                              <a:lnTo>
                                <a:pt x="3746925" y="2965450"/>
                              </a:lnTo>
                              <a:lnTo>
                                <a:pt x="3613575" y="2971800"/>
                              </a:lnTo>
                              <a:cubicBezTo>
                                <a:pt x="3588134" y="2973342"/>
                                <a:pt x="3562845" y="2977189"/>
                                <a:pt x="3537375" y="2978150"/>
                              </a:cubicBezTo>
                              <a:cubicBezTo>
                                <a:pt x="3450628" y="2981423"/>
                                <a:pt x="3363789" y="2981701"/>
                                <a:pt x="3277025" y="2984500"/>
                              </a:cubicBezTo>
                              <a:cubicBezTo>
                                <a:pt x="3232548" y="2985935"/>
                                <a:pt x="3188167" y="2990011"/>
                                <a:pt x="3143675" y="2990850"/>
                              </a:cubicBezTo>
                              <a:lnTo>
                                <a:pt x="2603925" y="2997200"/>
                              </a:lnTo>
                              <a:cubicBezTo>
                                <a:pt x="2507912" y="3010916"/>
                                <a:pt x="2563549" y="3004529"/>
                                <a:pt x="2394375" y="3009900"/>
                              </a:cubicBezTo>
                              <a:lnTo>
                                <a:pt x="2159425" y="3016250"/>
                              </a:lnTo>
                              <a:lnTo>
                                <a:pt x="2045125" y="3022600"/>
                              </a:lnTo>
                              <a:cubicBezTo>
                                <a:pt x="2026010" y="3024016"/>
                                <a:pt x="2007109" y="3027824"/>
                                <a:pt x="1987975" y="3028950"/>
                              </a:cubicBezTo>
                              <a:cubicBezTo>
                                <a:pt x="1935107" y="3032060"/>
                                <a:pt x="1882142" y="3033183"/>
                                <a:pt x="1829225" y="3035300"/>
                              </a:cubicBezTo>
                              <a:lnTo>
                                <a:pt x="1283125" y="3028950"/>
                              </a:lnTo>
                              <a:cubicBezTo>
                                <a:pt x="1201444" y="3027394"/>
                                <a:pt x="1161836" y="3022062"/>
                                <a:pt x="1086275" y="3016250"/>
                              </a:cubicBezTo>
                              <a:cubicBezTo>
                                <a:pt x="968248" y="3007171"/>
                                <a:pt x="1033808" y="3014454"/>
                                <a:pt x="946575" y="3003550"/>
                              </a:cubicBezTo>
                              <a:cubicBezTo>
                                <a:pt x="898014" y="2987363"/>
                                <a:pt x="947926" y="3002289"/>
                                <a:pt x="844975" y="2990850"/>
                              </a:cubicBezTo>
                              <a:cubicBezTo>
                                <a:pt x="812563" y="2987249"/>
                                <a:pt x="817311" y="2983511"/>
                                <a:pt x="787825" y="2978150"/>
                              </a:cubicBezTo>
                              <a:cubicBezTo>
                                <a:pt x="759973" y="2973086"/>
                                <a:pt x="732896" y="2971588"/>
                                <a:pt x="705275" y="2965450"/>
                              </a:cubicBezTo>
                              <a:cubicBezTo>
                                <a:pt x="698741" y="2963998"/>
                                <a:pt x="692759" y="2960552"/>
                                <a:pt x="686225" y="2959100"/>
                              </a:cubicBezTo>
                              <a:cubicBezTo>
                                <a:pt x="673656" y="2956307"/>
                                <a:pt x="660694" y="2955543"/>
                                <a:pt x="648125" y="2952750"/>
                              </a:cubicBezTo>
                              <a:cubicBezTo>
                                <a:pt x="641591" y="2951298"/>
                                <a:pt x="635569" y="2948023"/>
                                <a:pt x="629075" y="2946400"/>
                              </a:cubicBezTo>
                              <a:cubicBezTo>
                                <a:pt x="618604" y="2943782"/>
                                <a:pt x="607861" y="2942391"/>
                                <a:pt x="597325" y="2940050"/>
                              </a:cubicBezTo>
                              <a:cubicBezTo>
                                <a:pt x="581126" y="2936450"/>
                                <a:pt x="537674" y="2924642"/>
                                <a:pt x="527475" y="2921000"/>
                              </a:cubicBezTo>
                              <a:cubicBezTo>
                                <a:pt x="512294" y="2915578"/>
                                <a:pt x="497992" y="2907937"/>
                                <a:pt x="483025" y="2901950"/>
                              </a:cubicBezTo>
                              <a:cubicBezTo>
                                <a:pt x="466234" y="2895233"/>
                                <a:pt x="449221" y="2889080"/>
                                <a:pt x="432225" y="2882900"/>
                              </a:cubicBezTo>
                              <a:cubicBezTo>
                                <a:pt x="425935" y="2880613"/>
                                <a:pt x="419269" y="2879320"/>
                                <a:pt x="413175" y="2876550"/>
                              </a:cubicBezTo>
                              <a:cubicBezTo>
                                <a:pt x="395940" y="2868716"/>
                                <a:pt x="379953" y="2858181"/>
                                <a:pt x="362375" y="2851150"/>
                              </a:cubicBezTo>
                              <a:cubicBezTo>
                                <a:pt x="351792" y="2846917"/>
                                <a:pt x="341337" y="2842345"/>
                                <a:pt x="330625" y="2838450"/>
                              </a:cubicBezTo>
                              <a:cubicBezTo>
                                <a:pt x="318044" y="2833875"/>
                                <a:pt x="303664" y="2833176"/>
                                <a:pt x="292525" y="2825750"/>
                              </a:cubicBezTo>
                              <a:lnTo>
                                <a:pt x="254425" y="2800350"/>
                              </a:lnTo>
                              <a:lnTo>
                                <a:pt x="235375" y="2787650"/>
                              </a:lnTo>
                              <a:cubicBezTo>
                                <a:pt x="231142" y="2781300"/>
                                <a:pt x="227561" y="2774463"/>
                                <a:pt x="222675" y="2768600"/>
                              </a:cubicBezTo>
                              <a:cubicBezTo>
                                <a:pt x="216926" y="2761701"/>
                                <a:pt x="208845" y="2756858"/>
                                <a:pt x="203625" y="2749550"/>
                              </a:cubicBezTo>
                              <a:cubicBezTo>
                                <a:pt x="198123" y="2741847"/>
                                <a:pt x="195621" y="2732369"/>
                                <a:pt x="190925" y="2724150"/>
                              </a:cubicBezTo>
                              <a:cubicBezTo>
                                <a:pt x="187139" y="2717524"/>
                                <a:pt x="181325" y="2712074"/>
                                <a:pt x="178225" y="2705100"/>
                              </a:cubicBezTo>
                              <a:cubicBezTo>
                                <a:pt x="172788" y="2692867"/>
                                <a:pt x="172951" y="2678139"/>
                                <a:pt x="165525" y="2667000"/>
                              </a:cubicBezTo>
                              <a:cubicBezTo>
                                <a:pt x="161292" y="2660650"/>
                                <a:pt x="155925" y="2654924"/>
                                <a:pt x="152825" y="2647950"/>
                              </a:cubicBezTo>
                              <a:cubicBezTo>
                                <a:pt x="147388" y="2635717"/>
                                <a:pt x="144358" y="2622550"/>
                                <a:pt x="140125" y="2609850"/>
                              </a:cubicBezTo>
                              <a:cubicBezTo>
                                <a:pt x="138008" y="2603500"/>
                                <a:pt x="135614" y="2597236"/>
                                <a:pt x="133775" y="2590800"/>
                              </a:cubicBezTo>
                              <a:cubicBezTo>
                                <a:pt x="115558" y="2527042"/>
                                <a:pt x="125948" y="2560969"/>
                                <a:pt x="102025" y="2489200"/>
                              </a:cubicBezTo>
                              <a:lnTo>
                                <a:pt x="95675" y="2470150"/>
                              </a:lnTo>
                              <a:lnTo>
                                <a:pt x="89325" y="2451100"/>
                              </a:lnTo>
                              <a:cubicBezTo>
                                <a:pt x="87208" y="2423583"/>
                                <a:pt x="85366" y="2396044"/>
                                <a:pt x="82975" y="2368550"/>
                              </a:cubicBezTo>
                              <a:cubicBezTo>
                                <a:pt x="81132" y="2347358"/>
                                <a:pt x="77839" y="2326288"/>
                                <a:pt x="76625" y="2305050"/>
                              </a:cubicBezTo>
                              <a:cubicBezTo>
                                <a:pt x="73604" y="2252177"/>
                                <a:pt x="73213" y="2199177"/>
                                <a:pt x="70275" y="2146300"/>
                              </a:cubicBezTo>
                              <a:cubicBezTo>
                                <a:pt x="66645" y="2080968"/>
                                <a:pt x="63711" y="2083946"/>
                                <a:pt x="57575" y="2025650"/>
                              </a:cubicBezTo>
                              <a:cubicBezTo>
                                <a:pt x="45898" y="1914716"/>
                                <a:pt x="58631" y="1996532"/>
                                <a:pt x="38525" y="1885950"/>
                              </a:cubicBezTo>
                              <a:cubicBezTo>
                                <a:pt x="35741" y="1852546"/>
                                <a:pt x="22861" y="1692907"/>
                                <a:pt x="19475" y="1682750"/>
                              </a:cubicBezTo>
                              <a:cubicBezTo>
                                <a:pt x="9054" y="1651486"/>
                                <a:pt x="14225" y="1670302"/>
                                <a:pt x="6775" y="1625600"/>
                              </a:cubicBezTo>
                              <a:cubicBezTo>
                                <a:pt x="-828" y="1093387"/>
                                <a:pt x="-3586" y="1152222"/>
                                <a:pt x="6775" y="546100"/>
                              </a:cubicBezTo>
                              <a:cubicBezTo>
                                <a:pt x="7391" y="510060"/>
                                <a:pt x="11179" y="474143"/>
                                <a:pt x="13125" y="438150"/>
                              </a:cubicBezTo>
                              <a:cubicBezTo>
                                <a:pt x="20823" y="295742"/>
                                <a:pt x="5857" y="352005"/>
                                <a:pt x="32175" y="273050"/>
                              </a:cubicBezTo>
                              <a:cubicBezTo>
                                <a:pt x="34292" y="254000"/>
                                <a:pt x="36618" y="234972"/>
                                <a:pt x="38525" y="215900"/>
                              </a:cubicBezTo>
                              <a:cubicBezTo>
                                <a:pt x="40851" y="192637"/>
                                <a:pt x="42089" y="169263"/>
                                <a:pt x="44875" y="146050"/>
                              </a:cubicBezTo>
                              <a:cubicBezTo>
                                <a:pt x="48442" y="116329"/>
                                <a:pt x="52654" y="86677"/>
                                <a:pt x="57575" y="57150"/>
                              </a:cubicBezTo>
                              <a:cubicBezTo>
                                <a:pt x="64969" y="12786"/>
                                <a:pt x="63925" y="31925"/>
                                <a:pt x="639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8967B" id="Freeform 49" o:spid="_x0000_s1026" style="position:absolute;margin-left:52.95pt;margin-top:97.95pt;width:361.05pt;height:2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5125,30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" path="m4585125,2432050v-2117,48683,-3310,97416,-6350,146050c4576534,2613955,4570297,2723153,4559725,2781300v-1561,8586,-4233,16933,-6350,25400c4551258,2829983,4551924,2853690,4547025,2876550v-2172,10135,-25554,32936,-31750,38100c4492721,2933445,4490073,2927271,4458125,2940050v-42003,16801,-13592,17891,-76200,19050l3746925,2965450r-133350,6350c3588134,2973342,3562845,2977189,3537375,2978150v-86747,3273,-173586,3551,-260350,6350c3232548,2985935,3188167,2990011,3143675,2990850r-539750,6350c2507912,3010916,2563549,3004529,2394375,3009900r-234950,6350l2045125,3022600v-19115,1416,-38016,5224,-57150,6350c1935107,3032060,1882142,3033183,1829225,3035300r-546100,-6350c1201444,3027394,1161836,3022062,1086275,3016250v-118027,-9079,-52467,-1796,-139700,-12700c898014,2987363,947926,3002289,844975,2990850v-32412,-3601,-27664,-7339,-57150,-12700c759973,2973086,732896,2971588,705275,2965450v-6534,-1452,-12516,-4898,-19050,-6350c673656,2956307,660694,2955543,648125,2952750v-6534,-1452,-12556,-4727,-19050,-6350c618604,2943782,607861,2942391,597325,2940050v-16199,-3600,-59651,-15408,-69850,-19050c512294,2915578,497992,2907937,483025,2901950v-16791,-6717,-33804,-12870,-50800,-19050c425935,2880613,419269,2879320,413175,2876550v-17235,-7834,-33222,-18369,-50800,-25400c351792,2846917,341337,2842345,330625,2838450v-12581,-4575,-26961,-5274,-38100,-12700l254425,2800350r-19050,-12700c231142,2781300,227561,2774463,222675,2768600v-5749,-6899,-13830,-11742,-19050,-19050c198123,2741847,195621,2732369,190925,2724150v-3786,-6626,-9600,-12076,-12700,-19050c172788,2692867,172951,2678139,165525,2667000v-4233,-6350,-9600,-12076,-12700,-19050c147388,2635717,144358,2622550,140125,2609850v-2117,-6350,-4511,-12614,-6350,-19050c115558,2527042,125948,2560969,102025,2489200r-6350,-19050l89325,2451100v-2117,-27517,-3959,-55056,-6350,-82550c81132,2347358,77839,2326288,76625,2305050v-3021,-52873,-3412,-105873,-6350,-158750c66645,2080968,63711,2083946,57575,2025650,45898,1914716,58631,1996532,38525,1885950,35741,1852546,22861,1692907,19475,1682750,9054,1651486,14225,1670302,6775,1625600,-828,1093387,-3586,1152222,6775,546100v616,-36040,4404,-71957,6350,-107950c20823,295742,5857,352005,32175,273050v2117,-19050,4443,-38078,6350,-57150c40851,192637,42089,169263,44875,146050,48442,116329,52654,86677,57575,57150,64969,12786,63925,31925,63925,e" filled="f" strokecolor="black [3213]" strokeweight="2.25pt">
                <v:stroke joinstyle="miter"/>
                <v:path arrowok="t" o:connecttype="custom" o:connectlocs="4585125,2432050;4578775,2578100;4559725,2781300;4553375,2806700;4547025,2876550;4515275,2914650;4458125,2940050;4381925,2959100;3746925,2965450;3613575,2971800;3537375,2978150;3277025,2984500;3143675,2990850;2603925,2997200;2394375,3009900;2159425,3016250;2045125,3022600;1987975,3028950;1829225,3035300;1283125,3028950;1086275,3016250;946575,3003550;844975,2990850;787825,2978150;705275,2965450;686225,2959100;648125,2952750;629075,2946400;597325,2940050;527475,2921000;483025,2901950;432225,2882900;413175,2876550;362375,2851150;330625,2838450;292525,2825750;254425,2800350;235375,2787650;222675,2768600;203625,2749550;190925,2724150;178225,2705100;165525,2667000;152825,2647950;140125,2609850;133775,2590800;102025,2489200;95675,2470150;89325,2451100;82975,2368550;76625,2305050;70275,2146300;57575,2025650;38525,1885950;19475,1682750;6775,1625600;6775,546100;13125,438150;32175,273050;38525,215900;44875,146050;57575,57150;63925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74184A" wp14:editId="4FD48581">
                <wp:simplePos x="0" y="0"/>
                <wp:positionH relativeFrom="column">
                  <wp:posOffset>1095435</wp:posOffset>
                </wp:positionH>
                <wp:positionV relativeFrom="paragraph">
                  <wp:posOffset>1818357</wp:posOffset>
                </wp:positionV>
                <wp:extent cx="2195500" cy="2209046"/>
                <wp:effectExtent l="19050" t="19050" r="14605" b="2032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00" cy="2209046"/>
                        </a:xfrm>
                        <a:custGeom>
                          <a:avLst/>
                          <a:gdLst>
                            <a:gd name="connsiteX0" fmla="*/ 2186446 w 2195500"/>
                            <a:gd name="connsiteY0" fmla="*/ 1729212 h 2209046"/>
                            <a:gd name="connsiteX1" fmla="*/ 2190973 w 2195500"/>
                            <a:gd name="connsiteY1" fmla="*/ 2014396 h 2209046"/>
                            <a:gd name="connsiteX2" fmla="*/ 2195500 w 2195500"/>
                            <a:gd name="connsiteY2" fmla="*/ 2055137 h 2209046"/>
                            <a:gd name="connsiteX3" fmla="*/ 2186446 w 2195500"/>
                            <a:gd name="connsiteY3" fmla="*/ 2118511 h 2209046"/>
                            <a:gd name="connsiteX4" fmla="*/ 2177393 w 2195500"/>
                            <a:gd name="connsiteY4" fmla="*/ 2159252 h 2209046"/>
                            <a:gd name="connsiteX5" fmla="*/ 2172866 w 2195500"/>
                            <a:gd name="connsiteY5" fmla="*/ 2177358 h 2209046"/>
                            <a:gd name="connsiteX6" fmla="*/ 2168339 w 2195500"/>
                            <a:gd name="connsiteY6" fmla="*/ 2190939 h 2209046"/>
                            <a:gd name="connsiteX7" fmla="*/ 2145706 w 2195500"/>
                            <a:gd name="connsiteY7" fmla="*/ 2199992 h 2209046"/>
                            <a:gd name="connsiteX8" fmla="*/ 1991797 w 2195500"/>
                            <a:gd name="connsiteY8" fmla="*/ 2209046 h 2209046"/>
                            <a:gd name="connsiteX9" fmla="*/ 1521016 w 2195500"/>
                            <a:gd name="connsiteY9" fmla="*/ 2195465 h 2209046"/>
                            <a:gd name="connsiteX10" fmla="*/ 1493856 w 2195500"/>
                            <a:gd name="connsiteY10" fmla="*/ 2190939 h 2209046"/>
                            <a:gd name="connsiteX11" fmla="*/ 1416902 w 2195500"/>
                            <a:gd name="connsiteY11" fmla="*/ 2181885 h 2209046"/>
                            <a:gd name="connsiteX12" fmla="*/ 1358054 w 2195500"/>
                            <a:gd name="connsiteY12" fmla="*/ 2172832 h 2209046"/>
                            <a:gd name="connsiteX13" fmla="*/ 1303733 w 2195500"/>
                            <a:gd name="connsiteY13" fmla="*/ 2168305 h 2209046"/>
                            <a:gd name="connsiteX14" fmla="*/ 1249413 w 2195500"/>
                            <a:gd name="connsiteY14" fmla="*/ 2159252 h 2209046"/>
                            <a:gd name="connsiteX15" fmla="*/ 1231306 w 2195500"/>
                            <a:gd name="connsiteY15" fmla="*/ 2154725 h 2209046"/>
                            <a:gd name="connsiteX16" fmla="*/ 1113611 w 2195500"/>
                            <a:gd name="connsiteY16" fmla="*/ 2150198 h 2209046"/>
                            <a:gd name="connsiteX17" fmla="*/ 1023076 w 2195500"/>
                            <a:gd name="connsiteY17" fmla="*/ 2145671 h 2209046"/>
                            <a:gd name="connsiteX18" fmla="*/ 692624 w 2195500"/>
                            <a:gd name="connsiteY18" fmla="*/ 2136618 h 2209046"/>
                            <a:gd name="connsiteX19" fmla="*/ 611143 w 2195500"/>
                            <a:gd name="connsiteY19" fmla="*/ 2127564 h 2209046"/>
                            <a:gd name="connsiteX20" fmla="*/ 479868 w 2195500"/>
                            <a:gd name="connsiteY20" fmla="*/ 2118511 h 2209046"/>
                            <a:gd name="connsiteX21" fmla="*/ 439127 w 2195500"/>
                            <a:gd name="connsiteY21" fmla="*/ 2113984 h 2209046"/>
                            <a:gd name="connsiteX22" fmla="*/ 398387 w 2195500"/>
                            <a:gd name="connsiteY22" fmla="*/ 2104931 h 2209046"/>
                            <a:gd name="connsiteX23" fmla="*/ 362173 w 2195500"/>
                            <a:gd name="connsiteY23" fmla="*/ 2100404 h 2209046"/>
                            <a:gd name="connsiteX24" fmla="*/ 330486 w 2195500"/>
                            <a:gd name="connsiteY24" fmla="*/ 2091351 h 2209046"/>
                            <a:gd name="connsiteX25" fmla="*/ 303325 w 2195500"/>
                            <a:gd name="connsiteY25" fmla="*/ 2086824 h 2209046"/>
                            <a:gd name="connsiteX26" fmla="*/ 249005 w 2195500"/>
                            <a:gd name="connsiteY26" fmla="*/ 2059663 h 2209046"/>
                            <a:gd name="connsiteX27" fmla="*/ 212791 w 2195500"/>
                            <a:gd name="connsiteY27" fmla="*/ 2041557 h 2209046"/>
                            <a:gd name="connsiteX28" fmla="*/ 140363 w 2195500"/>
                            <a:gd name="connsiteY28" fmla="*/ 2000816 h 2209046"/>
                            <a:gd name="connsiteX29" fmla="*/ 99622 w 2195500"/>
                            <a:gd name="connsiteY29" fmla="*/ 1982709 h 2209046"/>
                            <a:gd name="connsiteX30" fmla="*/ 95096 w 2195500"/>
                            <a:gd name="connsiteY30" fmla="*/ 1887648 h 2209046"/>
                            <a:gd name="connsiteX31" fmla="*/ 99622 w 2195500"/>
                            <a:gd name="connsiteY31" fmla="*/ 1846907 h 2209046"/>
                            <a:gd name="connsiteX32" fmla="*/ 104149 w 2195500"/>
                            <a:gd name="connsiteY32" fmla="*/ 1797113 h 2209046"/>
                            <a:gd name="connsiteX33" fmla="*/ 99622 w 2195500"/>
                            <a:gd name="connsiteY33" fmla="*/ 1398760 h 2209046"/>
                            <a:gd name="connsiteX34" fmla="*/ 95096 w 2195500"/>
                            <a:gd name="connsiteY34" fmla="*/ 1367073 h 2209046"/>
                            <a:gd name="connsiteX35" fmla="*/ 86042 w 2195500"/>
                            <a:gd name="connsiteY35" fmla="*/ 1253905 h 2209046"/>
                            <a:gd name="connsiteX36" fmla="*/ 76989 w 2195500"/>
                            <a:gd name="connsiteY36" fmla="*/ 1204111 h 2209046"/>
                            <a:gd name="connsiteX37" fmla="*/ 72462 w 2195500"/>
                            <a:gd name="connsiteY37" fmla="*/ 1167897 h 2209046"/>
                            <a:gd name="connsiteX38" fmla="*/ 63409 w 2195500"/>
                            <a:gd name="connsiteY38" fmla="*/ 1140737 h 2209046"/>
                            <a:gd name="connsiteX39" fmla="*/ 58882 w 2195500"/>
                            <a:gd name="connsiteY39" fmla="*/ 1113576 h 2209046"/>
                            <a:gd name="connsiteX40" fmla="*/ 49828 w 2195500"/>
                            <a:gd name="connsiteY40" fmla="*/ 1072836 h 2209046"/>
                            <a:gd name="connsiteX41" fmla="*/ 54355 w 2195500"/>
                            <a:gd name="connsiteY41" fmla="*/ 1027568 h 2209046"/>
                            <a:gd name="connsiteX42" fmla="*/ 58882 w 2195500"/>
                            <a:gd name="connsiteY42" fmla="*/ 1004935 h 2209046"/>
                            <a:gd name="connsiteX43" fmla="*/ 54355 w 2195500"/>
                            <a:gd name="connsiteY43" fmla="*/ 986828 h 2209046"/>
                            <a:gd name="connsiteX44" fmla="*/ 45302 w 2195500"/>
                            <a:gd name="connsiteY44" fmla="*/ 905347 h 2209046"/>
                            <a:gd name="connsiteX45" fmla="*/ 36248 w 2195500"/>
                            <a:gd name="connsiteY45" fmla="*/ 851026 h 2209046"/>
                            <a:gd name="connsiteX46" fmla="*/ 27195 w 2195500"/>
                            <a:gd name="connsiteY46" fmla="*/ 814812 h 2209046"/>
                            <a:gd name="connsiteX47" fmla="*/ 22668 w 2195500"/>
                            <a:gd name="connsiteY47" fmla="*/ 796705 h 2209046"/>
                            <a:gd name="connsiteX48" fmla="*/ 18141 w 2195500"/>
                            <a:gd name="connsiteY48" fmla="*/ 746911 h 2209046"/>
                            <a:gd name="connsiteX49" fmla="*/ 13615 w 2195500"/>
                            <a:gd name="connsiteY49" fmla="*/ 719751 h 2209046"/>
                            <a:gd name="connsiteX50" fmla="*/ 9088 w 2195500"/>
                            <a:gd name="connsiteY50" fmla="*/ 683537 h 2209046"/>
                            <a:gd name="connsiteX51" fmla="*/ 18141 w 2195500"/>
                            <a:gd name="connsiteY51" fmla="*/ 339505 h 2209046"/>
                            <a:gd name="connsiteX52" fmla="*/ 22668 w 2195500"/>
                            <a:gd name="connsiteY52" fmla="*/ 267077 h 2209046"/>
                            <a:gd name="connsiteX53" fmla="*/ 27195 w 2195500"/>
                            <a:gd name="connsiteY53" fmla="*/ 181069 h 2209046"/>
                            <a:gd name="connsiteX54" fmla="*/ 18141 w 2195500"/>
                            <a:gd name="connsiteY54" fmla="*/ 86008 h 2209046"/>
                            <a:gd name="connsiteX55" fmla="*/ 13615 w 2195500"/>
                            <a:gd name="connsiteY55" fmla="*/ 72428 h 2209046"/>
                            <a:gd name="connsiteX56" fmla="*/ 9088 w 2195500"/>
                            <a:gd name="connsiteY56" fmla="*/ 49794 h 2209046"/>
                            <a:gd name="connsiteX57" fmla="*/ 34 w 2195500"/>
                            <a:gd name="connsiteY57" fmla="*/ 0 h 2209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195500" h="2209046">
                              <a:moveTo>
                                <a:pt x="2186446" y="1729212"/>
                              </a:moveTo>
                              <a:cubicBezTo>
                                <a:pt x="2187955" y="1824273"/>
                                <a:pt x="2188333" y="1919359"/>
                                <a:pt x="2190973" y="2014396"/>
                              </a:cubicBezTo>
                              <a:cubicBezTo>
                                <a:pt x="2191352" y="2028055"/>
                                <a:pt x="2195500" y="2041473"/>
                                <a:pt x="2195500" y="2055137"/>
                              </a:cubicBezTo>
                              <a:cubicBezTo>
                                <a:pt x="2195500" y="2138699"/>
                                <a:pt x="2194824" y="2080813"/>
                                <a:pt x="2186446" y="2118511"/>
                              </a:cubicBezTo>
                              <a:cubicBezTo>
                                <a:pt x="2166024" y="2210404"/>
                                <a:pt x="2192677" y="2105756"/>
                                <a:pt x="2177393" y="2159252"/>
                              </a:cubicBezTo>
                              <a:cubicBezTo>
                                <a:pt x="2175684" y="2165234"/>
                                <a:pt x="2174575" y="2171376"/>
                                <a:pt x="2172866" y="2177358"/>
                              </a:cubicBezTo>
                              <a:cubicBezTo>
                                <a:pt x="2171555" y="2181946"/>
                                <a:pt x="2172005" y="2187884"/>
                                <a:pt x="2168339" y="2190939"/>
                              </a:cubicBezTo>
                              <a:cubicBezTo>
                                <a:pt x="2162097" y="2196141"/>
                                <a:pt x="2153708" y="2198580"/>
                                <a:pt x="2145706" y="2199992"/>
                              </a:cubicBezTo>
                              <a:cubicBezTo>
                                <a:pt x="2120425" y="2204453"/>
                                <a:pt x="1995862" y="2208861"/>
                                <a:pt x="1991797" y="2209046"/>
                              </a:cubicBezTo>
                              <a:cubicBezTo>
                                <a:pt x="1795393" y="2205539"/>
                                <a:pt x="1711598" y="2206053"/>
                                <a:pt x="1521016" y="2195465"/>
                              </a:cubicBezTo>
                              <a:cubicBezTo>
                                <a:pt x="1511852" y="2194956"/>
                                <a:pt x="1502957" y="2192126"/>
                                <a:pt x="1493856" y="2190939"/>
                              </a:cubicBezTo>
                              <a:cubicBezTo>
                                <a:pt x="1468245" y="2187598"/>
                                <a:pt x="1442513" y="2185226"/>
                                <a:pt x="1416902" y="2181885"/>
                              </a:cubicBezTo>
                              <a:cubicBezTo>
                                <a:pt x="1377338" y="2176724"/>
                                <a:pt x="1401012" y="2177354"/>
                                <a:pt x="1358054" y="2172832"/>
                              </a:cubicBezTo>
                              <a:cubicBezTo>
                                <a:pt x="1339984" y="2170930"/>
                                <a:pt x="1321840" y="2169814"/>
                                <a:pt x="1303733" y="2168305"/>
                              </a:cubicBezTo>
                              <a:cubicBezTo>
                                <a:pt x="1285626" y="2165287"/>
                                <a:pt x="1267221" y="2163704"/>
                                <a:pt x="1249413" y="2159252"/>
                              </a:cubicBezTo>
                              <a:cubicBezTo>
                                <a:pt x="1243377" y="2157743"/>
                                <a:pt x="1237514" y="2155139"/>
                                <a:pt x="1231306" y="2154725"/>
                              </a:cubicBezTo>
                              <a:cubicBezTo>
                                <a:pt x="1192132" y="2152113"/>
                                <a:pt x="1152835" y="2151903"/>
                                <a:pt x="1113611" y="2150198"/>
                              </a:cubicBezTo>
                              <a:cubicBezTo>
                                <a:pt x="1083423" y="2148885"/>
                                <a:pt x="1053279" y="2146559"/>
                                <a:pt x="1023076" y="2145671"/>
                              </a:cubicBezTo>
                              <a:cubicBezTo>
                                <a:pt x="561455" y="2132095"/>
                                <a:pt x="985842" y="2148347"/>
                                <a:pt x="692624" y="2136618"/>
                              </a:cubicBezTo>
                              <a:cubicBezTo>
                                <a:pt x="663457" y="2132972"/>
                                <a:pt x="640975" y="2129859"/>
                                <a:pt x="611143" y="2127564"/>
                              </a:cubicBezTo>
                              <a:cubicBezTo>
                                <a:pt x="526109" y="2121023"/>
                                <a:pt x="557117" y="2125534"/>
                                <a:pt x="479868" y="2118511"/>
                              </a:cubicBezTo>
                              <a:cubicBezTo>
                                <a:pt x="466260" y="2117274"/>
                                <a:pt x="452654" y="2115916"/>
                                <a:pt x="439127" y="2113984"/>
                              </a:cubicBezTo>
                              <a:cubicBezTo>
                                <a:pt x="368675" y="2103920"/>
                                <a:pt x="457693" y="2114816"/>
                                <a:pt x="398387" y="2104931"/>
                              </a:cubicBezTo>
                              <a:cubicBezTo>
                                <a:pt x="386387" y="2102931"/>
                                <a:pt x="374244" y="2101913"/>
                                <a:pt x="362173" y="2100404"/>
                              </a:cubicBezTo>
                              <a:cubicBezTo>
                                <a:pt x="349225" y="2096088"/>
                                <a:pt x="344703" y="2094194"/>
                                <a:pt x="330486" y="2091351"/>
                              </a:cubicBezTo>
                              <a:cubicBezTo>
                                <a:pt x="321486" y="2089551"/>
                                <a:pt x="312379" y="2088333"/>
                                <a:pt x="303325" y="2086824"/>
                              </a:cubicBezTo>
                              <a:cubicBezTo>
                                <a:pt x="269841" y="2061712"/>
                                <a:pt x="300934" y="2082382"/>
                                <a:pt x="249005" y="2059663"/>
                              </a:cubicBezTo>
                              <a:cubicBezTo>
                                <a:pt x="236641" y="2054254"/>
                                <a:pt x="224658" y="2047985"/>
                                <a:pt x="212791" y="2041557"/>
                              </a:cubicBezTo>
                              <a:cubicBezTo>
                                <a:pt x="188434" y="2028364"/>
                                <a:pt x="166641" y="2009576"/>
                                <a:pt x="140363" y="2000816"/>
                              </a:cubicBezTo>
                              <a:cubicBezTo>
                                <a:pt x="108042" y="1990041"/>
                                <a:pt x="121144" y="1997055"/>
                                <a:pt x="99622" y="1982709"/>
                              </a:cubicBezTo>
                              <a:cubicBezTo>
                                <a:pt x="81980" y="1938601"/>
                                <a:pt x="88888" y="1965250"/>
                                <a:pt x="95096" y="1887648"/>
                              </a:cubicBezTo>
                              <a:cubicBezTo>
                                <a:pt x="96186" y="1874028"/>
                                <a:pt x="98262" y="1860503"/>
                                <a:pt x="99622" y="1846907"/>
                              </a:cubicBezTo>
                              <a:cubicBezTo>
                                <a:pt x="101280" y="1830323"/>
                                <a:pt x="102640" y="1813711"/>
                                <a:pt x="104149" y="1797113"/>
                              </a:cubicBezTo>
                              <a:cubicBezTo>
                                <a:pt x="102640" y="1664329"/>
                                <a:pt x="102417" y="1531523"/>
                                <a:pt x="99622" y="1398760"/>
                              </a:cubicBezTo>
                              <a:cubicBezTo>
                                <a:pt x="99397" y="1388093"/>
                                <a:pt x="96092" y="1377696"/>
                                <a:pt x="95096" y="1367073"/>
                              </a:cubicBezTo>
                              <a:cubicBezTo>
                                <a:pt x="91564" y="1329395"/>
                                <a:pt x="90221" y="1291517"/>
                                <a:pt x="86042" y="1253905"/>
                              </a:cubicBezTo>
                              <a:cubicBezTo>
                                <a:pt x="84179" y="1237138"/>
                                <a:pt x="79620" y="1220775"/>
                                <a:pt x="76989" y="1204111"/>
                              </a:cubicBezTo>
                              <a:cubicBezTo>
                                <a:pt x="75092" y="1192095"/>
                                <a:pt x="75011" y="1179792"/>
                                <a:pt x="72462" y="1167897"/>
                              </a:cubicBezTo>
                              <a:cubicBezTo>
                                <a:pt x="70462" y="1158566"/>
                                <a:pt x="65723" y="1149995"/>
                                <a:pt x="63409" y="1140737"/>
                              </a:cubicBezTo>
                              <a:cubicBezTo>
                                <a:pt x="61183" y="1131832"/>
                                <a:pt x="60524" y="1122606"/>
                                <a:pt x="58882" y="1113576"/>
                              </a:cubicBezTo>
                              <a:cubicBezTo>
                                <a:pt x="55051" y="1092507"/>
                                <a:pt x="54672" y="1092209"/>
                                <a:pt x="49828" y="1072836"/>
                              </a:cubicBezTo>
                              <a:cubicBezTo>
                                <a:pt x="51337" y="1057747"/>
                                <a:pt x="52351" y="1042600"/>
                                <a:pt x="54355" y="1027568"/>
                              </a:cubicBezTo>
                              <a:cubicBezTo>
                                <a:pt x="55372" y="1019942"/>
                                <a:pt x="58882" y="1012629"/>
                                <a:pt x="58882" y="1004935"/>
                              </a:cubicBezTo>
                              <a:cubicBezTo>
                                <a:pt x="58882" y="998714"/>
                                <a:pt x="55864" y="992864"/>
                                <a:pt x="54355" y="986828"/>
                              </a:cubicBezTo>
                              <a:cubicBezTo>
                                <a:pt x="50400" y="943330"/>
                                <a:pt x="51200" y="942700"/>
                                <a:pt x="45302" y="905347"/>
                              </a:cubicBezTo>
                              <a:cubicBezTo>
                                <a:pt x="42439" y="887215"/>
                                <a:pt x="40700" y="868835"/>
                                <a:pt x="36248" y="851026"/>
                              </a:cubicBezTo>
                              <a:lnTo>
                                <a:pt x="27195" y="814812"/>
                              </a:lnTo>
                              <a:lnTo>
                                <a:pt x="22668" y="796705"/>
                              </a:lnTo>
                              <a:cubicBezTo>
                                <a:pt x="21159" y="780107"/>
                                <a:pt x="20088" y="763463"/>
                                <a:pt x="18141" y="746911"/>
                              </a:cubicBezTo>
                              <a:cubicBezTo>
                                <a:pt x="17069" y="737796"/>
                                <a:pt x="14913" y="728837"/>
                                <a:pt x="13615" y="719751"/>
                              </a:cubicBezTo>
                              <a:cubicBezTo>
                                <a:pt x="11895" y="707708"/>
                                <a:pt x="10597" y="695608"/>
                                <a:pt x="9088" y="683537"/>
                              </a:cubicBezTo>
                              <a:cubicBezTo>
                                <a:pt x="11407" y="576872"/>
                                <a:pt x="13385" y="448895"/>
                                <a:pt x="18141" y="339505"/>
                              </a:cubicBezTo>
                              <a:cubicBezTo>
                                <a:pt x="19192" y="315338"/>
                                <a:pt x="21288" y="291227"/>
                                <a:pt x="22668" y="267077"/>
                              </a:cubicBezTo>
                              <a:cubicBezTo>
                                <a:pt x="24306" y="238415"/>
                                <a:pt x="25686" y="209738"/>
                                <a:pt x="27195" y="181069"/>
                              </a:cubicBezTo>
                              <a:cubicBezTo>
                                <a:pt x="24177" y="149382"/>
                                <a:pt x="22089" y="117593"/>
                                <a:pt x="18141" y="86008"/>
                              </a:cubicBezTo>
                              <a:cubicBezTo>
                                <a:pt x="17549" y="81273"/>
                                <a:pt x="14772" y="77057"/>
                                <a:pt x="13615" y="72428"/>
                              </a:cubicBezTo>
                              <a:cubicBezTo>
                                <a:pt x="11749" y="64964"/>
                                <a:pt x="10818" y="57291"/>
                                <a:pt x="9088" y="49794"/>
                              </a:cubicBezTo>
                              <a:cubicBezTo>
                                <a:pt x="-1064" y="5805"/>
                                <a:pt x="34" y="27254"/>
                                <a:pt x="3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443D3D" id="Freeform 46" o:spid="_x0000_s1026" style="position:absolute;margin-left:86.25pt;margin-top:143.2pt;width:172.85pt;height:17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500,220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" path="m2186446,1729212v1509,95061,1887,190147,4527,285184c2191352,2028055,2195500,2041473,2195500,2055137v,83562,-676,25676,-9054,63374c2166024,2210404,2192677,2105756,2177393,2159252v-1709,5982,-2818,12124,-4527,18106c2171555,2181946,2172005,2187884,2168339,2190939v-6242,5202,-14631,7641,-22633,9053c2120425,2204453,1995862,2208861,1991797,2209046v-196404,-3507,-280199,-2993,-470781,-13581c1511852,2194956,1502957,2192126,1493856,2190939v-25611,-3341,-51343,-5713,-76954,-9054c1377338,2176724,1401012,2177354,1358054,2172832v-18070,-1902,-36214,-3018,-54321,-4527c1285626,2165287,1267221,2163704,1249413,2159252v-6036,-1509,-11899,-4113,-18107,-4527c1192132,2152113,1152835,2151903,1113611,2150198v-30188,-1313,-60332,-3639,-90535,-4527c561455,2132095,985842,2148347,692624,2136618v-29167,-3646,-51649,-6759,-81481,-9054c526109,2121023,557117,2125534,479868,2118511v-13608,-1237,-27214,-2595,-40741,-4527c368675,2103920,457693,2114816,398387,2104931v-12000,-2000,-24143,-3018,-36214,-4527c349225,2096088,344703,2094194,330486,2091351v-9000,-1800,-18107,-3018,-27161,-4527c269841,2061712,300934,2082382,249005,2059663v-12364,-5409,-24347,-11678,-36214,-18106c188434,2028364,166641,2009576,140363,2000816v-32321,-10775,-19219,-3761,-40741,-18107c81980,1938601,88888,1965250,95096,1887648v1090,-13620,3166,-27145,4526,-40741c101280,1830323,102640,1813711,104149,1797113v-1509,-132784,-1732,-265590,-4527,-398353c99397,1388093,96092,1377696,95096,1367073v-3532,-37678,-4875,-75556,-9054,-113168c84179,1237138,79620,1220775,76989,1204111v-1897,-12016,-1978,-24319,-4527,-36214c70462,1158566,65723,1149995,63409,1140737v-2226,-8905,-2885,-18131,-4527,-27161c55051,1092507,54672,1092209,49828,1072836v1509,-15089,2523,-30236,4527,-45268c55372,1019942,58882,1012629,58882,1004935v,-6221,-3018,-12071,-4527,-18107c50400,943330,51200,942700,45302,905347,42439,887215,40700,868835,36248,851026l27195,814812,22668,796705c21159,780107,20088,763463,18141,746911v-1072,-9115,-3228,-18074,-4526,-27160c11895,707708,10597,695608,9088,683537,11407,576872,13385,448895,18141,339505v1051,-24167,3147,-48278,4527,-72428c24306,238415,25686,209738,27195,181069,24177,149382,22089,117593,18141,86008,17549,81273,14772,77057,13615,72428,11749,64964,10818,57291,9088,49794,-1064,5805,34,27254,34,e" filled="f" strokecolor="black [3213]" strokeweight="2.25pt">
                <v:stroke joinstyle="miter"/>
                <v:path arrowok="t" o:connecttype="custom" o:connectlocs="2186446,1729212;2190973,2014396;2195500,2055137;2186446,2118511;2177393,2159252;2172866,2177358;2168339,2190939;2145706,2199992;1991797,2209046;1521016,2195465;1493856,2190939;1416902,2181885;1358054,2172832;1303733,2168305;1249413,2159252;1231306,2154725;1113611,2150198;1023076,2145671;692624,2136618;611143,2127564;479868,2118511;439127,2113984;398387,2104931;362173,2100404;330486,2091351;303325,2086824;249005,2059663;212791,2041557;140363,2000816;99622,1982709;95096,1887648;99622,1846907;104149,1797113;99622,1398760;95096,1367073;86042,1253905;76989,1204111;72462,1167897;63409,1140737;58882,1113576;49828,1072836;54355,1027568;58882,1004935;54355,986828;45302,905347;36248,851026;27195,814812;22668,796705;18141,746911;13615,719751;9088,683537;18141,339505;22668,267077;27195,181069;18141,86008;13615,72428;9088,49794;34,0" o:connectangles="0,0,0,0,0,0,0,0,0,0,0,0,0,0,0,0,0,0,0,0,0,0,0,0,0,0,0,0,0,0,0,0,0,0,0,0,0,0,0,0,0,0,0,0,0,0,0,0,0,0,0,0,0,0,0,0,0,0"/>
              </v:shape>
            </w:pict>
          </mc:Fallback>
        </mc:AlternateContent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27128FAA" wp14:editId="0E1E3285">
            <wp:simplePos x="0" y="0"/>
            <wp:positionH relativeFrom="margin">
              <wp:align>center</wp:align>
            </wp:positionH>
            <wp:positionV relativeFrom="bottomMargin">
              <wp:posOffset>-3435451</wp:posOffset>
            </wp:positionV>
            <wp:extent cx="191135" cy="127635"/>
            <wp:effectExtent l="0" t="0" r="0" b="5715"/>
            <wp:wrapSquare wrapText="bothSides"/>
            <wp:docPr id="35" name="Picture 35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3784CFEA" wp14:editId="7D29154D">
            <wp:simplePos x="0" y="0"/>
            <wp:positionH relativeFrom="margin">
              <wp:posOffset>4963959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29" name="Picture 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C232E40" wp14:editId="5CB209B7">
            <wp:simplePos x="0" y="0"/>
            <wp:positionH relativeFrom="margin">
              <wp:posOffset>3154504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30" name="Picture 30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BA1B9" wp14:editId="65E813CA">
                <wp:simplePos x="0" y="0"/>
                <wp:positionH relativeFrom="column">
                  <wp:posOffset>2636613</wp:posOffset>
                </wp:positionH>
                <wp:positionV relativeFrom="paragraph">
                  <wp:posOffset>1789365</wp:posOffset>
                </wp:positionV>
                <wp:extent cx="2640880" cy="5610"/>
                <wp:effectExtent l="19050" t="19050" r="76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0880" cy="5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268FD4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40.9pt" to="415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C2791" wp14:editId="6B96B0D4">
                <wp:simplePos x="0" y="0"/>
                <wp:positionH relativeFrom="column">
                  <wp:posOffset>2645159</wp:posOffset>
                </wp:positionH>
                <wp:positionV relativeFrom="paragraph">
                  <wp:posOffset>1774087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FE6D01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39.7pt" to="208.3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0A95FA" wp14:editId="24284D19">
                <wp:simplePos x="0" y="0"/>
                <wp:positionH relativeFrom="column">
                  <wp:posOffset>3596802</wp:posOffset>
                </wp:positionH>
                <wp:positionV relativeFrom="paragraph">
                  <wp:posOffset>1769332</wp:posOffset>
                </wp:positionV>
                <wp:extent cx="222" cy="255182"/>
                <wp:effectExtent l="19050" t="0" r="1905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93E69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39.3pt" to="283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712E" wp14:editId="795CB4EB">
                <wp:simplePos x="0" y="0"/>
                <wp:positionH relativeFrom="column">
                  <wp:posOffset>5284381</wp:posOffset>
                </wp:positionH>
                <wp:positionV relativeFrom="paragraph">
                  <wp:posOffset>1798039</wp:posOffset>
                </wp:positionV>
                <wp:extent cx="222" cy="255182"/>
                <wp:effectExtent l="1905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6AB2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41.6pt" to="416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49598F3" wp14:editId="2A198C9A">
            <wp:simplePos x="0" y="0"/>
            <wp:positionH relativeFrom="margin">
              <wp:posOffset>4688382</wp:posOffset>
            </wp:positionH>
            <wp:positionV relativeFrom="margin">
              <wp:align>bottom</wp:align>
            </wp:positionV>
            <wp:extent cx="1413510" cy="1666875"/>
            <wp:effectExtent l="0" t="0" r="0" b="9525"/>
            <wp:wrapSquare wrapText="bothSides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133C032" wp14:editId="2961063F">
            <wp:simplePos x="0" y="0"/>
            <wp:positionH relativeFrom="margin">
              <wp:posOffset>1436252</wp:posOffset>
            </wp:positionH>
            <wp:positionV relativeFrom="margin">
              <wp:posOffset>4210345</wp:posOffset>
            </wp:positionV>
            <wp:extent cx="1381125" cy="1628140"/>
            <wp:effectExtent l="0" t="0" r="9525" b="0"/>
            <wp:wrapSquare wrapText="bothSides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2E48">
        <w:rPr>
          <w:noProof/>
          <w:lang w:val="en-US"/>
        </w:rPr>
        <w:t xml:space="preserve"> </w:t>
      </w:r>
      <w:r w:rsidR="007E2144">
        <w:t xml:space="preserve">                 </w:t>
      </w:r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8C"/>
    <w:rsid w:val="00053846"/>
    <w:rsid w:val="001106C7"/>
    <w:rsid w:val="001278EB"/>
    <w:rsid w:val="001F59B3"/>
    <w:rsid w:val="00493660"/>
    <w:rsid w:val="005838FF"/>
    <w:rsid w:val="005E0F7F"/>
    <w:rsid w:val="0063673C"/>
    <w:rsid w:val="0074604B"/>
    <w:rsid w:val="007A5CF7"/>
    <w:rsid w:val="007E2144"/>
    <w:rsid w:val="00850A76"/>
    <w:rsid w:val="008A4C69"/>
    <w:rsid w:val="009960E8"/>
    <w:rsid w:val="009F7690"/>
    <w:rsid w:val="00B53CA4"/>
    <w:rsid w:val="00B83293"/>
    <w:rsid w:val="00BB6700"/>
    <w:rsid w:val="00BC321C"/>
    <w:rsid w:val="00C5658C"/>
    <w:rsid w:val="00D51DF1"/>
    <w:rsid w:val="00F12E48"/>
    <w:rsid w:val="00F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1.emf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2:53.9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 96,'0'0,"0"0,0 0,0 0,0 0,0 0,0 0,0 0,0 0,0 0,0 0,0 0,0 3,0 2,2 3,0 1,-1 1,3 4,1 4,1 3,-2 2,0 0,-2 5,-1 0,0-2,-1-1,-1-3,1-2,0 0,0-1,0 1,0 1,-1-1,1-1,0 0,2 1,1 0,-2 2,1-3,-1-3,0-5,-1 1,1-3,-1-3,-1 2,1-1,2 2,0 0,1-2,-2 1,1 0,-1 1,-1 0,0 2,0-1,0 0,0-3,0 2,0-1,0 3,0-2,0-2,0-2,0 0,0-1,0-1,0-2,0 0,0 0,0-1,0 0,0 3,0 2,0-1,0 3,0 0,0 0,0-3,0-1,0-1,0 0,0 1,0-1,0-1,0 0,0 0,0-1,0 0,0 0,0 0,0 0</inkml:trace>
  <inkml:trace contextRef="#ctx0" brushRef="#br0" timeOffset="34681.4209">0 116,'0'-2,"0"-4,0-5,0-4,0-1,0-1,0-2,0 2,0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8T15:40:39.7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1 128,'6'0,"11"0,15 0,14 0,15 0,11 0,-4 0,0 0,-10 0,-10 0,-9 0,-6 0,-7 0,-1 0,3-12,5-1,2 2,1-9,1-2,2 6,-6 2,-4 6,-5 5,-3 0,-5 3,4 0,2 0,5 3,3-3,-1 0,-2 0,-4 0,0 0,-1 0,1 0,0 0,-2 0,-1 0,0 0,0 0,4 0,-3 0,1 0,-2 0,-1 0,-2 5,-1 4,1 2,-3 11,2 0,-1-3,1-2,0-9,-1-2,1-4,-1-2,0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3:19.42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45,'7'0,"13"0,16 0,18 0,16 0,13 0,-4 0,-1 0,-11 0,-11 0,-12 0,-6 0,-8 0,-1 0,4-4,5-1,2 1,2-3,1-1,1 2,-5 1,-6 2,-5 2,-4 0,-5 1,3 0,4 0,5 1,4-1,-2 0,-2 0,-4 0,-1 0,0 0,1 0,-1 0,-2 0,-1 0,0 0,1 0,3 0,-2 0,0 0,-2 0,-1 0,-2 2,-2 1,1 1,-2 4,1 0,-1-1,2-1,-1-3,0-1,0-1,0-1,-1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10T20:19:08.8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9778 0,'0'0,"0"0,0 0,0 0,0 0,0 0,0 0,0 7,0 3,0 0,0-4,0 4,0 0,0-3,0 4,0 6,0 0,0-2,0 1,0 4,0 4,0 6,0 1,-2 8,-1 12,-2 25,0 19,-2 8,-4 5,-5 0,-1-4,-1-4,-3 3,1-13,0-6,-2 6,2-7,1-6,4-5,2 5,4 17,3 2,0 1,2 1,1-7,3 0,2-10,3 4,0-3,0-4,-2 2,0 11,-2 4,0-5,-1 0,0-6,0-11,2-5,1-2,-1 1,0 13,0 11,-1-7,0-4,-3-5,-1 16,0 0,0 13,1-10,1 1,-2-6,0-9,0-2,1-10,1-11,0-6,0 9,1 4,0-3,0 9,0-3,1 3,-1 6,0 2,0-15,0-6,0-8,2-3,1-3,0-2,-1-3,0-9,-1 15,-1 6,1-3,-1-3,0-3,2 3,1 13,2 11,0-6,1-2,1-3,-2-5,1-3,-1-1,-1 8,-2 0,0 0,-1 3,-1-2,0-2,0-1,0-6,-1-3,1-6,2-2,1-6,0-6,-1-2,0-2,-1-4,0-1,1 1,1 1,0 2,-1-2,-1 1,0-3,0-1,-1 0,2 4,1-2,2 0,0-2,0 1,-2-2,-1-3,4 0,0 0,0-4,1 4,-1-1,3 1,0 1,3 0,4 0,4-1,5-2,3 2,3 3,4 4,2-4,6-2,9 1,12 1,8 2,6 0,0 0,-1-2,-5 4,-4-1,-2 1,-5-4,-4 1,-1-2,-1 2,-2-3,-2 0,-5-5,-4 2,-6-2,-10 0,-4-1,-6-1,-2 4,-3 0,2 1,-2-1,-1 0,3 1,-1-1,4 3,0-2,-1 2,-3-4,1 7,3 3,-2 6,-2-4,0 3,1 8,0 7,-1 14,-4 25,-3 8,1 7,0-3,0-17,-1 33,-1 14,-2 2,-1-1,-1 4,0 3,0 4,-3-7,0-2,-2-8,-1-7,2-8,0-12,2-8,1-11,0 3,1-3,1-4,-4 19,-2 19,0-6,0-12,1-14,1-19,2-12,0-2,1 0,0 6,0 3,0 10,1 12,-1 3,0 2,0 2,0-8,0-5,0-10,0-7,0-2,0-3,0-1,0 6,0 2,0-1,0 5,0 7,0 0,0-6,0-3,0-2,0-1,0-3,0-5,0-5,0-7,0 5,0 8,0 6,-2 10,-1 5,0 0,-2 8,1 12,0-7,1-2,1-7,1-7,1-5,0-6,0 6,0 3,0-1,0-3,0 5,0 4,1 0,-1-2,0-3,0-6,0-4,0-3,0 2,0-4,0 0,0-2,0 16,0 4,0 8,0 3,0 11,0-1,0-11,0-8,0-10,0-7,0-12,0-7,0-7,0 1,0-3,0 1,0-3,0-2,0-2,0-2,0-2,0-3,0 0,0-2,0 5,0 1,0-1,0 1,0 1,0 2,0-3,0-1,0-1,0-1,-3 2,0 1,-6 5,-9 7,-13 3,-11 2,-11 1,-10 0,-4-1,-4-5,1-3,-1-4,0-6,-5 0,-9 1,-9 2,1 4,3 1,5-1,4 2,2 1,-4 3,-5-2,-6-1,-3 4,2 1,3 4,6-1,5-3,2-5,1-7,-6-7,-1-2,2 6,2 4,7-1,7 1,3-2,2 2,0 2,-3 4,-4-5,-4-3,-3 2,3-1,4-1,8-3,5-4,5 3,2-6,3-4,-2 4,-4-2,-9-4,-3 2,-7 12,3 2,3-2,8-5,6-4,6-2,2 3,1-3,0-3,-3 0,-5-1,-12-5,-8 2,-5 0,3 0,1 2,7 2,7 5,4 0,3-1,2 1,-4-5,-6 0,-7 2,-8-1,-4 1,2-2,3 2,3 1,4 1,2 0,-1 1,-2-5,-3 1,-3 0,-1 0,2 2,2-3,3 1,1-1,1 1,1 2,1-1,-3-7,-1-4,-3 2,-2 0,3 5,4 2,4 1,5 2,3 0,-3 0,-1 1,-2 1,-3-3,-3-3,2 2,-1 0,2 1,2 1,2 3,2 3,-3 2,-1 4,0 4,0 1,-2-2,0-3,0-2,1-2,4-3,0-2,3 0,6 0,5 1,2 1,1 2,1 2,-5 0,-2 1,1 1,-2 2,0-1,0-1,-3 0,2-3,1-1,-3 1,1 1,-1 0,1 2,2 0,0-2,4 0,-1 2,-2-1,0 2,-1 2,-4 2,-3 0,2-1,-1 0,1-1,1 0,3 0,5 1,3-1,1-2,2 1,2-4,-2 1,0-1,-4 0,-3 2,-2 2,-2 0,0-2,0 0,2 0,3 0,4-2,1-2,1-2,-1-4,2-2,0 2,-1 0,-1 3,-1-1,-1 2,2 1,1 0,-1 0,-1 0,2 0,0 1,2-1,2 0,2 0,2 0,0 0,2 0,4 0,4 0,5 0,1 0,1 0,-1 0,1 0,3 0,2 0,3 0,1 0,2 0,0 0,0 0,1 0,-1 0,1 0,-1 0,0 0,0 0,-2-2,-1-1,0-5,1-1,-4-4,-1 1,-2 0,-1-4,1-2,2-2,0-4,1-5,1-5,3-4,0-5,1 0,1-7,1-2,-1 3,0 6,0 2,1 4,1-1,1 5,0-2,-1 1,0 4,-1 1,-1 3,1 0,-1 0,2-4,1 3,-1-3,1-1,-2 4,0-1,0 3,-1 0,0 6,0-1,0 3,-1-1,1 3,3-1,0-2,-1-3,3-3,0 3,-2-5,0 1,1-5,0 2,0 1,-2-3,0 3,-2-1,1 2,-1-2,0 6,-1 1,1 4,0-5,0 2,0 2,0 3,2-2,1 1,0 5,-1-3,0 3,-1-4,0-1,-1-1,0 2,0 1,0 2,2-5,1 0,-1-3,1 3,-2 0,0 3,0 2,-1 0,0 2,0-1,0 3,0-3,0 0,-1-1,1 0,0-1,0 4,0 1,0-1,0 0,0 2,0-3,0 1,0 1,3-2,0 0,0 2,-1 0,-1 2,0 1,0-6,-1 0,0 1,0 2,0 4,0 1,0 2,0 0,2-9,1-1,0-1,-1 2,0 4,-1-2,-1-1,0 2,0 1,0 4,0 0,0-1,0 0,0 1,0 0,0-1,0-2,0-1,0-1,0 2,0 2,0 1,0 1,0 1,0 0,0 0,0 1,0-1,0-4,0-3,0 1,0 2,0-5,0 1,0-2,0 2,0 1,0 2,0 3,0 1,0 0,0 1,0 1,0-1,0 1,0-1,2-10,3-4,1-7,-1 2,-1 4,-1 4,-1 4,-2 3,0 3,0 1,0 0,0 1,0 0,0 0,-1 5,1 0,0 0,0-1,0-1,0-2,0-1,0-1,0 0,0 0,0 0,0-1,0 1,0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2A5E-B01A-4FC0-90FF-D69E708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71FD89A2</Template>
  <TotalTime>235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englab</cp:lastModifiedBy>
  <cp:revision>8</cp:revision>
  <dcterms:created xsi:type="dcterms:W3CDTF">2018-10-24T22:25:00Z</dcterms:created>
  <dcterms:modified xsi:type="dcterms:W3CDTF">2018-11-18T16:41:00Z</dcterms:modified>
</cp:coreProperties>
</file>