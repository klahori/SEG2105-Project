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59B3" w:rsidRDefault="00697520" w:rsidP="00850A76">
      <w:r w:rsidRPr="007E2144">
        <w:rPr>
          <w:noProof/>
          <w:lang w:val="en-US"/>
        </w:rPr>
        <w:drawing>
          <wp:anchor distT="0" distB="0" distL="114300" distR="114300" simplePos="0" relativeHeight="251869184" behindDoc="0" locked="0" layoutInCell="1" allowOverlap="1" wp14:anchorId="10969B8C" wp14:editId="7CDA06B3">
            <wp:simplePos x="0" y="0"/>
            <wp:positionH relativeFrom="margin">
              <wp:posOffset>6350000</wp:posOffset>
            </wp:positionH>
            <wp:positionV relativeFrom="bottomMargin">
              <wp:posOffset>-5180330</wp:posOffset>
            </wp:positionV>
            <wp:extent cx="191135" cy="127635"/>
            <wp:effectExtent l="0" t="0" r="0" b="5715"/>
            <wp:wrapSquare wrapText="bothSides"/>
            <wp:docPr id="74" name="Picture 74" descr="C:\Users\klaho028\Downloads\SEG2105-Project-master\SEG2105-Project-master\Deliverable1\UML Class diagram\UML\Pics\man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laho028\Downloads\SEG2105-Project-master\SEG2105-Project-master\Deliverable1\UML Class diagram\UML\Pics\many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2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E2144">
        <w:rPr>
          <w:noProof/>
          <w:lang w:val="en-US"/>
        </w:rPr>
        <w:drawing>
          <wp:anchor distT="0" distB="0" distL="114300" distR="114300" simplePos="0" relativeHeight="251867136" behindDoc="0" locked="0" layoutInCell="1" allowOverlap="1" wp14:anchorId="10969B8C" wp14:editId="7CDA06B3">
            <wp:simplePos x="0" y="0"/>
            <wp:positionH relativeFrom="margin">
              <wp:posOffset>7625715</wp:posOffset>
            </wp:positionH>
            <wp:positionV relativeFrom="bottomMargin">
              <wp:posOffset>-5810250</wp:posOffset>
            </wp:positionV>
            <wp:extent cx="191135" cy="127635"/>
            <wp:effectExtent l="0" t="0" r="0" b="5715"/>
            <wp:wrapSquare wrapText="bothSides"/>
            <wp:docPr id="73" name="Picture 73" descr="C:\Users\klaho028\Downloads\SEG2105-Project-master\SEG2105-Project-master\Deliverable1\UML Class diagram\UML\Pics\man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laho028\Downloads\SEG2105-Project-master\SEG2105-Project-master\Deliverable1\UML Class diagram\UML\Pics\many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2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A5CF7">
        <w:rPr>
          <w:noProof/>
          <w:lang w:val="en-US"/>
        </w:rPr>
        <w:drawing>
          <wp:anchor distT="0" distB="0" distL="114300" distR="114300" simplePos="0" relativeHeight="251863040" behindDoc="0" locked="0" layoutInCell="1" allowOverlap="1" wp14:anchorId="36638EAC" wp14:editId="24653D85">
            <wp:simplePos x="0" y="0"/>
            <wp:positionH relativeFrom="margin">
              <wp:posOffset>7099300</wp:posOffset>
            </wp:positionH>
            <wp:positionV relativeFrom="margin">
              <wp:posOffset>19685</wp:posOffset>
            </wp:positionV>
            <wp:extent cx="336550" cy="184150"/>
            <wp:effectExtent l="0" t="0" r="6350" b="6350"/>
            <wp:wrapSquare wrapText="bothSides"/>
            <wp:docPr id="71" name="Picture 71" descr="C:\Users\klaho028\Downloads\SEG2105-Project-master\SEG2105-Project-master\Deliverable1\UML Class diagram\UML\Pics\0t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klaho028\Downloads\SEG2105-Project-master\SEG2105-Project-master\Deliverable1\UML Class diagram\UML\Pics\0to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7920" behindDoc="0" locked="0" layoutInCell="1" allowOverlap="1">
                <wp:simplePos x="0" y="0"/>
                <wp:positionH relativeFrom="column">
                  <wp:posOffset>7067460</wp:posOffset>
                </wp:positionH>
                <wp:positionV relativeFrom="paragraph">
                  <wp:posOffset>253350</wp:posOffset>
                </wp:positionV>
                <wp:extent cx="727920" cy="61560"/>
                <wp:effectExtent l="0" t="38100" r="53340" b="53340"/>
                <wp:wrapNone/>
                <wp:docPr id="48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727920" cy="61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1203C8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8" o:spid="_x0000_s1026" type="#_x0000_t75" style="position:absolute;margin-left:555.8pt;margin-top:19.25pt;width:58.7pt;height:6.3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">
                <v:imagedata r:id="rId10" o:title="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52800" behindDoc="1" locked="0" layoutInCell="1" allowOverlap="1">
            <wp:simplePos x="0" y="0"/>
            <wp:positionH relativeFrom="column">
              <wp:posOffset>7782014</wp:posOffset>
            </wp:positionH>
            <wp:positionV relativeFrom="paragraph">
              <wp:posOffset>-138124</wp:posOffset>
            </wp:positionV>
            <wp:extent cx="765175" cy="90297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75" cy="90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51776" behindDoc="1" locked="0" layoutInCell="1" allowOverlap="1">
            <wp:simplePos x="0" y="0"/>
            <wp:positionH relativeFrom="column">
              <wp:posOffset>6319370</wp:posOffset>
            </wp:positionH>
            <wp:positionV relativeFrom="paragraph">
              <wp:posOffset>-154059</wp:posOffset>
            </wp:positionV>
            <wp:extent cx="765175" cy="90297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75" cy="90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56C2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>
                <wp:simplePos x="0" y="0"/>
                <wp:positionH relativeFrom="column">
                  <wp:posOffset>2867025</wp:posOffset>
                </wp:positionH>
                <wp:positionV relativeFrom="paragraph">
                  <wp:posOffset>1438275</wp:posOffset>
                </wp:positionV>
                <wp:extent cx="1343660" cy="1066800"/>
                <wp:effectExtent l="38100" t="38100" r="27940" b="190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43660" cy="10668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57C9FB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225.75pt;margin-top:113.25pt;width:105.8pt;height:84pt;flip:x y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" strokecolor="black [3213]" strokeweight="2.25pt">
                <v:stroke endarrow="block" joinstyle="miter"/>
              </v:shape>
            </w:pict>
          </mc:Fallback>
        </mc:AlternateContent>
      </w:r>
      <w:r w:rsidR="0063673C">
        <w:rPr>
          <w:noProof/>
          <w:lang w:val="en-US"/>
        </w:rPr>
        <w:drawing>
          <wp:anchor distT="0" distB="0" distL="114300" distR="114300" simplePos="0" relativeHeight="251735040" behindDoc="1" locked="0" layoutInCell="1" allowOverlap="1" wp14:anchorId="5501ADD5" wp14:editId="3C76B79F">
            <wp:simplePos x="0" y="0"/>
            <wp:positionH relativeFrom="column">
              <wp:posOffset>8012430</wp:posOffset>
            </wp:positionH>
            <wp:positionV relativeFrom="paragraph">
              <wp:posOffset>1575435</wp:posOffset>
            </wp:positionV>
            <wp:extent cx="1043940" cy="1230914"/>
            <wp:effectExtent l="0" t="0" r="3810" b="762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3940" cy="1230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51DF1" w:rsidRPr="007E2144">
        <w:rPr>
          <w:noProof/>
          <w:lang w:val="en-US"/>
        </w:rPr>
        <w:drawing>
          <wp:anchor distT="0" distB="0" distL="114300" distR="114300" simplePos="0" relativeHeight="251693056" behindDoc="0" locked="0" layoutInCell="1" allowOverlap="1" wp14:anchorId="1650476F" wp14:editId="20D13482">
            <wp:simplePos x="0" y="0"/>
            <wp:positionH relativeFrom="margin">
              <wp:posOffset>247015</wp:posOffset>
            </wp:positionH>
            <wp:positionV relativeFrom="bottomMargin">
              <wp:posOffset>-4368536</wp:posOffset>
            </wp:positionV>
            <wp:extent cx="191135" cy="127635"/>
            <wp:effectExtent l="0" t="0" r="0" b="5715"/>
            <wp:wrapSquare wrapText="bothSides"/>
            <wp:docPr id="36" name="Picture 36" descr="C:\Users\klaho028\Downloads\SEG2105-Project-master\SEG2105-Project-master\Deliverable1\UML Class diagram\UML\Pics\man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klaho028\Downloads\SEG2105-Project-master\SEG2105-Project-master\Deliverable1\UML Class diagram\UML\Pics\many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2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106C7" w:rsidRPr="007E2144">
        <w:rPr>
          <w:noProof/>
          <w:lang w:val="en-US"/>
        </w:rPr>
        <w:drawing>
          <wp:anchor distT="0" distB="0" distL="114300" distR="114300" simplePos="0" relativeHeight="251725824" behindDoc="0" locked="0" layoutInCell="1" allowOverlap="1" wp14:anchorId="14D82822" wp14:editId="43887013">
            <wp:simplePos x="0" y="0"/>
            <wp:positionH relativeFrom="margin">
              <wp:posOffset>3149600</wp:posOffset>
            </wp:positionH>
            <wp:positionV relativeFrom="bottomMargin">
              <wp:posOffset>-5467350</wp:posOffset>
            </wp:positionV>
            <wp:extent cx="191135" cy="127635"/>
            <wp:effectExtent l="0" t="0" r="0" b="5715"/>
            <wp:wrapSquare wrapText="bothSides"/>
            <wp:docPr id="69" name="Picture 69" descr="C:\Users\klaho028\Downloads\SEG2105-Project-master\SEG2105-Project-master\Deliverable1\UML Class diagram\UML\Pics\man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laho028\Downloads\SEG2105-Project-master\SEG2105-Project-master\Deliverable1\UML Class diagram\UML\Pics\many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2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106C7" w:rsidRPr="007E2144">
        <w:rPr>
          <w:noProof/>
          <w:lang w:val="en-US"/>
        </w:rPr>
        <w:drawing>
          <wp:anchor distT="0" distB="0" distL="114300" distR="114300" simplePos="0" relativeHeight="251723776" behindDoc="0" locked="0" layoutInCell="1" allowOverlap="1" wp14:anchorId="64406CEE" wp14:editId="169FD31C">
            <wp:simplePos x="0" y="0"/>
            <wp:positionH relativeFrom="margin">
              <wp:posOffset>3155950</wp:posOffset>
            </wp:positionH>
            <wp:positionV relativeFrom="bottomMargin">
              <wp:posOffset>-4876800</wp:posOffset>
            </wp:positionV>
            <wp:extent cx="191135" cy="127635"/>
            <wp:effectExtent l="0" t="0" r="0" b="5715"/>
            <wp:wrapSquare wrapText="bothSides"/>
            <wp:docPr id="68" name="Picture 68" descr="C:\Users\klaho028\Downloads\SEG2105-Project-master\SEG2105-Project-master\Deliverable1\UML Class diagram\UML\Pics\man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laho028\Downloads\SEG2105-Project-master\SEG2105-Project-master\Deliverable1\UML Class diagram\UML\Pics\many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2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106C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C729B30" wp14:editId="23B834E4">
                <wp:simplePos x="0" y="0"/>
                <wp:positionH relativeFrom="column">
                  <wp:posOffset>2825750</wp:posOffset>
                </wp:positionH>
                <wp:positionV relativeFrom="paragraph">
                  <wp:posOffset>660400</wp:posOffset>
                </wp:positionV>
                <wp:extent cx="495300" cy="0"/>
                <wp:effectExtent l="0" t="95250" r="0" b="9525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530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645A27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7" o:spid="_x0000_s1026" type="#_x0000_t32" style="position:absolute;margin-left:222.5pt;margin-top:52pt;width:39pt;height:0;flip:x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" strokecolor="black [3213]" strokeweight="2.25pt">
                <v:stroke endarrow="block" joinstyle="miter"/>
              </v:shape>
            </w:pict>
          </mc:Fallback>
        </mc:AlternateContent>
      </w:r>
      <w:r w:rsidR="001106C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CD1C7FF" wp14:editId="46F2722E">
                <wp:simplePos x="0" y="0"/>
                <wp:positionH relativeFrom="column">
                  <wp:posOffset>3321050</wp:posOffset>
                </wp:positionH>
                <wp:positionV relativeFrom="paragraph">
                  <wp:posOffset>647700</wp:posOffset>
                </wp:positionV>
                <wp:extent cx="6350" cy="387350"/>
                <wp:effectExtent l="19050" t="19050" r="31750" b="1270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0" cy="38735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BDDA6B" id="Straight Connector 66" o:spid="_x0000_s1026" style="position:absolute;flip:y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1.5pt,51pt" to="262pt,8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" strokecolor="black [3213]" strokeweight="2.25pt">
                <v:stroke joinstyle="miter"/>
              </v:line>
            </w:pict>
          </mc:Fallback>
        </mc:AlternateContent>
      </w:r>
      <w:r w:rsidR="001106C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E1321F4" wp14:editId="1F0A8647">
                <wp:simplePos x="0" y="0"/>
                <wp:positionH relativeFrom="column">
                  <wp:posOffset>2838450</wp:posOffset>
                </wp:positionH>
                <wp:positionV relativeFrom="paragraph">
                  <wp:posOffset>1022350</wp:posOffset>
                </wp:positionV>
                <wp:extent cx="482600" cy="6350"/>
                <wp:effectExtent l="19050" t="19050" r="31750" b="3175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2600" cy="635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2C482F" id="Straight Connector 65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3.5pt,80.5pt" to="261.5pt,8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" strokecolor="black [3213]" strokeweight="2.25pt">
                <v:stroke joinstyle="miter"/>
              </v:line>
            </w:pict>
          </mc:Fallback>
        </mc:AlternateContent>
      </w:r>
      <w:r w:rsidR="001106C7">
        <w:rPr>
          <w:noProof/>
          <w:lang w:val="en-US"/>
        </w:rPr>
        <w:drawing>
          <wp:anchor distT="0" distB="0" distL="114300" distR="114300" simplePos="0" relativeHeight="251711488" behindDoc="0" locked="0" layoutInCell="1" allowOverlap="1" wp14:anchorId="71CE1633" wp14:editId="0A369C84">
            <wp:simplePos x="0" y="0"/>
            <wp:positionH relativeFrom="margin">
              <wp:posOffset>-413468</wp:posOffset>
            </wp:positionH>
            <wp:positionV relativeFrom="margin">
              <wp:posOffset>1399430</wp:posOffset>
            </wp:positionV>
            <wp:extent cx="111125" cy="158750"/>
            <wp:effectExtent l="0" t="0" r="3175" b="0"/>
            <wp:wrapSquare wrapText="bothSides"/>
            <wp:docPr id="58" name="Picture 58" descr="C:\Users\klaho028\Downloads\SEG2105-Project-master\SEG2105-Project-master\Deliverable1\UML Class diagram\UML\Pic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klaho028\Downloads\SEG2105-Project-master\SEG2105-Project-master\Deliverable1\UML Class diagram\UML\Pics\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A5CF7" w:rsidRPr="007A5CF7">
        <w:rPr>
          <w:noProof/>
          <w:lang w:val="en-US"/>
        </w:rPr>
        <w:drawing>
          <wp:anchor distT="0" distB="0" distL="114300" distR="114300" simplePos="0" relativeHeight="251707392" behindDoc="0" locked="0" layoutInCell="1" allowOverlap="1" wp14:anchorId="6C1F1C56" wp14:editId="008F0BC7">
            <wp:simplePos x="0" y="0"/>
            <wp:positionH relativeFrom="margin">
              <wp:posOffset>3062578</wp:posOffset>
            </wp:positionH>
            <wp:positionV relativeFrom="margin">
              <wp:posOffset>1351666</wp:posOffset>
            </wp:positionV>
            <wp:extent cx="336550" cy="184150"/>
            <wp:effectExtent l="0" t="0" r="6350" b="6350"/>
            <wp:wrapSquare wrapText="bothSides"/>
            <wp:docPr id="55" name="Picture 55" descr="C:\Users\klaho028\Downloads\SEG2105-Project-master\SEG2105-Project-master\Deliverable1\UML Class diagram\UML\Pics\0t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klaho028\Downloads\SEG2105-Project-master\SEG2105-Project-master\Deliverable1\UML Class diagram\UML\Pics\0to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A5CF7" w:rsidRPr="007A5CF7">
        <w:rPr>
          <w:noProof/>
          <w:lang w:val="en-US"/>
        </w:rPr>
        <w:drawing>
          <wp:anchor distT="0" distB="0" distL="114300" distR="114300" simplePos="0" relativeHeight="251705344" behindDoc="0" locked="0" layoutInCell="1" allowOverlap="1" wp14:anchorId="0AC38094" wp14:editId="0928527C">
            <wp:simplePos x="0" y="0"/>
            <wp:positionH relativeFrom="margin">
              <wp:posOffset>1129858</wp:posOffset>
            </wp:positionH>
            <wp:positionV relativeFrom="margin">
              <wp:posOffset>597121</wp:posOffset>
            </wp:positionV>
            <wp:extent cx="336550" cy="184150"/>
            <wp:effectExtent l="0" t="0" r="6350" b="6350"/>
            <wp:wrapSquare wrapText="bothSides"/>
            <wp:docPr id="54" name="Picture 54" descr="C:\Users\klaho028\Downloads\SEG2105-Project-master\SEG2105-Project-master\Deliverable1\UML Class diagram\UML\Pics\0t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klaho028\Downloads\SEG2105-Project-master\SEG2105-Project-master\Deliverable1\UML Class diagram\UML\Pics\0to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A4C6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AF11E2C" wp14:editId="3F1F6C3E">
                <wp:simplePos x="0" y="0"/>
                <wp:positionH relativeFrom="column">
                  <wp:posOffset>4389120</wp:posOffset>
                </wp:positionH>
                <wp:positionV relativeFrom="paragraph">
                  <wp:posOffset>-175566</wp:posOffset>
                </wp:positionV>
                <wp:extent cx="23444" cy="2370125"/>
                <wp:effectExtent l="19050" t="19050" r="34290" b="3048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44" cy="237012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B23964" id="Straight Connector 25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5.6pt,-13.8pt" to="347.45pt,17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" strokecolor="black [3213]" strokeweight="3pt">
                <v:stroke joinstyle="miter"/>
              </v:line>
            </w:pict>
          </mc:Fallback>
        </mc:AlternateContent>
      </w:r>
      <w:r w:rsidR="007E214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388581F" wp14:editId="10A96FB0">
                <wp:simplePos x="0" y="0"/>
                <wp:positionH relativeFrom="column">
                  <wp:posOffset>2640842</wp:posOffset>
                </wp:positionH>
                <wp:positionV relativeFrom="paragraph">
                  <wp:posOffset>1439838</wp:posOffset>
                </wp:positionV>
                <wp:extent cx="6824" cy="395785"/>
                <wp:effectExtent l="19050" t="19050" r="31750" b="2349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4" cy="39578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2AE623" id="Straight Connector 19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.95pt,113.35pt" to="208.5pt,14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" strokecolor="black [3213]" strokeweight="3pt">
                <v:stroke joinstyle="miter"/>
              </v:line>
            </w:pict>
          </mc:Fallback>
        </mc:AlternateContent>
      </w:r>
      <w:r w:rsidR="007E2144">
        <w:rPr>
          <w:noProof/>
          <w:lang w:val="en-US"/>
        </w:rPr>
        <w:drawing>
          <wp:anchor distT="0" distB="0" distL="114300" distR="114300" simplePos="0" relativeHeight="251676672" behindDoc="0" locked="0" layoutInCell="1" allowOverlap="1" wp14:anchorId="4F2E5EEB" wp14:editId="40FC4F1D">
            <wp:simplePos x="0" y="0"/>
            <wp:positionH relativeFrom="margin">
              <wp:posOffset>1542197</wp:posOffset>
            </wp:positionH>
            <wp:positionV relativeFrom="margin">
              <wp:posOffset>1821976</wp:posOffset>
            </wp:positionV>
            <wp:extent cx="1371600" cy="1616710"/>
            <wp:effectExtent l="0" t="0" r="0" b="2540"/>
            <wp:wrapSquare wrapText="bothSides"/>
            <wp:docPr id="4" name="Picture 4" descr="C:\Users\klaho028\Pictures\sign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laho028\Pictures\signup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61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50A7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A73DB09" wp14:editId="39A6B765">
                <wp:simplePos x="0" y="0"/>
                <wp:positionH relativeFrom="column">
                  <wp:posOffset>-214913</wp:posOffset>
                </wp:positionH>
                <wp:positionV relativeFrom="paragraph">
                  <wp:posOffset>-206804</wp:posOffset>
                </wp:positionV>
                <wp:extent cx="4624714" cy="18247"/>
                <wp:effectExtent l="19050" t="19050" r="23495" b="2032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24714" cy="18247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6175AC" id="Straight Connector 24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6.9pt,-16.3pt" to="347.25pt,-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" strokecolor="black [3213]" strokeweight="2.25pt">
                <v:stroke joinstyle="miter"/>
              </v:line>
            </w:pict>
          </mc:Fallback>
        </mc:AlternateContent>
      </w:r>
      <w:r w:rsidR="00850A7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BD67056" wp14:editId="7CA07A7D">
                <wp:simplePos x="0" y="0"/>
                <wp:positionH relativeFrom="column">
                  <wp:posOffset>219456</wp:posOffset>
                </wp:positionH>
                <wp:positionV relativeFrom="paragraph">
                  <wp:posOffset>548640</wp:posOffset>
                </wp:positionV>
                <wp:extent cx="1411834" cy="14630"/>
                <wp:effectExtent l="19050" t="19050" r="17145" b="2349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11834" cy="1463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826487" id="Straight Connector 20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3pt,43.2pt" to="128.45pt,4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" strokecolor="black [3213]" strokeweight="2.25pt">
                <v:stroke joinstyle="miter"/>
              </v:line>
            </w:pict>
          </mc:Fallback>
        </mc:AlternateContent>
      </w:r>
      <w:r w:rsidR="00850A7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3881927" wp14:editId="0739BDDF">
                <wp:simplePos x="0" y="0"/>
                <wp:positionH relativeFrom="column">
                  <wp:posOffset>224790</wp:posOffset>
                </wp:positionH>
                <wp:positionV relativeFrom="paragraph">
                  <wp:posOffset>548640</wp:posOffset>
                </wp:positionV>
                <wp:extent cx="0" cy="1177925"/>
                <wp:effectExtent l="19050" t="0" r="19050" b="2222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17792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C50D47" id="Straight Connector 21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7pt,43.2pt" to="17.7pt,13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" strokecolor="black [3213]" strokeweight="3pt">
                <v:stroke joinstyle="miter"/>
              </v:line>
            </w:pict>
          </mc:Fallback>
        </mc:AlternateContent>
      </w:r>
      <w:r w:rsidR="00850A7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D35B92D" wp14:editId="210DD0C9">
                <wp:simplePos x="0" y="0"/>
                <wp:positionH relativeFrom="column">
                  <wp:posOffset>-201168</wp:posOffset>
                </wp:positionH>
                <wp:positionV relativeFrom="paragraph">
                  <wp:posOffset>-201168</wp:posOffset>
                </wp:positionV>
                <wp:extent cx="10973" cy="1916125"/>
                <wp:effectExtent l="19050" t="19050" r="27305" b="2730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73" cy="191612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D5CDD3" id="Straight Connector 23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5.85pt,-15.85pt" to="-15pt,13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" strokecolor="black [3213]" strokeweight="3pt">
                <v:stroke joinstyle="miter"/>
              </v:line>
            </w:pict>
          </mc:Fallback>
        </mc:AlternateContent>
      </w:r>
      <w:r w:rsidR="00850A76">
        <w:t xml:space="preserve">                                                   </w:t>
      </w:r>
      <w:r w:rsidR="00053846" w:rsidRPr="00053846">
        <w:rPr>
          <w:noProof/>
          <w:lang w:val="en-US"/>
        </w:rPr>
        <w:drawing>
          <wp:inline distT="0" distB="0" distL="0" distR="0" wp14:anchorId="2A0F75E7" wp14:editId="2E2AF251">
            <wp:extent cx="1245400" cy="1466850"/>
            <wp:effectExtent l="0" t="0" r="0" b="0"/>
            <wp:docPr id="5" name="Picture 5" descr="C:\Users\klaho028\Downloads\SEG2105-Project-master\SEG2105-Project-master\Deliverable1\UML Class diagram\UML\Pics\Main(login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laho028\Downloads\SEG2105-Project-master\SEG2105-Project-master\Deliverable1\UML Class diagram\UML\Pics\Main(login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540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38FF" w:rsidRDefault="0063673C" w:rsidP="00B50953">
      <w:pPr>
        <w:tabs>
          <w:tab w:val="left" w:pos="720"/>
          <w:tab w:val="left" w:pos="1440"/>
          <w:tab w:val="left" w:pos="2160"/>
          <w:tab w:val="right" w:pos="11910"/>
        </w:tabs>
      </w:pPr>
      <w:r>
        <w:rPr>
          <w:noProof/>
          <w:lang w:val="en-US"/>
        </w:rPr>
        <w:drawing>
          <wp:anchor distT="0" distB="0" distL="114300" distR="114300" simplePos="0" relativeHeight="251675648" behindDoc="0" locked="0" layoutInCell="1" allowOverlap="1" wp14:anchorId="36512201" wp14:editId="6192491E">
            <wp:simplePos x="0" y="0"/>
            <wp:positionH relativeFrom="page">
              <wp:align>left</wp:align>
            </wp:positionH>
            <wp:positionV relativeFrom="margin">
              <wp:posOffset>1717482</wp:posOffset>
            </wp:positionV>
            <wp:extent cx="1466215" cy="1323975"/>
            <wp:effectExtent l="0" t="0" r="635" b="0"/>
            <wp:wrapSquare wrapText="bothSides"/>
            <wp:docPr id="2" name="Picture 2" descr="C:\Users\klaho028\Pictures\Welc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laho028\Pictures\Welcome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6536" cy="1351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59B3">
        <w:tab/>
      </w:r>
      <w:r w:rsidR="00850A76">
        <w:t xml:space="preserve">                                  </w:t>
      </w:r>
      <w:r w:rsidR="00B53CA4">
        <w:t xml:space="preserve">        </w:t>
      </w:r>
      <w:r w:rsidR="001F59B3">
        <w:tab/>
      </w:r>
      <w:r w:rsidR="00B50953">
        <w:tab/>
      </w:r>
    </w:p>
    <w:p w:rsidR="001F59B3" w:rsidRDefault="0032783D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57E99282" wp14:editId="36A67399">
                <wp:simplePos x="0" y="0"/>
                <wp:positionH relativeFrom="column">
                  <wp:posOffset>6232505</wp:posOffset>
                </wp:positionH>
                <wp:positionV relativeFrom="paragraph">
                  <wp:posOffset>112730</wp:posOffset>
                </wp:positionV>
                <wp:extent cx="175891" cy="4078336"/>
                <wp:effectExtent l="0" t="0" r="34290" b="17780"/>
                <wp:wrapNone/>
                <wp:docPr id="115" name="Straight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5891" cy="407833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AE22B9" id="Straight Connector 115" o:spid="_x0000_s1026" style="position:absolute;flip:y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0.75pt,8.9pt" to="504.6pt,33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 w:rsidR="00056C2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0966A957" wp14:editId="427B1472">
                <wp:simplePos x="0" y="0"/>
                <wp:positionH relativeFrom="column">
                  <wp:posOffset>6418906</wp:posOffset>
                </wp:positionH>
                <wp:positionV relativeFrom="paragraph">
                  <wp:posOffset>15586</wp:posOffset>
                </wp:positionV>
                <wp:extent cx="1564929" cy="108641"/>
                <wp:effectExtent l="0" t="0" r="35560" b="24765"/>
                <wp:wrapNone/>
                <wp:docPr id="116" name="Straight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64929" cy="10864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3DEBD3" id="Straight Connector 116" o:spid="_x0000_s1026" style="position:absolute;flip:y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5.45pt,1.25pt" to="628.65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 w:rsidR="000369C2" w:rsidRPr="007E2144">
        <w:rPr>
          <w:noProof/>
          <w:lang w:val="en-US"/>
        </w:rPr>
        <w:drawing>
          <wp:anchor distT="0" distB="0" distL="114300" distR="114300" simplePos="0" relativeHeight="251847680" behindDoc="0" locked="0" layoutInCell="1" allowOverlap="1" wp14:anchorId="06CC28D8" wp14:editId="61478842">
            <wp:simplePos x="0" y="0"/>
            <wp:positionH relativeFrom="margin">
              <wp:posOffset>7819390</wp:posOffset>
            </wp:positionH>
            <wp:positionV relativeFrom="bottomMargin">
              <wp:posOffset>-4004310</wp:posOffset>
            </wp:positionV>
            <wp:extent cx="191135" cy="127635"/>
            <wp:effectExtent l="0" t="0" r="0" b="5715"/>
            <wp:wrapSquare wrapText="bothSides"/>
            <wp:docPr id="129" name="Picture 129" descr="C:\Users\klaho028\Downloads\SEG2105-Project-master\SEG2105-Project-master\Deliverable1\UML Class diagram\UML\Pics\man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klaho028\Downloads\SEG2105-Project-master\SEG2105-Project-master\Deliverable1\UML Class diagram\UML\Pics\many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2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83293" w:rsidRPr="007E2144">
        <w:rPr>
          <w:noProof/>
          <w:lang w:val="en-US"/>
        </w:rPr>
        <w:drawing>
          <wp:anchor distT="0" distB="0" distL="114300" distR="114300" simplePos="0" relativeHeight="251718656" behindDoc="0" locked="0" layoutInCell="1" allowOverlap="1" wp14:anchorId="11A58923" wp14:editId="168AC07C">
            <wp:simplePos x="0" y="0"/>
            <wp:positionH relativeFrom="margin">
              <wp:posOffset>1333500</wp:posOffset>
            </wp:positionH>
            <wp:positionV relativeFrom="bottomMargin">
              <wp:posOffset>-3794125</wp:posOffset>
            </wp:positionV>
            <wp:extent cx="191135" cy="127635"/>
            <wp:effectExtent l="0" t="0" r="0" b="5715"/>
            <wp:wrapSquare wrapText="bothSides"/>
            <wp:docPr id="64" name="Picture 64" descr="C:\Users\klaho028\Downloads\SEG2105-Project-master\SEG2105-Project-master\Deliverable1\UML Class diagram\UML\Pics\man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laho028\Downloads\SEG2105-Project-master\SEG2105-Project-master\Deliverable1\UML Class diagram\UML\Pics\many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2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A5CF7">
        <w:rPr>
          <w:noProof/>
          <w:lang w:val="en-US"/>
        </w:rPr>
        <w:drawing>
          <wp:anchor distT="0" distB="0" distL="114300" distR="114300" simplePos="0" relativeHeight="251710464" behindDoc="0" locked="0" layoutInCell="1" allowOverlap="1" wp14:anchorId="6407146F" wp14:editId="7EA7D9C9">
            <wp:simplePos x="0" y="0"/>
            <wp:positionH relativeFrom="margin">
              <wp:posOffset>4555877</wp:posOffset>
            </wp:positionH>
            <wp:positionV relativeFrom="margin">
              <wp:posOffset>1929931</wp:posOffset>
            </wp:positionV>
            <wp:extent cx="349885" cy="198755"/>
            <wp:effectExtent l="0" t="0" r="0" b="0"/>
            <wp:wrapSquare wrapText="bothSides"/>
            <wp:docPr id="57" name="Picture 57" descr="C:\Users\klaho028\Downloads\SEG2105-Project-master\SEG2105-Project-master\Deliverable1\UML Class diagram\UML\Pics\1tman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klaho028\Downloads\SEG2105-Project-master\SEG2105-Project-master\Deliverable1\UML Class diagram\UML\Pics\1tmany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885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A4C69" w:rsidRPr="00B53CA4">
        <w:rPr>
          <w:noProof/>
          <w:lang w:val="en-US"/>
        </w:rPr>
        <w:drawing>
          <wp:anchor distT="0" distB="0" distL="114300" distR="114300" simplePos="0" relativeHeight="251683840" behindDoc="0" locked="0" layoutInCell="1" allowOverlap="1" wp14:anchorId="085AF0B4" wp14:editId="23D0E676">
            <wp:simplePos x="0" y="0"/>
            <wp:positionH relativeFrom="margin">
              <wp:posOffset>4219826</wp:posOffset>
            </wp:positionH>
            <wp:positionV relativeFrom="margin">
              <wp:posOffset>2200659</wp:posOffset>
            </wp:positionV>
            <wp:extent cx="1123950" cy="1435100"/>
            <wp:effectExtent l="0" t="0" r="0" b="0"/>
            <wp:wrapSquare wrapText="bothSides"/>
            <wp:docPr id="32" name="Picture 32" descr="C:\Users\klaho028\Downloads\SEG2105-Project-master\SEG2105-Project-master\Deliverable1\UML Class diagram\UML\Pics\us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klaho028\Downloads\SEG2105-Project-master\SEG2105-Project-master\Deliverable1\UML Class diagram\UML\Pics\users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43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960E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25F1C5" wp14:editId="6AB8CF2E">
                <wp:simplePos x="0" y="0"/>
                <wp:positionH relativeFrom="column">
                  <wp:posOffset>2144974</wp:posOffset>
                </wp:positionH>
                <wp:positionV relativeFrom="paragraph">
                  <wp:posOffset>156210</wp:posOffset>
                </wp:positionV>
                <wp:extent cx="5024" cy="190919"/>
                <wp:effectExtent l="19050" t="19050" r="33655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24" cy="190919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0AEB02" id="Straight Connector 16" o:spid="_x0000_s1026" style="position:absolute;flip:x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8.9pt,12.3pt" to="169.3pt,2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" strokecolor="black [3213]" strokeweight="2.25pt">
                <v:stroke joinstyle="miter"/>
              </v:line>
            </w:pict>
          </mc:Fallback>
        </mc:AlternateContent>
      </w:r>
    </w:p>
    <w:p w:rsidR="001F59B3" w:rsidRDefault="00697520" w:rsidP="007E2144">
      <w:pPr>
        <w:ind w:left="405"/>
      </w:pPr>
      <w:r w:rsidRPr="007A5CF7">
        <w:rPr>
          <w:noProof/>
          <w:lang w:val="en-US"/>
        </w:rPr>
        <w:drawing>
          <wp:anchor distT="0" distB="0" distL="114300" distR="114300" simplePos="0" relativeHeight="251871232" behindDoc="0" locked="0" layoutInCell="1" allowOverlap="1" wp14:anchorId="03A5B252" wp14:editId="06B6A399">
            <wp:simplePos x="0" y="0"/>
            <wp:positionH relativeFrom="margin">
              <wp:posOffset>6099810</wp:posOffset>
            </wp:positionH>
            <wp:positionV relativeFrom="margin">
              <wp:posOffset>4597400</wp:posOffset>
            </wp:positionV>
            <wp:extent cx="336550" cy="184150"/>
            <wp:effectExtent l="0" t="0" r="6350" b="6350"/>
            <wp:wrapSquare wrapText="bothSides"/>
            <wp:docPr id="75" name="Picture 75" descr="C:\Users\klaho028\Downloads\SEG2105-Project-master\SEG2105-Project-master\Deliverable1\UML Class diagram\UML\Pics\0t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klaho028\Downloads\SEG2105-Project-master\SEG2105-Project-master\Deliverable1\UML Class diagram\UML\Pics\0to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E2144">
        <w:rPr>
          <w:noProof/>
          <w:lang w:val="en-US"/>
        </w:rPr>
        <w:drawing>
          <wp:anchor distT="0" distB="0" distL="114300" distR="114300" simplePos="0" relativeHeight="251865088" behindDoc="0" locked="0" layoutInCell="1" allowOverlap="1" wp14:anchorId="10969B8C" wp14:editId="7CDA06B3">
            <wp:simplePos x="0" y="0"/>
            <wp:positionH relativeFrom="margin">
              <wp:posOffset>7962900</wp:posOffset>
            </wp:positionH>
            <wp:positionV relativeFrom="bottomMargin">
              <wp:posOffset>-1440815</wp:posOffset>
            </wp:positionV>
            <wp:extent cx="191135" cy="127635"/>
            <wp:effectExtent l="0" t="0" r="0" b="5715"/>
            <wp:wrapSquare wrapText="bothSides"/>
            <wp:docPr id="72" name="Picture 72" descr="C:\Users\klaho028\Downloads\SEG2105-Project-master\SEG2105-Project-master\Deliverable1\UML Class diagram\UML\Pics\man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laho028\Downloads\SEG2105-Project-master\SEG2105-Project-master\Deliverable1\UML Class diagram\UML\Pics\many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2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A5CF7">
        <w:rPr>
          <w:noProof/>
          <w:lang w:val="en-US"/>
        </w:rPr>
        <w:drawing>
          <wp:anchor distT="0" distB="0" distL="114300" distR="114300" simplePos="0" relativeHeight="251860992" behindDoc="0" locked="0" layoutInCell="1" allowOverlap="1" wp14:anchorId="36638EAC" wp14:editId="24653D85">
            <wp:simplePos x="0" y="0"/>
            <wp:positionH relativeFrom="margin">
              <wp:posOffset>5848350</wp:posOffset>
            </wp:positionH>
            <wp:positionV relativeFrom="margin">
              <wp:posOffset>4057650</wp:posOffset>
            </wp:positionV>
            <wp:extent cx="336550" cy="184150"/>
            <wp:effectExtent l="0" t="0" r="6350" b="6350"/>
            <wp:wrapSquare wrapText="bothSides"/>
            <wp:docPr id="70" name="Picture 70" descr="C:\Users\klaho028\Downloads\SEG2105-Project-master\SEG2105-Project-master\Deliverable1\UML Class diagram\UML\Pics\0t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klaho028\Downloads\SEG2105-Project-master\SEG2105-Project-master\Deliverable1\UML Class diagram\UML\Pics\0to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8944" behindDoc="0" locked="0" layoutInCell="1" allowOverlap="1">
                <wp:simplePos x="0" y="0"/>
                <wp:positionH relativeFrom="column">
                  <wp:posOffset>6006900</wp:posOffset>
                </wp:positionH>
                <wp:positionV relativeFrom="paragraph">
                  <wp:posOffset>2506465</wp:posOffset>
                </wp:positionV>
                <wp:extent cx="2184840" cy="217440"/>
                <wp:effectExtent l="38100" t="38100" r="44450" b="49530"/>
                <wp:wrapNone/>
                <wp:docPr id="60" name="Ink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2184840" cy="217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37BDD9" id="Ink 60" o:spid="_x0000_s1026" type="#_x0000_t75" style="position:absolute;margin-left:472.3pt;margin-top:196.65pt;width:173.45pt;height:18.5pt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6896" behindDoc="0" locked="0" layoutInCell="1" allowOverlap="1">
                <wp:simplePos x="0" y="0"/>
                <wp:positionH relativeFrom="column">
                  <wp:posOffset>5810250</wp:posOffset>
                </wp:positionH>
                <wp:positionV relativeFrom="paragraph">
                  <wp:posOffset>-1416685</wp:posOffset>
                </wp:positionV>
                <wp:extent cx="546480" cy="3512160"/>
                <wp:effectExtent l="57150" t="57150" r="44450" b="50800"/>
                <wp:wrapNone/>
                <wp:docPr id="45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546480" cy="351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9C5475" id="Ink 45" o:spid="_x0000_s1026" type="#_x0000_t75" style="position:absolute;margin-left:456.8pt;margin-top:-112.25pt;width:44.45pt;height:278pt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">
                <v:imagedata r:id="rId23" o:title="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53824" behindDoc="1" locked="0" layoutInCell="1" allowOverlap="1">
            <wp:simplePos x="0" y="0"/>
            <wp:positionH relativeFrom="column">
              <wp:posOffset>8192135</wp:posOffset>
            </wp:positionH>
            <wp:positionV relativeFrom="paragraph">
              <wp:posOffset>2301240</wp:posOffset>
            </wp:positionV>
            <wp:extent cx="765175" cy="90297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75" cy="90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A1560">
        <w:rPr>
          <w:noProof/>
          <w:lang w:val="en-US"/>
        </w:rPr>
        <w:drawing>
          <wp:anchor distT="0" distB="0" distL="114300" distR="114300" simplePos="0" relativeHeight="251835392" behindDoc="1" locked="0" layoutInCell="1" allowOverlap="1" wp14:anchorId="70A49861" wp14:editId="7576A68A">
            <wp:simplePos x="0" y="0"/>
            <wp:positionH relativeFrom="column">
              <wp:posOffset>1943100</wp:posOffset>
            </wp:positionH>
            <wp:positionV relativeFrom="paragraph">
              <wp:posOffset>3664585</wp:posOffset>
            </wp:positionV>
            <wp:extent cx="190500" cy="125730"/>
            <wp:effectExtent l="0" t="0" r="0" b="7620"/>
            <wp:wrapNone/>
            <wp:docPr id="123" name="Picture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2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2783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79B71F7D" wp14:editId="01400476">
                <wp:simplePos x="0" y="0"/>
                <wp:positionH relativeFrom="column">
                  <wp:posOffset>3562232</wp:posOffset>
                </wp:positionH>
                <wp:positionV relativeFrom="paragraph">
                  <wp:posOffset>3574337</wp:posOffset>
                </wp:positionV>
                <wp:extent cx="95367" cy="540120"/>
                <wp:effectExtent l="76200" t="38100" r="38100" b="12700"/>
                <wp:wrapNone/>
                <wp:docPr id="101" name="Straight Arrow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367" cy="54012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61EE6A" id="Straight Arrow Connector 101" o:spid="_x0000_s1026" type="#_x0000_t32" style="position:absolute;margin-left:280.5pt;margin-top:281.45pt;width:7.5pt;height:42.55pt;flip:x y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" strokecolor="black [3213]" strokeweight="2.25pt">
                <v:stroke endarrow="block" joinstyle="miter"/>
              </v:shape>
            </w:pict>
          </mc:Fallback>
        </mc:AlternateContent>
      </w:r>
      <w:r w:rsidR="0032783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0FF7D4B3" wp14:editId="31A7827D">
                <wp:simplePos x="0" y="0"/>
                <wp:positionH relativeFrom="column">
                  <wp:posOffset>3837113</wp:posOffset>
                </wp:positionH>
                <wp:positionV relativeFrom="paragraph">
                  <wp:posOffset>3613605</wp:posOffset>
                </wp:positionV>
                <wp:extent cx="45719" cy="363995"/>
                <wp:effectExtent l="95250" t="38100" r="69215" b="17145"/>
                <wp:wrapNone/>
                <wp:docPr id="112" name="Straight Arrow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36399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BB697C" id="Straight Arrow Connector 112" o:spid="_x0000_s1026" type="#_x0000_t32" style="position:absolute;margin-left:302.15pt;margin-top:284.55pt;width:3.6pt;height:28.65pt;flip:x y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" strokecolor="black [3213]" strokeweight="2.25pt">
                <v:stroke endarrow="block" joinstyle="miter"/>
              </v:shape>
            </w:pict>
          </mc:Fallback>
        </mc:AlternateContent>
      </w:r>
      <w:r w:rsidR="0032783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0245C1E1" wp14:editId="492B8302">
                <wp:simplePos x="0" y="0"/>
                <wp:positionH relativeFrom="column">
                  <wp:posOffset>3857625</wp:posOffset>
                </wp:positionH>
                <wp:positionV relativeFrom="paragraph">
                  <wp:posOffset>3912235</wp:posOffset>
                </wp:positionV>
                <wp:extent cx="2381250" cy="66675"/>
                <wp:effectExtent l="0" t="0" r="19050" b="28575"/>
                <wp:wrapNone/>
                <wp:docPr id="114" name="Straight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81250" cy="666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F9F777" id="Straight Connector 114" o:spid="_x0000_s1026" style="position:absolute;flip:y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3.75pt,308.05pt" to="491.25pt,3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 w:rsidR="00906C3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254DB0A5" wp14:editId="307E72A0">
                <wp:simplePos x="0" y="0"/>
                <wp:positionH relativeFrom="column">
                  <wp:posOffset>6687679</wp:posOffset>
                </wp:positionH>
                <wp:positionV relativeFrom="paragraph">
                  <wp:posOffset>247556</wp:posOffset>
                </wp:positionV>
                <wp:extent cx="37874" cy="4238309"/>
                <wp:effectExtent l="0" t="0" r="19685" b="10160"/>
                <wp:wrapNone/>
                <wp:docPr id="118" name="Straight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874" cy="423830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5D274A" id="Straight Connector 118" o:spid="_x0000_s1026" style="position:absolute;flip:x y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6.6pt,19.5pt" to="529.6pt,35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" strokecolor="black [3213]" strokeweight=".5pt">
                <v:stroke joinstyle="miter"/>
              </v:line>
            </w:pict>
          </mc:Fallback>
        </mc:AlternateContent>
      </w:r>
      <w:r w:rsidR="00056C2A" w:rsidRPr="007E2144">
        <w:rPr>
          <w:noProof/>
          <w:lang w:val="en-US"/>
        </w:rPr>
        <w:drawing>
          <wp:anchor distT="0" distB="0" distL="114300" distR="114300" simplePos="0" relativeHeight="251843584" behindDoc="0" locked="0" layoutInCell="1" allowOverlap="1" wp14:anchorId="7E001EF1" wp14:editId="65AFF3F1">
            <wp:simplePos x="0" y="0"/>
            <wp:positionH relativeFrom="margin">
              <wp:posOffset>3383915</wp:posOffset>
            </wp:positionH>
            <wp:positionV relativeFrom="bottomMargin">
              <wp:posOffset>-28575</wp:posOffset>
            </wp:positionV>
            <wp:extent cx="191135" cy="127635"/>
            <wp:effectExtent l="0" t="0" r="0" b="5715"/>
            <wp:wrapSquare wrapText="bothSides"/>
            <wp:docPr id="127" name="Picture 127" descr="C:\Users\klaho028\Downloads\SEG2105-Project-master\SEG2105-Project-master\Deliverable1\UML Class diagram\UML\Pics\man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klaho028\Downloads\SEG2105-Project-master\SEG2105-Project-master\Deliverable1\UML Class diagram\UML\Pics\many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2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56C2A">
        <w:rPr>
          <w:noProof/>
          <w:lang w:val="en-US"/>
        </w:rPr>
        <w:drawing>
          <wp:anchor distT="0" distB="0" distL="114300" distR="114300" simplePos="0" relativeHeight="251849728" behindDoc="1" locked="0" layoutInCell="1" allowOverlap="1" wp14:anchorId="2A2E5013" wp14:editId="4DC2B57B">
            <wp:simplePos x="0" y="0"/>
            <wp:positionH relativeFrom="margin">
              <wp:posOffset>7848600</wp:posOffset>
            </wp:positionH>
            <wp:positionV relativeFrom="bottomMargin">
              <wp:posOffset>-3514725</wp:posOffset>
            </wp:positionV>
            <wp:extent cx="114300" cy="163830"/>
            <wp:effectExtent l="0" t="0" r="0" b="762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6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56C2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41B8FB96" wp14:editId="70988367">
                <wp:simplePos x="0" y="0"/>
                <wp:positionH relativeFrom="margin">
                  <wp:posOffset>6686550</wp:posOffset>
                </wp:positionH>
                <wp:positionV relativeFrom="paragraph">
                  <wp:posOffset>180340</wp:posOffset>
                </wp:positionV>
                <wp:extent cx="1333500" cy="95250"/>
                <wp:effectExtent l="19050" t="95250" r="0" b="38100"/>
                <wp:wrapNone/>
                <wp:docPr id="102" name="Straight Arrow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3500" cy="952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030049" id="Straight Arrow Connector 102" o:spid="_x0000_s1026" type="#_x0000_t32" style="position:absolute;margin-left:526.5pt;margin-top:14.2pt;width:105pt;height:7.5pt;flip:y;z-index:251815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" strokecolor="black [3213]" strokeweight="2.25pt">
                <v:stroke endarrow="block" joinstyle="miter"/>
                <w10:wrap anchorx="margin"/>
              </v:shape>
            </w:pict>
          </mc:Fallback>
        </mc:AlternateContent>
      </w:r>
      <w:r w:rsidR="00056C2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25F6056C" wp14:editId="6A3AD593">
                <wp:simplePos x="0" y="0"/>
                <wp:positionH relativeFrom="column">
                  <wp:posOffset>1876425</wp:posOffset>
                </wp:positionH>
                <wp:positionV relativeFrom="paragraph">
                  <wp:posOffset>3646805</wp:posOffset>
                </wp:positionV>
                <wp:extent cx="19050" cy="828675"/>
                <wp:effectExtent l="0" t="0" r="19050" b="28575"/>
                <wp:wrapNone/>
                <wp:docPr id="117" name="Straight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8286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74C3D6" id="Straight Connector 117" o:spid="_x0000_s1026" style="position:absolute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7.75pt,287.15pt" to="149.25pt,35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" strokecolor="black [3213]" strokeweight=".5pt">
                <v:stroke joinstyle="miter"/>
              </v:line>
            </w:pict>
          </mc:Fallback>
        </mc:AlternateContent>
      </w:r>
      <w:r w:rsidR="000369C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6E206455" wp14:editId="6BB5FB5A">
                <wp:simplePos x="0" y="0"/>
                <wp:positionH relativeFrom="column">
                  <wp:posOffset>3638550</wp:posOffset>
                </wp:positionH>
                <wp:positionV relativeFrom="paragraph">
                  <wp:posOffset>4028439</wp:posOffset>
                </wp:positionV>
                <wp:extent cx="4143375" cy="85725"/>
                <wp:effectExtent l="0" t="0" r="28575" b="28575"/>
                <wp:wrapNone/>
                <wp:docPr id="120" name="Straight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43375" cy="857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31A461" id="Straight Connector 120" o:spid="_x0000_s1026" style="position:absolute;flip:y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6.5pt,317.2pt" to="612.75pt,3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" strokecolor="black [3213]" strokeweight=".5pt">
                <v:stroke joinstyle="miter"/>
              </v:line>
            </w:pict>
          </mc:Fallback>
        </mc:AlternateContent>
      </w:r>
      <w:r w:rsidR="000369C2" w:rsidRPr="007E2144">
        <w:rPr>
          <w:noProof/>
          <w:lang w:val="en-US"/>
        </w:rPr>
        <w:drawing>
          <wp:anchor distT="0" distB="0" distL="114300" distR="114300" simplePos="0" relativeHeight="251792384" behindDoc="0" locked="0" layoutInCell="1" allowOverlap="1" wp14:anchorId="3F7889E1" wp14:editId="0E4E6305">
            <wp:simplePos x="0" y="0"/>
            <wp:positionH relativeFrom="margin">
              <wp:posOffset>7599680</wp:posOffset>
            </wp:positionH>
            <wp:positionV relativeFrom="margin">
              <wp:posOffset>6010275</wp:posOffset>
            </wp:positionV>
            <wp:extent cx="191135" cy="127635"/>
            <wp:effectExtent l="0" t="0" r="0" b="5715"/>
            <wp:wrapSquare wrapText="bothSides"/>
            <wp:docPr id="87" name="Picture 87" descr="C:\Users\klaho028\Downloads\SEG2105-Project-master\SEG2105-Project-master\Deliverable1\UML Class diagram\UML\Pics\man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laho028\Downloads\SEG2105-Project-master\SEG2105-Project-master\Deliverable1\UML Class diagram\UML\Pics\many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2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5095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596AE282" wp14:editId="74807ECC">
                <wp:simplePos x="0" y="0"/>
                <wp:positionH relativeFrom="column">
                  <wp:posOffset>1866900</wp:posOffset>
                </wp:positionH>
                <wp:positionV relativeFrom="paragraph">
                  <wp:posOffset>4485639</wp:posOffset>
                </wp:positionV>
                <wp:extent cx="4857750" cy="0"/>
                <wp:effectExtent l="0" t="0" r="19050" b="19050"/>
                <wp:wrapNone/>
                <wp:docPr id="119" name="Straight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577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D37C69" id="Straight Connector 119" o:spid="_x0000_s1026" style="position:absolute;flip:y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7pt,353.2pt" to="529.5pt,35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" strokecolor="black [3213]" strokeweight=".5pt">
                <v:stroke joinstyle="miter"/>
              </v:line>
            </w:pict>
          </mc:Fallback>
        </mc:AlternateContent>
      </w:r>
      <w:r w:rsidR="00F12E48">
        <w:rPr>
          <w:noProof/>
          <w:lang w:val="en-US"/>
        </w:rPr>
        <w:drawing>
          <wp:anchor distT="0" distB="0" distL="114300" distR="114300" simplePos="0" relativeHeight="251786240" behindDoc="1" locked="0" layoutInCell="1" allowOverlap="1" wp14:anchorId="4D099736" wp14:editId="03FACB1D">
            <wp:simplePos x="0" y="0"/>
            <wp:positionH relativeFrom="margin">
              <wp:posOffset>3952875</wp:posOffset>
            </wp:positionH>
            <wp:positionV relativeFrom="bottomMargin">
              <wp:posOffset>-190500</wp:posOffset>
            </wp:positionV>
            <wp:extent cx="114300" cy="163830"/>
            <wp:effectExtent l="0" t="0" r="0" b="7620"/>
            <wp:wrapSquare wrapText="bothSides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6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E0F7F">
        <w:rPr>
          <w:noProof/>
          <w:lang w:val="en-US"/>
        </w:rPr>
        <w:drawing>
          <wp:anchor distT="0" distB="0" distL="114300" distR="114300" simplePos="0" relativeHeight="251776000" behindDoc="0" locked="0" layoutInCell="1" allowOverlap="1" wp14:anchorId="2C9FE8CA" wp14:editId="0DB24AC1">
            <wp:simplePos x="0" y="0"/>
            <wp:positionH relativeFrom="margin">
              <wp:posOffset>7820025</wp:posOffset>
            </wp:positionH>
            <wp:positionV relativeFrom="margin">
              <wp:posOffset>5686425</wp:posOffset>
            </wp:positionV>
            <wp:extent cx="1304925" cy="819150"/>
            <wp:effectExtent l="0" t="0" r="9525" b="0"/>
            <wp:wrapSquare wrapText="bothSides"/>
            <wp:docPr id="79" name="Picture 79" descr="C:\Users\klaho028\Pictures\Availabil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klaho028\Pictures\Availability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3673C" w:rsidRPr="0063673C">
        <w:rPr>
          <w:noProof/>
          <w:lang w:val="en-US"/>
        </w:rPr>
        <w:drawing>
          <wp:anchor distT="0" distB="0" distL="114300" distR="114300" simplePos="0" relativeHeight="251766784" behindDoc="0" locked="0" layoutInCell="1" allowOverlap="1" wp14:anchorId="0BEA7887" wp14:editId="3D1E7F2D">
            <wp:simplePos x="0" y="0"/>
            <wp:positionH relativeFrom="margin">
              <wp:posOffset>2952750</wp:posOffset>
            </wp:positionH>
            <wp:positionV relativeFrom="margin">
              <wp:posOffset>4150360</wp:posOffset>
            </wp:positionV>
            <wp:extent cx="1304925" cy="1581150"/>
            <wp:effectExtent l="0" t="0" r="9525" b="0"/>
            <wp:wrapSquare wrapText="bothSides"/>
            <wp:docPr id="34" name="Picture 34" descr="C:\Users\klaho028\Pictures\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laho028\Pictures\sp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3673C" w:rsidRPr="00B53CA4">
        <w:rPr>
          <w:noProof/>
          <w:lang w:val="en-US"/>
        </w:rPr>
        <w:drawing>
          <wp:anchor distT="0" distB="0" distL="114300" distR="114300" simplePos="0" relativeHeight="251682816" behindDoc="0" locked="0" layoutInCell="1" allowOverlap="1" wp14:anchorId="5601BAA9" wp14:editId="1B62D304">
            <wp:simplePos x="0" y="0"/>
            <wp:positionH relativeFrom="margin">
              <wp:posOffset>4524375</wp:posOffset>
            </wp:positionH>
            <wp:positionV relativeFrom="margin">
              <wp:posOffset>3590925</wp:posOffset>
            </wp:positionV>
            <wp:extent cx="333375" cy="337185"/>
            <wp:effectExtent l="0" t="0" r="9525" b="5715"/>
            <wp:wrapSquare wrapText="bothSides"/>
            <wp:docPr id="31" name="Picture 31" descr="C:\Users\klaho028\Downloads\SEG2105-Project-master\SEG2105-Project-master\Deliverable1\UML Class diagram\UML\Pics\arr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klaho028\Downloads\SEG2105-Project-master\SEG2105-Project-master\Deliverable1\UML Class diagram\UML\Pics\arrow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33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4604B" w:rsidRPr="007E2144">
        <w:rPr>
          <w:noProof/>
          <w:lang w:val="en-US"/>
        </w:rPr>
        <w:drawing>
          <wp:anchor distT="0" distB="0" distL="114300" distR="114300" simplePos="0" relativeHeight="251731968" behindDoc="0" locked="0" layoutInCell="1" allowOverlap="1" wp14:anchorId="39461054" wp14:editId="4FED321E">
            <wp:simplePos x="0" y="0"/>
            <wp:positionH relativeFrom="margin">
              <wp:align>center</wp:align>
            </wp:positionH>
            <wp:positionV relativeFrom="bottomMargin">
              <wp:posOffset>-2611252</wp:posOffset>
            </wp:positionV>
            <wp:extent cx="191135" cy="127635"/>
            <wp:effectExtent l="0" t="0" r="0" b="5715"/>
            <wp:wrapSquare wrapText="bothSides"/>
            <wp:docPr id="26" name="Picture 26" descr="C:\Users\klaho028\Downloads\SEG2105-Project-master\SEG2105-Project-master\Deliverable1\UML Class diagram\UML\Pics\man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klaho028\Downloads\SEG2105-Project-master\SEG2105-Project-master\Deliverable1\UML Class diagram\UML\Pics\many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2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4604B" w:rsidRPr="007A5CF7">
        <w:rPr>
          <w:noProof/>
          <w:lang w:val="en-US"/>
        </w:rPr>
        <w:drawing>
          <wp:anchor distT="0" distB="0" distL="114300" distR="114300" simplePos="0" relativeHeight="251729920" behindDoc="0" locked="0" layoutInCell="1" allowOverlap="1" wp14:anchorId="59A88D4D" wp14:editId="3241AC19">
            <wp:simplePos x="0" y="0"/>
            <wp:positionH relativeFrom="margin">
              <wp:posOffset>2336165</wp:posOffset>
            </wp:positionH>
            <wp:positionV relativeFrom="margin">
              <wp:posOffset>4070721</wp:posOffset>
            </wp:positionV>
            <wp:extent cx="226060" cy="123190"/>
            <wp:effectExtent l="0" t="0" r="2540" b="0"/>
            <wp:wrapSquare wrapText="bothSides"/>
            <wp:docPr id="22" name="Picture 22" descr="C:\Users\klaho028\Downloads\SEG2105-Project-master\SEG2105-Project-master\Deliverable1\UML Class diagram\UML\Pics\0t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klaho028\Downloads\SEG2105-Project-master\SEG2105-Project-master\Deliverable1\UML Class diagram\UML\Pics\0to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60" cy="123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4604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C740EDB" wp14:editId="2B6A9DE2">
                <wp:simplePos x="0" y="0"/>
                <wp:positionH relativeFrom="column">
                  <wp:posOffset>2320505</wp:posOffset>
                </wp:positionH>
                <wp:positionV relativeFrom="paragraph">
                  <wp:posOffset>938207</wp:posOffset>
                </wp:positionV>
                <wp:extent cx="1863305" cy="664233"/>
                <wp:effectExtent l="19050" t="57150" r="3810" b="2159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63305" cy="664233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4D770B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182.7pt;margin-top:73.85pt;width:146.7pt;height:52.3pt;flip:y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" strokecolor="black [3213]" strokeweight="2.25pt">
                <v:stroke endarrow="block" joinstyle="miter"/>
              </v:shape>
            </w:pict>
          </mc:Fallback>
        </mc:AlternateContent>
      </w:r>
      <w:r w:rsidR="0074604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437B507" wp14:editId="5828A3C9">
                <wp:simplePos x="0" y="0"/>
                <wp:positionH relativeFrom="column">
                  <wp:posOffset>2316744</wp:posOffset>
                </wp:positionH>
                <wp:positionV relativeFrom="paragraph">
                  <wp:posOffset>1593215</wp:posOffset>
                </wp:positionV>
                <wp:extent cx="0" cy="407215"/>
                <wp:effectExtent l="19050" t="19050" r="19050" b="1206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0721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D53734" id="Straight Connector 13" o:spid="_x0000_s1026" style="position:absolute;flip:y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2.4pt,125.45pt" to="182.4pt,15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" strokecolor="black [3213]" strokeweight="2.25pt">
                <v:stroke joinstyle="miter"/>
              </v:line>
            </w:pict>
          </mc:Fallback>
        </mc:AlternateContent>
      </w:r>
      <w:r w:rsidR="0074604B" w:rsidRPr="007A5CF7">
        <w:rPr>
          <w:noProof/>
          <w:lang w:val="en-US"/>
        </w:rPr>
        <w:drawing>
          <wp:anchor distT="0" distB="0" distL="114300" distR="114300" simplePos="0" relativeHeight="251699200" behindDoc="0" locked="0" layoutInCell="1" allowOverlap="1" wp14:anchorId="2A20327C" wp14:editId="303D7812">
            <wp:simplePos x="0" y="0"/>
            <wp:positionH relativeFrom="margin">
              <wp:posOffset>2178421</wp:posOffset>
            </wp:positionH>
            <wp:positionV relativeFrom="margin">
              <wp:posOffset>3429000</wp:posOffset>
            </wp:positionV>
            <wp:extent cx="336550" cy="184150"/>
            <wp:effectExtent l="0" t="0" r="6350" b="6350"/>
            <wp:wrapSquare wrapText="bothSides"/>
            <wp:docPr id="51" name="Picture 51" descr="C:\Users\klaho028\Downloads\SEG2105-Project-master\SEG2105-Project-master\Deliverable1\UML Class diagram\UML\Pics\0t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klaho028\Downloads\SEG2105-Project-master\SEG2105-Project-master\Deliverable1\UML Class diagram\UML\Pics\0to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4604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13406C8" wp14:editId="03F501FF">
                <wp:simplePos x="0" y="0"/>
                <wp:positionH relativeFrom="column">
                  <wp:posOffset>2126879</wp:posOffset>
                </wp:positionH>
                <wp:positionV relativeFrom="paragraph">
                  <wp:posOffset>1163320</wp:posOffset>
                </wp:positionV>
                <wp:extent cx="4445" cy="828040"/>
                <wp:effectExtent l="76200" t="38100" r="71755" b="1016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45" cy="82804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542809" id="Straight Arrow Connector 43" o:spid="_x0000_s1026" type="#_x0000_t32" style="position:absolute;margin-left:167.45pt;margin-top:91.6pt;width:.35pt;height:65.2pt;flip:x 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" strokecolor="black [3213]" strokeweight="1.5pt">
                <v:stroke endarrow="block" joinstyle="miter"/>
              </v:shape>
            </w:pict>
          </mc:Fallback>
        </mc:AlternateContent>
      </w:r>
      <w:r w:rsidR="0074604B" w:rsidRPr="007E2144">
        <w:rPr>
          <w:noProof/>
          <w:lang w:val="en-US"/>
        </w:rPr>
        <w:drawing>
          <wp:anchor distT="0" distB="0" distL="114300" distR="114300" simplePos="0" relativeHeight="251709440" behindDoc="0" locked="0" layoutInCell="1" allowOverlap="1" wp14:anchorId="695A5738" wp14:editId="49D0F967">
            <wp:simplePos x="0" y="0"/>
            <wp:positionH relativeFrom="margin">
              <wp:posOffset>1886321</wp:posOffset>
            </wp:positionH>
            <wp:positionV relativeFrom="bottomMargin">
              <wp:posOffset>-1863725</wp:posOffset>
            </wp:positionV>
            <wp:extent cx="191135" cy="127635"/>
            <wp:effectExtent l="0" t="0" r="0" b="5715"/>
            <wp:wrapSquare wrapText="bothSides"/>
            <wp:docPr id="56" name="Picture 56" descr="C:\Users\klaho028\Downloads\SEG2105-Project-master\SEG2105-Project-master\Deliverable1\UML Class diagram\UML\Pics\man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klaho028\Downloads\SEG2105-Project-master\SEG2105-Project-master\Deliverable1\UML Class diagram\UML\Pics\many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2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51DF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0FCBA22" wp14:editId="2A7DA2C3">
                <wp:simplePos x="0" y="0"/>
                <wp:positionH relativeFrom="column">
                  <wp:posOffset>1187450</wp:posOffset>
                </wp:positionH>
                <wp:positionV relativeFrom="paragraph">
                  <wp:posOffset>167005</wp:posOffset>
                </wp:positionV>
                <wp:extent cx="381000" cy="0"/>
                <wp:effectExtent l="0" t="95250" r="0" b="9525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A539B6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2" o:spid="_x0000_s1026" type="#_x0000_t32" style="position:absolute;margin-left:93.5pt;margin-top:13.15pt;width:30pt;height:0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" strokecolor="black [3213]" strokeweight="2.25pt">
                <v:stroke endarrow="block" joinstyle="miter"/>
              </v:shape>
            </w:pict>
          </mc:Fallback>
        </mc:AlternateContent>
      </w:r>
      <w:r w:rsidR="001106C7" w:rsidRPr="007E2144">
        <w:rPr>
          <w:noProof/>
          <w:lang w:val="en-US"/>
        </w:rPr>
        <w:drawing>
          <wp:anchor distT="0" distB="0" distL="114300" distR="114300" simplePos="0" relativeHeight="251716608" behindDoc="0" locked="0" layoutInCell="1" allowOverlap="1" wp14:anchorId="30D9E8C9" wp14:editId="32C4279C">
            <wp:simplePos x="0" y="0"/>
            <wp:positionH relativeFrom="margin">
              <wp:posOffset>1349416</wp:posOffset>
            </wp:positionH>
            <wp:positionV relativeFrom="bottomMargin">
              <wp:posOffset>-3208284</wp:posOffset>
            </wp:positionV>
            <wp:extent cx="191135" cy="127635"/>
            <wp:effectExtent l="0" t="0" r="0" b="5715"/>
            <wp:wrapSquare wrapText="bothSides"/>
            <wp:docPr id="63" name="Picture 63" descr="C:\Users\klaho028\Downloads\SEG2105-Project-master\SEG2105-Project-master\Deliverable1\UML Class diagram\UML\Pics\man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laho028\Downloads\SEG2105-Project-master\SEG2105-Project-master\Deliverable1\UML Class diagram\UML\Pics\many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2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106C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A30552E" wp14:editId="1B408075">
                <wp:simplePos x="0" y="0"/>
                <wp:positionH relativeFrom="column">
                  <wp:posOffset>1187087</wp:posOffset>
                </wp:positionH>
                <wp:positionV relativeFrom="paragraph">
                  <wp:posOffset>158692</wp:posOffset>
                </wp:positionV>
                <wp:extent cx="0" cy="290946"/>
                <wp:effectExtent l="19050" t="19050" r="19050" b="1397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0946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225A8E" id="Straight Connector 61" o:spid="_x0000_s1026" style="position:absolute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.45pt,12.5pt" to="93.45pt,3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" strokecolor="black [3213]" strokeweight="2.25pt">
                <v:stroke joinstyle="miter"/>
              </v:line>
            </w:pict>
          </mc:Fallback>
        </mc:AlternateContent>
      </w:r>
      <w:r w:rsidR="001106C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48CCB91" wp14:editId="786A42F4">
                <wp:simplePos x="0" y="0"/>
                <wp:positionH relativeFrom="column">
                  <wp:posOffset>1176986</wp:posOffset>
                </wp:positionH>
                <wp:positionV relativeFrom="paragraph">
                  <wp:posOffset>452755</wp:posOffset>
                </wp:positionV>
                <wp:extent cx="373408" cy="7951"/>
                <wp:effectExtent l="19050" t="19050" r="26670" b="3048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408" cy="7951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C56FE7" id="Straight Connector 59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2.7pt,35.65pt" to="122.1pt,3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" strokecolor="black [3213]" strokeweight="2.25pt">
                <v:stroke joinstyle="miter"/>
              </v:line>
            </w:pict>
          </mc:Fallback>
        </mc:AlternateContent>
      </w:r>
      <w:r w:rsidR="007A5CF7" w:rsidRPr="007E2144">
        <w:rPr>
          <w:noProof/>
          <w:lang w:val="en-US"/>
        </w:rPr>
        <w:drawing>
          <wp:anchor distT="0" distB="0" distL="114300" distR="114300" simplePos="0" relativeHeight="251703296" behindDoc="0" locked="0" layoutInCell="1" allowOverlap="1" wp14:anchorId="1F977D35" wp14:editId="11AB29C2">
            <wp:simplePos x="0" y="0"/>
            <wp:positionH relativeFrom="margin">
              <wp:posOffset>1337062</wp:posOffset>
            </wp:positionH>
            <wp:positionV relativeFrom="bottomMargin">
              <wp:posOffset>-2761338</wp:posOffset>
            </wp:positionV>
            <wp:extent cx="191135" cy="127635"/>
            <wp:effectExtent l="0" t="0" r="0" b="5715"/>
            <wp:wrapSquare wrapText="bothSides"/>
            <wp:docPr id="53" name="Picture 53" descr="C:\Users\klaho028\Downloads\SEG2105-Project-master\SEG2105-Project-master\Deliverable1\UML Class diagram\UML\Pics\man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laho028\Downloads\SEG2105-Project-master\SEG2105-Project-master\Deliverable1\UML Class diagram\UML\Pics\many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2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A5CF7" w:rsidRPr="007E2144">
        <w:rPr>
          <w:noProof/>
          <w:lang w:val="en-US"/>
        </w:rPr>
        <w:drawing>
          <wp:anchor distT="0" distB="0" distL="114300" distR="114300" simplePos="0" relativeHeight="251701248" behindDoc="0" locked="0" layoutInCell="1" allowOverlap="1" wp14:anchorId="6E6DA03C" wp14:editId="7EA916CD">
            <wp:simplePos x="0" y="0"/>
            <wp:positionH relativeFrom="margin">
              <wp:posOffset>1872946</wp:posOffset>
            </wp:positionH>
            <wp:positionV relativeFrom="bottomMargin">
              <wp:posOffset>-2523379</wp:posOffset>
            </wp:positionV>
            <wp:extent cx="191135" cy="127635"/>
            <wp:effectExtent l="0" t="0" r="0" b="5715"/>
            <wp:wrapSquare wrapText="bothSides"/>
            <wp:docPr id="52" name="Picture 52" descr="C:\Users\klaho028\Downloads\SEG2105-Project-master\SEG2105-Project-master\Deliverable1\UML Class diagram\UML\Pics\man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laho028\Downloads\SEG2105-Project-master\SEG2105-Project-master\Deliverable1\UML Class diagram\UML\Pics\many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2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A5CF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7DCC42A" wp14:editId="2B5E4551">
                <wp:simplePos x="0" y="0"/>
                <wp:positionH relativeFrom="column">
                  <wp:posOffset>730250</wp:posOffset>
                </wp:positionH>
                <wp:positionV relativeFrom="paragraph">
                  <wp:posOffset>1143635</wp:posOffset>
                </wp:positionV>
                <wp:extent cx="838200" cy="106680"/>
                <wp:effectExtent l="19050" t="76200" r="0" b="2667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8200" cy="10668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0BB785" id="Straight Arrow Connector 50" o:spid="_x0000_s1026" type="#_x0000_t32" style="position:absolute;margin-left:57.5pt;margin-top:90.05pt;width:66pt;height:8.4pt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" strokecolor="black [3213]" strokeweight="2.25pt">
                <v:stroke endarrow="block" joinstyle="miter"/>
              </v:shape>
            </w:pict>
          </mc:Fallback>
        </mc:AlternateContent>
      </w:r>
      <w:r w:rsidR="007A5CF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A9607E5" wp14:editId="48B9C35E">
                <wp:simplePos x="0" y="0"/>
                <wp:positionH relativeFrom="column">
                  <wp:posOffset>1098550</wp:posOffset>
                </wp:positionH>
                <wp:positionV relativeFrom="paragraph">
                  <wp:posOffset>1193165</wp:posOffset>
                </wp:positionV>
                <wp:extent cx="774700" cy="631190"/>
                <wp:effectExtent l="19050" t="38100" r="44450" b="1651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4700" cy="63119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6B2CAB" id="Straight Arrow Connector 47" o:spid="_x0000_s1026" type="#_x0000_t32" style="position:absolute;margin-left:86.5pt;margin-top:93.95pt;width:61pt;height:49.7pt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" strokecolor="black [3213]" strokeweight="3pt">
                <v:stroke endarrow="block" joinstyle="miter"/>
              </v:shape>
            </w:pict>
          </mc:Fallback>
        </mc:AlternateContent>
      </w:r>
      <w:r w:rsidR="007A5CF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988CB90" wp14:editId="2FF601B2">
                <wp:simplePos x="0" y="0"/>
                <wp:positionH relativeFrom="column">
                  <wp:posOffset>672675</wp:posOffset>
                </wp:positionH>
                <wp:positionV relativeFrom="paragraph">
                  <wp:posOffset>1243965</wp:posOffset>
                </wp:positionV>
                <wp:extent cx="4585125" cy="3035300"/>
                <wp:effectExtent l="19050" t="19050" r="25400" b="12700"/>
                <wp:wrapNone/>
                <wp:docPr id="49" name="Freeform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5125" cy="3035300"/>
                        </a:xfrm>
                        <a:custGeom>
                          <a:avLst/>
                          <a:gdLst>
                            <a:gd name="connsiteX0" fmla="*/ 4585125 w 4585125"/>
                            <a:gd name="connsiteY0" fmla="*/ 2432050 h 3035300"/>
                            <a:gd name="connsiteX1" fmla="*/ 4578775 w 4585125"/>
                            <a:gd name="connsiteY1" fmla="*/ 2578100 h 3035300"/>
                            <a:gd name="connsiteX2" fmla="*/ 4559725 w 4585125"/>
                            <a:gd name="connsiteY2" fmla="*/ 2781300 h 3035300"/>
                            <a:gd name="connsiteX3" fmla="*/ 4553375 w 4585125"/>
                            <a:gd name="connsiteY3" fmla="*/ 2806700 h 3035300"/>
                            <a:gd name="connsiteX4" fmla="*/ 4547025 w 4585125"/>
                            <a:gd name="connsiteY4" fmla="*/ 2876550 h 3035300"/>
                            <a:gd name="connsiteX5" fmla="*/ 4515275 w 4585125"/>
                            <a:gd name="connsiteY5" fmla="*/ 2914650 h 3035300"/>
                            <a:gd name="connsiteX6" fmla="*/ 4458125 w 4585125"/>
                            <a:gd name="connsiteY6" fmla="*/ 2940050 h 3035300"/>
                            <a:gd name="connsiteX7" fmla="*/ 4381925 w 4585125"/>
                            <a:gd name="connsiteY7" fmla="*/ 2959100 h 3035300"/>
                            <a:gd name="connsiteX8" fmla="*/ 3746925 w 4585125"/>
                            <a:gd name="connsiteY8" fmla="*/ 2965450 h 3035300"/>
                            <a:gd name="connsiteX9" fmla="*/ 3613575 w 4585125"/>
                            <a:gd name="connsiteY9" fmla="*/ 2971800 h 3035300"/>
                            <a:gd name="connsiteX10" fmla="*/ 3537375 w 4585125"/>
                            <a:gd name="connsiteY10" fmla="*/ 2978150 h 3035300"/>
                            <a:gd name="connsiteX11" fmla="*/ 3277025 w 4585125"/>
                            <a:gd name="connsiteY11" fmla="*/ 2984500 h 3035300"/>
                            <a:gd name="connsiteX12" fmla="*/ 3143675 w 4585125"/>
                            <a:gd name="connsiteY12" fmla="*/ 2990850 h 3035300"/>
                            <a:gd name="connsiteX13" fmla="*/ 2603925 w 4585125"/>
                            <a:gd name="connsiteY13" fmla="*/ 2997200 h 3035300"/>
                            <a:gd name="connsiteX14" fmla="*/ 2394375 w 4585125"/>
                            <a:gd name="connsiteY14" fmla="*/ 3009900 h 3035300"/>
                            <a:gd name="connsiteX15" fmla="*/ 2159425 w 4585125"/>
                            <a:gd name="connsiteY15" fmla="*/ 3016250 h 3035300"/>
                            <a:gd name="connsiteX16" fmla="*/ 2045125 w 4585125"/>
                            <a:gd name="connsiteY16" fmla="*/ 3022600 h 3035300"/>
                            <a:gd name="connsiteX17" fmla="*/ 1987975 w 4585125"/>
                            <a:gd name="connsiteY17" fmla="*/ 3028950 h 3035300"/>
                            <a:gd name="connsiteX18" fmla="*/ 1829225 w 4585125"/>
                            <a:gd name="connsiteY18" fmla="*/ 3035300 h 3035300"/>
                            <a:gd name="connsiteX19" fmla="*/ 1283125 w 4585125"/>
                            <a:gd name="connsiteY19" fmla="*/ 3028950 h 3035300"/>
                            <a:gd name="connsiteX20" fmla="*/ 1086275 w 4585125"/>
                            <a:gd name="connsiteY20" fmla="*/ 3016250 h 3035300"/>
                            <a:gd name="connsiteX21" fmla="*/ 946575 w 4585125"/>
                            <a:gd name="connsiteY21" fmla="*/ 3003550 h 3035300"/>
                            <a:gd name="connsiteX22" fmla="*/ 844975 w 4585125"/>
                            <a:gd name="connsiteY22" fmla="*/ 2990850 h 3035300"/>
                            <a:gd name="connsiteX23" fmla="*/ 787825 w 4585125"/>
                            <a:gd name="connsiteY23" fmla="*/ 2978150 h 3035300"/>
                            <a:gd name="connsiteX24" fmla="*/ 705275 w 4585125"/>
                            <a:gd name="connsiteY24" fmla="*/ 2965450 h 3035300"/>
                            <a:gd name="connsiteX25" fmla="*/ 686225 w 4585125"/>
                            <a:gd name="connsiteY25" fmla="*/ 2959100 h 3035300"/>
                            <a:gd name="connsiteX26" fmla="*/ 648125 w 4585125"/>
                            <a:gd name="connsiteY26" fmla="*/ 2952750 h 3035300"/>
                            <a:gd name="connsiteX27" fmla="*/ 629075 w 4585125"/>
                            <a:gd name="connsiteY27" fmla="*/ 2946400 h 3035300"/>
                            <a:gd name="connsiteX28" fmla="*/ 597325 w 4585125"/>
                            <a:gd name="connsiteY28" fmla="*/ 2940050 h 3035300"/>
                            <a:gd name="connsiteX29" fmla="*/ 527475 w 4585125"/>
                            <a:gd name="connsiteY29" fmla="*/ 2921000 h 3035300"/>
                            <a:gd name="connsiteX30" fmla="*/ 483025 w 4585125"/>
                            <a:gd name="connsiteY30" fmla="*/ 2901950 h 3035300"/>
                            <a:gd name="connsiteX31" fmla="*/ 432225 w 4585125"/>
                            <a:gd name="connsiteY31" fmla="*/ 2882900 h 3035300"/>
                            <a:gd name="connsiteX32" fmla="*/ 413175 w 4585125"/>
                            <a:gd name="connsiteY32" fmla="*/ 2876550 h 3035300"/>
                            <a:gd name="connsiteX33" fmla="*/ 362375 w 4585125"/>
                            <a:gd name="connsiteY33" fmla="*/ 2851150 h 3035300"/>
                            <a:gd name="connsiteX34" fmla="*/ 330625 w 4585125"/>
                            <a:gd name="connsiteY34" fmla="*/ 2838450 h 3035300"/>
                            <a:gd name="connsiteX35" fmla="*/ 292525 w 4585125"/>
                            <a:gd name="connsiteY35" fmla="*/ 2825750 h 3035300"/>
                            <a:gd name="connsiteX36" fmla="*/ 254425 w 4585125"/>
                            <a:gd name="connsiteY36" fmla="*/ 2800350 h 3035300"/>
                            <a:gd name="connsiteX37" fmla="*/ 235375 w 4585125"/>
                            <a:gd name="connsiteY37" fmla="*/ 2787650 h 3035300"/>
                            <a:gd name="connsiteX38" fmla="*/ 222675 w 4585125"/>
                            <a:gd name="connsiteY38" fmla="*/ 2768600 h 3035300"/>
                            <a:gd name="connsiteX39" fmla="*/ 203625 w 4585125"/>
                            <a:gd name="connsiteY39" fmla="*/ 2749550 h 3035300"/>
                            <a:gd name="connsiteX40" fmla="*/ 190925 w 4585125"/>
                            <a:gd name="connsiteY40" fmla="*/ 2724150 h 3035300"/>
                            <a:gd name="connsiteX41" fmla="*/ 178225 w 4585125"/>
                            <a:gd name="connsiteY41" fmla="*/ 2705100 h 3035300"/>
                            <a:gd name="connsiteX42" fmla="*/ 165525 w 4585125"/>
                            <a:gd name="connsiteY42" fmla="*/ 2667000 h 3035300"/>
                            <a:gd name="connsiteX43" fmla="*/ 152825 w 4585125"/>
                            <a:gd name="connsiteY43" fmla="*/ 2647950 h 3035300"/>
                            <a:gd name="connsiteX44" fmla="*/ 140125 w 4585125"/>
                            <a:gd name="connsiteY44" fmla="*/ 2609850 h 3035300"/>
                            <a:gd name="connsiteX45" fmla="*/ 133775 w 4585125"/>
                            <a:gd name="connsiteY45" fmla="*/ 2590800 h 3035300"/>
                            <a:gd name="connsiteX46" fmla="*/ 102025 w 4585125"/>
                            <a:gd name="connsiteY46" fmla="*/ 2489200 h 3035300"/>
                            <a:gd name="connsiteX47" fmla="*/ 95675 w 4585125"/>
                            <a:gd name="connsiteY47" fmla="*/ 2470150 h 3035300"/>
                            <a:gd name="connsiteX48" fmla="*/ 89325 w 4585125"/>
                            <a:gd name="connsiteY48" fmla="*/ 2451100 h 3035300"/>
                            <a:gd name="connsiteX49" fmla="*/ 82975 w 4585125"/>
                            <a:gd name="connsiteY49" fmla="*/ 2368550 h 3035300"/>
                            <a:gd name="connsiteX50" fmla="*/ 76625 w 4585125"/>
                            <a:gd name="connsiteY50" fmla="*/ 2305050 h 3035300"/>
                            <a:gd name="connsiteX51" fmla="*/ 70275 w 4585125"/>
                            <a:gd name="connsiteY51" fmla="*/ 2146300 h 3035300"/>
                            <a:gd name="connsiteX52" fmla="*/ 57575 w 4585125"/>
                            <a:gd name="connsiteY52" fmla="*/ 2025650 h 3035300"/>
                            <a:gd name="connsiteX53" fmla="*/ 38525 w 4585125"/>
                            <a:gd name="connsiteY53" fmla="*/ 1885950 h 3035300"/>
                            <a:gd name="connsiteX54" fmla="*/ 19475 w 4585125"/>
                            <a:gd name="connsiteY54" fmla="*/ 1682750 h 3035300"/>
                            <a:gd name="connsiteX55" fmla="*/ 6775 w 4585125"/>
                            <a:gd name="connsiteY55" fmla="*/ 1625600 h 3035300"/>
                            <a:gd name="connsiteX56" fmla="*/ 6775 w 4585125"/>
                            <a:gd name="connsiteY56" fmla="*/ 546100 h 3035300"/>
                            <a:gd name="connsiteX57" fmla="*/ 13125 w 4585125"/>
                            <a:gd name="connsiteY57" fmla="*/ 438150 h 3035300"/>
                            <a:gd name="connsiteX58" fmla="*/ 32175 w 4585125"/>
                            <a:gd name="connsiteY58" fmla="*/ 273050 h 3035300"/>
                            <a:gd name="connsiteX59" fmla="*/ 38525 w 4585125"/>
                            <a:gd name="connsiteY59" fmla="*/ 215900 h 3035300"/>
                            <a:gd name="connsiteX60" fmla="*/ 44875 w 4585125"/>
                            <a:gd name="connsiteY60" fmla="*/ 146050 h 3035300"/>
                            <a:gd name="connsiteX61" fmla="*/ 57575 w 4585125"/>
                            <a:gd name="connsiteY61" fmla="*/ 57150 h 3035300"/>
                            <a:gd name="connsiteX62" fmla="*/ 63925 w 4585125"/>
                            <a:gd name="connsiteY62" fmla="*/ 0 h 30353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</a:cxnLst>
                          <a:rect l="l" t="t" r="r" b="b"/>
                          <a:pathLst>
                            <a:path w="4585125" h="3035300">
                              <a:moveTo>
                                <a:pt x="4585125" y="2432050"/>
                              </a:moveTo>
                              <a:cubicBezTo>
                                <a:pt x="4583008" y="2480733"/>
                                <a:pt x="4581815" y="2529466"/>
                                <a:pt x="4578775" y="2578100"/>
                              </a:cubicBezTo>
                              <a:cubicBezTo>
                                <a:pt x="4576534" y="2613955"/>
                                <a:pt x="4570297" y="2723153"/>
                                <a:pt x="4559725" y="2781300"/>
                              </a:cubicBezTo>
                              <a:cubicBezTo>
                                <a:pt x="4558164" y="2789886"/>
                                <a:pt x="4555492" y="2798233"/>
                                <a:pt x="4553375" y="2806700"/>
                              </a:cubicBezTo>
                              <a:cubicBezTo>
                                <a:pt x="4551258" y="2829983"/>
                                <a:pt x="4551924" y="2853690"/>
                                <a:pt x="4547025" y="2876550"/>
                              </a:cubicBezTo>
                              <a:cubicBezTo>
                                <a:pt x="4544853" y="2886685"/>
                                <a:pt x="4521471" y="2909486"/>
                                <a:pt x="4515275" y="2914650"/>
                              </a:cubicBezTo>
                              <a:cubicBezTo>
                                <a:pt x="4492721" y="2933445"/>
                                <a:pt x="4490073" y="2927271"/>
                                <a:pt x="4458125" y="2940050"/>
                              </a:cubicBezTo>
                              <a:cubicBezTo>
                                <a:pt x="4416122" y="2956851"/>
                                <a:pt x="4444533" y="2957941"/>
                                <a:pt x="4381925" y="2959100"/>
                              </a:cubicBezTo>
                              <a:lnTo>
                                <a:pt x="3746925" y="2965450"/>
                              </a:lnTo>
                              <a:lnTo>
                                <a:pt x="3613575" y="2971800"/>
                              </a:lnTo>
                              <a:cubicBezTo>
                                <a:pt x="3588134" y="2973342"/>
                                <a:pt x="3562845" y="2977189"/>
                                <a:pt x="3537375" y="2978150"/>
                              </a:cubicBezTo>
                              <a:cubicBezTo>
                                <a:pt x="3450628" y="2981423"/>
                                <a:pt x="3363789" y="2981701"/>
                                <a:pt x="3277025" y="2984500"/>
                              </a:cubicBezTo>
                              <a:cubicBezTo>
                                <a:pt x="3232548" y="2985935"/>
                                <a:pt x="3188167" y="2990011"/>
                                <a:pt x="3143675" y="2990850"/>
                              </a:cubicBezTo>
                              <a:lnTo>
                                <a:pt x="2603925" y="2997200"/>
                              </a:lnTo>
                              <a:cubicBezTo>
                                <a:pt x="2507912" y="3010916"/>
                                <a:pt x="2563549" y="3004529"/>
                                <a:pt x="2394375" y="3009900"/>
                              </a:cubicBezTo>
                              <a:lnTo>
                                <a:pt x="2159425" y="3016250"/>
                              </a:lnTo>
                              <a:lnTo>
                                <a:pt x="2045125" y="3022600"/>
                              </a:lnTo>
                              <a:cubicBezTo>
                                <a:pt x="2026010" y="3024016"/>
                                <a:pt x="2007109" y="3027824"/>
                                <a:pt x="1987975" y="3028950"/>
                              </a:cubicBezTo>
                              <a:cubicBezTo>
                                <a:pt x="1935107" y="3032060"/>
                                <a:pt x="1882142" y="3033183"/>
                                <a:pt x="1829225" y="3035300"/>
                              </a:cubicBezTo>
                              <a:lnTo>
                                <a:pt x="1283125" y="3028950"/>
                              </a:lnTo>
                              <a:cubicBezTo>
                                <a:pt x="1201444" y="3027394"/>
                                <a:pt x="1161836" y="3022062"/>
                                <a:pt x="1086275" y="3016250"/>
                              </a:cubicBezTo>
                              <a:cubicBezTo>
                                <a:pt x="968248" y="3007171"/>
                                <a:pt x="1033808" y="3014454"/>
                                <a:pt x="946575" y="3003550"/>
                              </a:cubicBezTo>
                              <a:cubicBezTo>
                                <a:pt x="898014" y="2987363"/>
                                <a:pt x="947926" y="3002289"/>
                                <a:pt x="844975" y="2990850"/>
                              </a:cubicBezTo>
                              <a:cubicBezTo>
                                <a:pt x="812563" y="2987249"/>
                                <a:pt x="817311" y="2983511"/>
                                <a:pt x="787825" y="2978150"/>
                              </a:cubicBezTo>
                              <a:cubicBezTo>
                                <a:pt x="759973" y="2973086"/>
                                <a:pt x="732896" y="2971588"/>
                                <a:pt x="705275" y="2965450"/>
                              </a:cubicBezTo>
                              <a:cubicBezTo>
                                <a:pt x="698741" y="2963998"/>
                                <a:pt x="692759" y="2960552"/>
                                <a:pt x="686225" y="2959100"/>
                              </a:cubicBezTo>
                              <a:cubicBezTo>
                                <a:pt x="673656" y="2956307"/>
                                <a:pt x="660694" y="2955543"/>
                                <a:pt x="648125" y="2952750"/>
                              </a:cubicBezTo>
                              <a:cubicBezTo>
                                <a:pt x="641591" y="2951298"/>
                                <a:pt x="635569" y="2948023"/>
                                <a:pt x="629075" y="2946400"/>
                              </a:cubicBezTo>
                              <a:cubicBezTo>
                                <a:pt x="618604" y="2943782"/>
                                <a:pt x="607861" y="2942391"/>
                                <a:pt x="597325" y="2940050"/>
                              </a:cubicBezTo>
                              <a:cubicBezTo>
                                <a:pt x="581126" y="2936450"/>
                                <a:pt x="537674" y="2924642"/>
                                <a:pt x="527475" y="2921000"/>
                              </a:cubicBezTo>
                              <a:cubicBezTo>
                                <a:pt x="512294" y="2915578"/>
                                <a:pt x="497992" y="2907937"/>
                                <a:pt x="483025" y="2901950"/>
                              </a:cubicBezTo>
                              <a:cubicBezTo>
                                <a:pt x="466234" y="2895233"/>
                                <a:pt x="449221" y="2889080"/>
                                <a:pt x="432225" y="2882900"/>
                              </a:cubicBezTo>
                              <a:cubicBezTo>
                                <a:pt x="425935" y="2880613"/>
                                <a:pt x="419269" y="2879320"/>
                                <a:pt x="413175" y="2876550"/>
                              </a:cubicBezTo>
                              <a:cubicBezTo>
                                <a:pt x="395940" y="2868716"/>
                                <a:pt x="379953" y="2858181"/>
                                <a:pt x="362375" y="2851150"/>
                              </a:cubicBezTo>
                              <a:cubicBezTo>
                                <a:pt x="351792" y="2846917"/>
                                <a:pt x="341337" y="2842345"/>
                                <a:pt x="330625" y="2838450"/>
                              </a:cubicBezTo>
                              <a:cubicBezTo>
                                <a:pt x="318044" y="2833875"/>
                                <a:pt x="303664" y="2833176"/>
                                <a:pt x="292525" y="2825750"/>
                              </a:cubicBezTo>
                              <a:lnTo>
                                <a:pt x="254425" y="2800350"/>
                              </a:lnTo>
                              <a:lnTo>
                                <a:pt x="235375" y="2787650"/>
                              </a:lnTo>
                              <a:cubicBezTo>
                                <a:pt x="231142" y="2781300"/>
                                <a:pt x="227561" y="2774463"/>
                                <a:pt x="222675" y="2768600"/>
                              </a:cubicBezTo>
                              <a:cubicBezTo>
                                <a:pt x="216926" y="2761701"/>
                                <a:pt x="208845" y="2756858"/>
                                <a:pt x="203625" y="2749550"/>
                              </a:cubicBezTo>
                              <a:cubicBezTo>
                                <a:pt x="198123" y="2741847"/>
                                <a:pt x="195621" y="2732369"/>
                                <a:pt x="190925" y="2724150"/>
                              </a:cubicBezTo>
                              <a:cubicBezTo>
                                <a:pt x="187139" y="2717524"/>
                                <a:pt x="181325" y="2712074"/>
                                <a:pt x="178225" y="2705100"/>
                              </a:cubicBezTo>
                              <a:cubicBezTo>
                                <a:pt x="172788" y="2692867"/>
                                <a:pt x="172951" y="2678139"/>
                                <a:pt x="165525" y="2667000"/>
                              </a:cubicBezTo>
                              <a:cubicBezTo>
                                <a:pt x="161292" y="2660650"/>
                                <a:pt x="155925" y="2654924"/>
                                <a:pt x="152825" y="2647950"/>
                              </a:cubicBezTo>
                              <a:cubicBezTo>
                                <a:pt x="147388" y="2635717"/>
                                <a:pt x="144358" y="2622550"/>
                                <a:pt x="140125" y="2609850"/>
                              </a:cubicBezTo>
                              <a:cubicBezTo>
                                <a:pt x="138008" y="2603500"/>
                                <a:pt x="135614" y="2597236"/>
                                <a:pt x="133775" y="2590800"/>
                              </a:cubicBezTo>
                              <a:cubicBezTo>
                                <a:pt x="115558" y="2527042"/>
                                <a:pt x="125948" y="2560969"/>
                                <a:pt x="102025" y="2489200"/>
                              </a:cubicBezTo>
                              <a:lnTo>
                                <a:pt x="95675" y="2470150"/>
                              </a:lnTo>
                              <a:lnTo>
                                <a:pt x="89325" y="2451100"/>
                              </a:lnTo>
                              <a:cubicBezTo>
                                <a:pt x="87208" y="2423583"/>
                                <a:pt x="85366" y="2396044"/>
                                <a:pt x="82975" y="2368550"/>
                              </a:cubicBezTo>
                              <a:cubicBezTo>
                                <a:pt x="81132" y="2347358"/>
                                <a:pt x="77839" y="2326288"/>
                                <a:pt x="76625" y="2305050"/>
                              </a:cubicBezTo>
                              <a:cubicBezTo>
                                <a:pt x="73604" y="2252177"/>
                                <a:pt x="73213" y="2199177"/>
                                <a:pt x="70275" y="2146300"/>
                              </a:cubicBezTo>
                              <a:cubicBezTo>
                                <a:pt x="66645" y="2080968"/>
                                <a:pt x="63711" y="2083946"/>
                                <a:pt x="57575" y="2025650"/>
                              </a:cubicBezTo>
                              <a:cubicBezTo>
                                <a:pt x="45898" y="1914716"/>
                                <a:pt x="58631" y="1996532"/>
                                <a:pt x="38525" y="1885950"/>
                              </a:cubicBezTo>
                              <a:cubicBezTo>
                                <a:pt x="35741" y="1852546"/>
                                <a:pt x="22861" y="1692907"/>
                                <a:pt x="19475" y="1682750"/>
                              </a:cubicBezTo>
                              <a:cubicBezTo>
                                <a:pt x="9054" y="1651486"/>
                                <a:pt x="14225" y="1670302"/>
                                <a:pt x="6775" y="1625600"/>
                              </a:cubicBezTo>
                              <a:cubicBezTo>
                                <a:pt x="-828" y="1093387"/>
                                <a:pt x="-3586" y="1152222"/>
                                <a:pt x="6775" y="546100"/>
                              </a:cubicBezTo>
                              <a:cubicBezTo>
                                <a:pt x="7391" y="510060"/>
                                <a:pt x="11179" y="474143"/>
                                <a:pt x="13125" y="438150"/>
                              </a:cubicBezTo>
                              <a:cubicBezTo>
                                <a:pt x="20823" y="295742"/>
                                <a:pt x="5857" y="352005"/>
                                <a:pt x="32175" y="273050"/>
                              </a:cubicBezTo>
                              <a:cubicBezTo>
                                <a:pt x="34292" y="254000"/>
                                <a:pt x="36618" y="234972"/>
                                <a:pt x="38525" y="215900"/>
                              </a:cubicBezTo>
                              <a:cubicBezTo>
                                <a:pt x="40851" y="192637"/>
                                <a:pt x="42089" y="169263"/>
                                <a:pt x="44875" y="146050"/>
                              </a:cubicBezTo>
                              <a:cubicBezTo>
                                <a:pt x="48442" y="116329"/>
                                <a:pt x="52654" y="86677"/>
                                <a:pt x="57575" y="57150"/>
                              </a:cubicBezTo>
                              <a:cubicBezTo>
                                <a:pt x="64969" y="12786"/>
                                <a:pt x="63925" y="31925"/>
                                <a:pt x="63925" y="0"/>
                              </a:cubicBezTo>
                            </a:path>
                          </a:pathLst>
                        </a:cu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28967B" id="Freeform 49" o:spid="_x0000_s1026" style="position:absolute;margin-left:52.95pt;margin-top:97.95pt;width:361.05pt;height:239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585125,3035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" path="m4585125,2432050v-2117,48683,-3310,97416,-6350,146050c4576534,2613955,4570297,2723153,4559725,2781300v-1561,8586,-4233,16933,-6350,25400c4551258,2829983,4551924,2853690,4547025,2876550v-2172,10135,-25554,32936,-31750,38100c4492721,2933445,4490073,2927271,4458125,2940050v-42003,16801,-13592,17891,-76200,19050l3746925,2965450r-133350,6350c3588134,2973342,3562845,2977189,3537375,2978150v-86747,3273,-173586,3551,-260350,6350c3232548,2985935,3188167,2990011,3143675,2990850r-539750,6350c2507912,3010916,2563549,3004529,2394375,3009900r-234950,6350l2045125,3022600v-19115,1416,-38016,5224,-57150,6350c1935107,3032060,1882142,3033183,1829225,3035300r-546100,-6350c1201444,3027394,1161836,3022062,1086275,3016250v-118027,-9079,-52467,-1796,-139700,-12700c898014,2987363,947926,3002289,844975,2990850v-32412,-3601,-27664,-7339,-57150,-12700c759973,2973086,732896,2971588,705275,2965450v-6534,-1452,-12516,-4898,-19050,-6350c673656,2956307,660694,2955543,648125,2952750v-6534,-1452,-12556,-4727,-19050,-6350c618604,2943782,607861,2942391,597325,2940050v-16199,-3600,-59651,-15408,-69850,-19050c512294,2915578,497992,2907937,483025,2901950v-16791,-6717,-33804,-12870,-50800,-19050c425935,2880613,419269,2879320,413175,2876550v-17235,-7834,-33222,-18369,-50800,-25400c351792,2846917,341337,2842345,330625,2838450v-12581,-4575,-26961,-5274,-38100,-12700l254425,2800350r-19050,-12700c231142,2781300,227561,2774463,222675,2768600v-5749,-6899,-13830,-11742,-19050,-19050c198123,2741847,195621,2732369,190925,2724150v-3786,-6626,-9600,-12076,-12700,-19050c172788,2692867,172951,2678139,165525,2667000v-4233,-6350,-9600,-12076,-12700,-19050c147388,2635717,144358,2622550,140125,2609850v-2117,-6350,-4511,-12614,-6350,-19050c115558,2527042,125948,2560969,102025,2489200r-6350,-19050l89325,2451100v-2117,-27517,-3959,-55056,-6350,-82550c81132,2347358,77839,2326288,76625,2305050v-3021,-52873,-3412,-105873,-6350,-158750c66645,2080968,63711,2083946,57575,2025650,45898,1914716,58631,1996532,38525,1885950,35741,1852546,22861,1692907,19475,1682750,9054,1651486,14225,1670302,6775,1625600,-828,1093387,-3586,1152222,6775,546100v616,-36040,4404,-71957,6350,-107950c20823,295742,5857,352005,32175,273050v2117,-19050,4443,-38078,6350,-57150c40851,192637,42089,169263,44875,146050,48442,116329,52654,86677,57575,57150,64969,12786,63925,31925,63925,e" filled="f" strokecolor="black [3213]" strokeweight="2.25pt">
                <v:stroke joinstyle="miter"/>
                <v:path arrowok="t" o:connecttype="custom" o:connectlocs="4585125,2432050;4578775,2578100;4559725,2781300;4553375,2806700;4547025,2876550;4515275,2914650;4458125,2940050;4381925,2959100;3746925,2965450;3613575,2971800;3537375,2978150;3277025,2984500;3143675,2990850;2603925,2997200;2394375,3009900;2159425,3016250;2045125,3022600;1987975,3028950;1829225,3035300;1283125,3028950;1086275,3016250;946575,3003550;844975,2990850;787825,2978150;705275,2965450;686225,2959100;648125,2952750;629075,2946400;597325,2940050;527475,2921000;483025,2901950;432225,2882900;413175,2876550;362375,2851150;330625,2838450;292525,2825750;254425,2800350;235375,2787650;222675,2768600;203625,2749550;190925,2724150;178225,2705100;165525,2667000;152825,2647950;140125,2609850;133775,2590800;102025,2489200;95675,2470150;89325,2451100;82975,2368550;76625,2305050;70275,2146300;57575,2025650;38525,1885950;19475,1682750;6775,1625600;6775,546100;13125,438150;32175,273050;38525,215900;44875,146050;57575,57150;63925,0" o:connectangles="0,0,0,0,0,0,0,0,0,0,0,0,0,0,0,0,0,0,0,0,0,0,0,0,0,0,0,0,0,0,0,0,0,0,0,0,0,0,0,0,0,0,0,0,0,0,0,0,0,0,0,0,0,0,0,0,0,0,0,0,0,0,0"/>
              </v:shape>
            </w:pict>
          </mc:Fallback>
        </mc:AlternateContent>
      </w:r>
      <w:r w:rsidR="008A4C6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BABCDDA" wp14:editId="5904E2E9">
                <wp:simplePos x="0" y="0"/>
                <wp:positionH relativeFrom="column">
                  <wp:posOffset>1095435</wp:posOffset>
                </wp:positionH>
                <wp:positionV relativeFrom="paragraph">
                  <wp:posOffset>1818357</wp:posOffset>
                </wp:positionV>
                <wp:extent cx="2195500" cy="2209046"/>
                <wp:effectExtent l="19050" t="19050" r="14605" b="20320"/>
                <wp:wrapNone/>
                <wp:docPr id="46" name="Freeform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5500" cy="2209046"/>
                        </a:xfrm>
                        <a:custGeom>
                          <a:avLst/>
                          <a:gdLst>
                            <a:gd name="connsiteX0" fmla="*/ 2186446 w 2195500"/>
                            <a:gd name="connsiteY0" fmla="*/ 1729212 h 2209046"/>
                            <a:gd name="connsiteX1" fmla="*/ 2190973 w 2195500"/>
                            <a:gd name="connsiteY1" fmla="*/ 2014396 h 2209046"/>
                            <a:gd name="connsiteX2" fmla="*/ 2195500 w 2195500"/>
                            <a:gd name="connsiteY2" fmla="*/ 2055137 h 2209046"/>
                            <a:gd name="connsiteX3" fmla="*/ 2186446 w 2195500"/>
                            <a:gd name="connsiteY3" fmla="*/ 2118511 h 2209046"/>
                            <a:gd name="connsiteX4" fmla="*/ 2177393 w 2195500"/>
                            <a:gd name="connsiteY4" fmla="*/ 2159252 h 2209046"/>
                            <a:gd name="connsiteX5" fmla="*/ 2172866 w 2195500"/>
                            <a:gd name="connsiteY5" fmla="*/ 2177358 h 2209046"/>
                            <a:gd name="connsiteX6" fmla="*/ 2168339 w 2195500"/>
                            <a:gd name="connsiteY6" fmla="*/ 2190939 h 2209046"/>
                            <a:gd name="connsiteX7" fmla="*/ 2145706 w 2195500"/>
                            <a:gd name="connsiteY7" fmla="*/ 2199992 h 2209046"/>
                            <a:gd name="connsiteX8" fmla="*/ 1991797 w 2195500"/>
                            <a:gd name="connsiteY8" fmla="*/ 2209046 h 2209046"/>
                            <a:gd name="connsiteX9" fmla="*/ 1521016 w 2195500"/>
                            <a:gd name="connsiteY9" fmla="*/ 2195465 h 2209046"/>
                            <a:gd name="connsiteX10" fmla="*/ 1493856 w 2195500"/>
                            <a:gd name="connsiteY10" fmla="*/ 2190939 h 2209046"/>
                            <a:gd name="connsiteX11" fmla="*/ 1416902 w 2195500"/>
                            <a:gd name="connsiteY11" fmla="*/ 2181885 h 2209046"/>
                            <a:gd name="connsiteX12" fmla="*/ 1358054 w 2195500"/>
                            <a:gd name="connsiteY12" fmla="*/ 2172832 h 2209046"/>
                            <a:gd name="connsiteX13" fmla="*/ 1303733 w 2195500"/>
                            <a:gd name="connsiteY13" fmla="*/ 2168305 h 2209046"/>
                            <a:gd name="connsiteX14" fmla="*/ 1249413 w 2195500"/>
                            <a:gd name="connsiteY14" fmla="*/ 2159252 h 2209046"/>
                            <a:gd name="connsiteX15" fmla="*/ 1231306 w 2195500"/>
                            <a:gd name="connsiteY15" fmla="*/ 2154725 h 2209046"/>
                            <a:gd name="connsiteX16" fmla="*/ 1113611 w 2195500"/>
                            <a:gd name="connsiteY16" fmla="*/ 2150198 h 2209046"/>
                            <a:gd name="connsiteX17" fmla="*/ 1023076 w 2195500"/>
                            <a:gd name="connsiteY17" fmla="*/ 2145671 h 2209046"/>
                            <a:gd name="connsiteX18" fmla="*/ 692624 w 2195500"/>
                            <a:gd name="connsiteY18" fmla="*/ 2136618 h 2209046"/>
                            <a:gd name="connsiteX19" fmla="*/ 611143 w 2195500"/>
                            <a:gd name="connsiteY19" fmla="*/ 2127564 h 2209046"/>
                            <a:gd name="connsiteX20" fmla="*/ 479868 w 2195500"/>
                            <a:gd name="connsiteY20" fmla="*/ 2118511 h 2209046"/>
                            <a:gd name="connsiteX21" fmla="*/ 439127 w 2195500"/>
                            <a:gd name="connsiteY21" fmla="*/ 2113984 h 2209046"/>
                            <a:gd name="connsiteX22" fmla="*/ 398387 w 2195500"/>
                            <a:gd name="connsiteY22" fmla="*/ 2104931 h 2209046"/>
                            <a:gd name="connsiteX23" fmla="*/ 362173 w 2195500"/>
                            <a:gd name="connsiteY23" fmla="*/ 2100404 h 2209046"/>
                            <a:gd name="connsiteX24" fmla="*/ 330486 w 2195500"/>
                            <a:gd name="connsiteY24" fmla="*/ 2091351 h 2209046"/>
                            <a:gd name="connsiteX25" fmla="*/ 303325 w 2195500"/>
                            <a:gd name="connsiteY25" fmla="*/ 2086824 h 2209046"/>
                            <a:gd name="connsiteX26" fmla="*/ 249005 w 2195500"/>
                            <a:gd name="connsiteY26" fmla="*/ 2059663 h 2209046"/>
                            <a:gd name="connsiteX27" fmla="*/ 212791 w 2195500"/>
                            <a:gd name="connsiteY27" fmla="*/ 2041557 h 2209046"/>
                            <a:gd name="connsiteX28" fmla="*/ 140363 w 2195500"/>
                            <a:gd name="connsiteY28" fmla="*/ 2000816 h 2209046"/>
                            <a:gd name="connsiteX29" fmla="*/ 99622 w 2195500"/>
                            <a:gd name="connsiteY29" fmla="*/ 1982709 h 2209046"/>
                            <a:gd name="connsiteX30" fmla="*/ 95096 w 2195500"/>
                            <a:gd name="connsiteY30" fmla="*/ 1887648 h 2209046"/>
                            <a:gd name="connsiteX31" fmla="*/ 99622 w 2195500"/>
                            <a:gd name="connsiteY31" fmla="*/ 1846907 h 2209046"/>
                            <a:gd name="connsiteX32" fmla="*/ 104149 w 2195500"/>
                            <a:gd name="connsiteY32" fmla="*/ 1797113 h 2209046"/>
                            <a:gd name="connsiteX33" fmla="*/ 99622 w 2195500"/>
                            <a:gd name="connsiteY33" fmla="*/ 1398760 h 2209046"/>
                            <a:gd name="connsiteX34" fmla="*/ 95096 w 2195500"/>
                            <a:gd name="connsiteY34" fmla="*/ 1367073 h 2209046"/>
                            <a:gd name="connsiteX35" fmla="*/ 86042 w 2195500"/>
                            <a:gd name="connsiteY35" fmla="*/ 1253905 h 2209046"/>
                            <a:gd name="connsiteX36" fmla="*/ 76989 w 2195500"/>
                            <a:gd name="connsiteY36" fmla="*/ 1204111 h 2209046"/>
                            <a:gd name="connsiteX37" fmla="*/ 72462 w 2195500"/>
                            <a:gd name="connsiteY37" fmla="*/ 1167897 h 2209046"/>
                            <a:gd name="connsiteX38" fmla="*/ 63409 w 2195500"/>
                            <a:gd name="connsiteY38" fmla="*/ 1140737 h 2209046"/>
                            <a:gd name="connsiteX39" fmla="*/ 58882 w 2195500"/>
                            <a:gd name="connsiteY39" fmla="*/ 1113576 h 2209046"/>
                            <a:gd name="connsiteX40" fmla="*/ 49828 w 2195500"/>
                            <a:gd name="connsiteY40" fmla="*/ 1072836 h 2209046"/>
                            <a:gd name="connsiteX41" fmla="*/ 54355 w 2195500"/>
                            <a:gd name="connsiteY41" fmla="*/ 1027568 h 2209046"/>
                            <a:gd name="connsiteX42" fmla="*/ 58882 w 2195500"/>
                            <a:gd name="connsiteY42" fmla="*/ 1004935 h 2209046"/>
                            <a:gd name="connsiteX43" fmla="*/ 54355 w 2195500"/>
                            <a:gd name="connsiteY43" fmla="*/ 986828 h 2209046"/>
                            <a:gd name="connsiteX44" fmla="*/ 45302 w 2195500"/>
                            <a:gd name="connsiteY44" fmla="*/ 905347 h 2209046"/>
                            <a:gd name="connsiteX45" fmla="*/ 36248 w 2195500"/>
                            <a:gd name="connsiteY45" fmla="*/ 851026 h 2209046"/>
                            <a:gd name="connsiteX46" fmla="*/ 27195 w 2195500"/>
                            <a:gd name="connsiteY46" fmla="*/ 814812 h 2209046"/>
                            <a:gd name="connsiteX47" fmla="*/ 22668 w 2195500"/>
                            <a:gd name="connsiteY47" fmla="*/ 796705 h 2209046"/>
                            <a:gd name="connsiteX48" fmla="*/ 18141 w 2195500"/>
                            <a:gd name="connsiteY48" fmla="*/ 746911 h 2209046"/>
                            <a:gd name="connsiteX49" fmla="*/ 13615 w 2195500"/>
                            <a:gd name="connsiteY49" fmla="*/ 719751 h 2209046"/>
                            <a:gd name="connsiteX50" fmla="*/ 9088 w 2195500"/>
                            <a:gd name="connsiteY50" fmla="*/ 683537 h 2209046"/>
                            <a:gd name="connsiteX51" fmla="*/ 18141 w 2195500"/>
                            <a:gd name="connsiteY51" fmla="*/ 339505 h 2209046"/>
                            <a:gd name="connsiteX52" fmla="*/ 22668 w 2195500"/>
                            <a:gd name="connsiteY52" fmla="*/ 267077 h 2209046"/>
                            <a:gd name="connsiteX53" fmla="*/ 27195 w 2195500"/>
                            <a:gd name="connsiteY53" fmla="*/ 181069 h 2209046"/>
                            <a:gd name="connsiteX54" fmla="*/ 18141 w 2195500"/>
                            <a:gd name="connsiteY54" fmla="*/ 86008 h 2209046"/>
                            <a:gd name="connsiteX55" fmla="*/ 13615 w 2195500"/>
                            <a:gd name="connsiteY55" fmla="*/ 72428 h 2209046"/>
                            <a:gd name="connsiteX56" fmla="*/ 9088 w 2195500"/>
                            <a:gd name="connsiteY56" fmla="*/ 49794 h 2209046"/>
                            <a:gd name="connsiteX57" fmla="*/ 34 w 2195500"/>
                            <a:gd name="connsiteY57" fmla="*/ 0 h 220904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</a:cxnLst>
                          <a:rect l="l" t="t" r="r" b="b"/>
                          <a:pathLst>
                            <a:path w="2195500" h="2209046">
                              <a:moveTo>
                                <a:pt x="2186446" y="1729212"/>
                              </a:moveTo>
                              <a:cubicBezTo>
                                <a:pt x="2187955" y="1824273"/>
                                <a:pt x="2188333" y="1919359"/>
                                <a:pt x="2190973" y="2014396"/>
                              </a:cubicBezTo>
                              <a:cubicBezTo>
                                <a:pt x="2191352" y="2028055"/>
                                <a:pt x="2195500" y="2041473"/>
                                <a:pt x="2195500" y="2055137"/>
                              </a:cubicBezTo>
                              <a:cubicBezTo>
                                <a:pt x="2195500" y="2138699"/>
                                <a:pt x="2194824" y="2080813"/>
                                <a:pt x="2186446" y="2118511"/>
                              </a:cubicBezTo>
                              <a:cubicBezTo>
                                <a:pt x="2166024" y="2210404"/>
                                <a:pt x="2192677" y="2105756"/>
                                <a:pt x="2177393" y="2159252"/>
                              </a:cubicBezTo>
                              <a:cubicBezTo>
                                <a:pt x="2175684" y="2165234"/>
                                <a:pt x="2174575" y="2171376"/>
                                <a:pt x="2172866" y="2177358"/>
                              </a:cubicBezTo>
                              <a:cubicBezTo>
                                <a:pt x="2171555" y="2181946"/>
                                <a:pt x="2172005" y="2187884"/>
                                <a:pt x="2168339" y="2190939"/>
                              </a:cubicBezTo>
                              <a:cubicBezTo>
                                <a:pt x="2162097" y="2196141"/>
                                <a:pt x="2153708" y="2198580"/>
                                <a:pt x="2145706" y="2199992"/>
                              </a:cubicBezTo>
                              <a:cubicBezTo>
                                <a:pt x="2120425" y="2204453"/>
                                <a:pt x="1995862" y="2208861"/>
                                <a:pt x="1991797" y="2209046"/>
                              </a:cubicBezTo>
                              <a:cubicBezTo>
                                <a:pt x="1795393" y="2205539"/>
                                <a:pt x="1711598" y="2206053"/>
                                <a:pt x="1521016" y="2195465"/>
                              </a:cubicBezTo>
                              <a:cubicBezTo>
                                <a:pt x="1511852" y="2194956"/>
                                <a:pt x="1502957" y="2192126"/>
                                <a:pt x="1493856" y="2190939"/>
                              </a:cubicBezTo>
                              <a:cubicBezTo>
                                <a:pt x="1468245" y="2187598"/>
                                <a:pt x="1442513" y="2185226"/>
                                <a:pt x="1416902" y="2181885"/>
                              </a:cubicBezTo>
                              <a:cubicBezTo>
                                <a:pt x="1377338" y="2176724"/>
                                <a:pt x="1401012" y="2177354"/>
                                <a:pt x="1358054" y="2172832"/>
                              </a:cubicBezTo>
                              <a:cubicBezTo>
                                <a:pt x="1339984" y="2170930"/>
                                <a:pt x="1321840" y="2169814"/>
                                <a:pt x="1303733" y="2168305"/>
                              </a:cubicBezTo>
                              <a:cubicBezTo>
                                <a:pt x="1285626" y="2165287"/>
                                <a:pt x="1267221" y="2163704"/>
                                <a:pt x="1249413" y="2159252"/>
                              </a:cubicBezTo>
                              <a:cubicBezTo>
                                <a:pt x="1243377" y="2157743"/>
                                <a:pt x="1237514" y="2155139"/>
                                <a:pt x="1231306" y="2154725"/>
                              </a:cubicBezTo>
                              <a:cubicBezTo>
                                <a:pt x="1192132" y="2152113"/>
                                <a:pt x="1152835" y="2151903"/>
                                <a:pt x="1113611" y="2150198"/>
                              </a:cubicBezTo>
                              <a:cubicBezTo>
                                <a:pt x="1083423" y="2148885"/>
                                <a:pt x="1053279" y="2146559"/>
                                <a:pt x="1023076" y="2145671"/>
                              </a:cubicBezTo>
                              <a:cubicBezTo>
                                <a:pt x="561455" y="2132095"/>
                                <a:pt x="985842" y="2148347"/>
                                <a:pt x="692624" y="2136618"/>
                              </a:cubicBezTo>
                              <a:cubicBezTo>
                                <a:pt x="663457" y="2132972"/>
                                <a:pt x="640975" y="2129859"/>
                                <a:pt x="611143" y="2127564"/>
                              </a:cubicBezTo>
                              <a:cubicBezTo>
                                <a:pt x="526109" y="2121023"/>
                                <a:pt x="557117" y="2125534"/>
                                <a:pt x="479868" y="2118511"/>
                              </a:cubicBezTo>
                              <a:cubicBezTo>
                                <a:pt x="466260" y="2117274"/>
                                <a:pt x="452654" y="2115916"/>
                                <a:pt x="439127" y="2113984"/>
                              </a:cubicBezTo>
                              <a:cubicBezTo>
                                <a:pt x="368675" y="2103920"/>
                                <a:pt x="457693" y="2114816"/>
                                <a:pt x="398387" y="2104931"/>
                              </a:cubicBezTo>
                              <a:cubicBezTo>
                                <a:pt x="386387" y="2102931"/>
                                <a:pt x="374244" y="2101913"/>
                                <a:pt x="362173" y="2100404"/>
                              </a:cubicBezTo>
                              <a:cubicBezTo>
                                <a:pt x="349225" y="2096088"/>
                                <a:pt x="344703" y="2094194"/>
                                <a:pt x="330486" y="2091351"/>
                              </a:cubicBezTo>
                              <a:cubicBezTo>
                                <a:pt x="321486" y="2089551"/>
                                <a:pt x="312379" y="2088333"/>
                                <a:pt x="303325" y="2086824"/>
                              </a:cubicBezTo>
                              <a:cubicBezTo>
                                <a:pt x="269841" y="2061712"/>
                                <a:pt x="300934" y="2082382"/>
                                <a:pt x="249005" y="2059663"/>
                              </a:cubicBezTo>
                              <a:cubicBezTo>
                                <a:pt x="236641" y="2054254"/>
                                <a:pt x="224658" y="2047985"/>
                                <a:pt x="212791" y="2041557"/>
                              </a:cubicBezTo>
                              <a:cubicBezTo>
                                <a:pt x="188434" y="2028364"/>
                                <a:pt x="166641" y="2009576"/>
                                <a:pt x="140363" y="2000816"/>
                              </a:cubicBezTo>
                              <a:cubicBezTo>
                                <a:pt x="108042" y="1990041"/>
                                <a:pt x="121144" y="1997055"/>
                                <a:pt x="99622" y="1982709"/>
                              </a:cubicBezTo>
                              <a:cubicBezTo>
                                <a:pt x="81980" y="1938601"/>
                                <a:pt x="88888" y="1965250"/>
                                <a:pt x="95096" y="1887648"/>
                              </a:cubicBezTo>
                              <a:cubicBezTo>
                                <a:pt x="96186" y="1874028"/>
                                <a:pt x="98262" y="1860503"/>
                                <a:pt x="99622" y="1846907"/>
                              </a:cubicBezTo>
                              <a:cubicBezTo>
                                <a:pt x="101280" y="1830323"/>
                                <a:pt x="102640" y="1813711"/>
                                <a:pt x="104149" y="1797113"/>
                              </a:cubicBezTo>
                              <a:cubicBezTo>
                                <a:pt x="102640" y="1664329"/>
                                <a:pt x="102417" y="1531523"/>
                                <a:pt x="99622" y="1398760"/>
                              </a:cubicBezTo>
                              <a:cubicBezTo>
                                <a:pt x="99397" y="1388093"/>
                                <a:pt x="96092" y="1377696"/>
                                <a:pt x="95096" y="1367073"/>
                              </a:cubicBezTo>
                              <a:cubicBezTo>
                                <a:pt x="91564" y="1329395"/>
                                <a:pt x="90221" y="1291517"/>
                                <a:pt x="86042" y="1253905"/>
                              </a:cubicBezTo>
                              <a:cubicBezTo>
                                <a:pt x="84179" y="1237138"/>
                                <a:pt x="79620" y="1220775"/>
                                <a:pt x="76989" y="1204111"/>
                              </a:cubicBezTo>
                              <a:cubicBezTo>
                                <a:pt x="75092" y="1192095"/>
                                <a:pt x="75011" y="1179792"/>
                                <a:pt x="72462" y="1167897"/>
                              </a:cubicBezTo>
                              <a:cubicBezTo>
                                <a:pt x="70462" y="1158566"/>
                                <a:pt x="65723" y="1149995"/>
                                <a:pt x="63409" y="1140737"/>
                              </a:cubicBezTo>
                              <a:cubicBezTo>
                                <a:pt x="61183" y="1131832"/>
                                <a:pt x="60524" y="1122606"/>
                                <a:pt x="58882" y="1113576"/>
                              </a:cubicBezTo>
                              <a:cubicBezTo>
                                <a:pt x="55051" y="1092507"/>
                                <a:pt x="54672" y="1092209"/>
                                <a:pt x="49828" y="1072836"/>
                              </a:cubicBezTo>
                              <a:cubicBezTo>
                                <a:pt x="51337" y="1057747"/>
                                <a:pt x="52351" y="1042600"/>
                                <a:pt x="54355" y="1027568"/>
                              </a:cubicBezTo>
                              <a:cubicBezTo>
                                <a:pt x="55372" y="1019942"/>
                                <a:pt x="58882" y="1012629"/>
                                <a:pt x="58882" y="1004935"/>
                              </a:cubicBezTo>
                              <a:cubicBezTo>
                                <a:pt x="58882" y="998714"/>
                                <a:pt x="55864" y="992864"/>
                                <a:pt x="54355" y="986828"/>
                              </a:cubicBezTo>
                              <a:cubicBezTo>
                                <a:pt x="50400" y="943330"/>
                                <a:pt x="51200" y="942700"/>
                                <a:pt x="45302" y="905347"/>
                              </a:cubicBezTo>
                              <a:cubicBezTo>
                                <a:pt x="42439" y="887215"/>
                                <a:pt x="40700" y="868835"/>
                                <a:pt x="36248" y="851026"/>
                              </a:cubicBezTo>
                              <a:lnTo>
                                <a:pt x="27195" y="814812"/>
                              </a:lnTo>
                              <a:lnTo>
                                <a:pt x="22668" y="796705"/>
                              </a:lnTo>
                              <a:cubicBezTo>
                                <a:pt x="21159" y="780107"/>
                                <a:pt x="20088" y="763463"/>
                                <a:pt x="18141" y="746911"/>
                              </a:cubicBezTo>
                              <a:cubicBezTo>
                                <a:pt x="17069" y="737796"/>
                                <a:pt x="14913" y="728837"/>
                                <a:pt x="13615" y="719751"/>
                              </a:cubicBezTo>
                              <a:cubicBezTo>
                                <a:pt x="11895" y="707708"/>
                                <a:pt x="10597" y="695608"/>
                                <a:pt x="9088" y="683537"/>
                              </a:cubicBezTo>
                              <a:cubicBezTo>
                                <a:pt x="11407" y="576872"/>
                                <a:pt x="13385" y="448895"/>
                                <a:pt x="18141" y="339505"/>
                              </a:cubicBezTo>
                              <a:cubicBezTo>
                                <a:pt x="19192" y="315338"/>
                                <a:pt x="21288" y="291227"/>
                                <a:pt x="22668" y="267077"/>
                              </a:cubicBezTo>
                              <a:cubicBezTo>
                                <a:pt x="24306" y="238415"/>
                                <a:pt x="25686" y="209738"/>
                                <a:pt x="27195" y="181069"/>
                              </a:cubicBezTo>
                              <a:cubicBezTo>
                                <a:pt x="24177" y="149382"/>
                                <a:pt x="22089" y="117593"/>
                                <a:pt x="18141" y="86008"/>
                              </a:cubicBezTo>
                              <a:cubicBezTo>
                                <a:pt x="17549" y="81273"/>
                                <a:pt x="14772" y="77057"/>
                                <a:pt x="13615" y="72428"/>
                              </a:cubicBezTo>
                              <a:cubicBezTo>
                                <a:pt x="11749" y="64964"/>
                                <a:pt x="10818" y="57291"/>
                                <a:pt x="9088" y="49794"/>
                              </a:cubicBezTo>
                              <a:cubicBezTo>
                                <a:pt x="-1064" y="5805"/>
                                <a:pt x="34" y="27254"/>
                                <a:pt x="34" y="0"/>
                              </a:cubicBezTo>
                            </a:path>
                          </a:pathLst>
                        </a:cu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443D3D" id="Freeform 46" o:spid="_x0000_s1026" style="position:absolute;margin-left:86.25pt;margin-top:143.2pt;width:172.85pt;height:173.9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95500,2209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" path="m2186446,1729212v1509,95061,1887,190147,4527,285184c2191352,2028055,2195500,2041473,2195500,2055137v,83562,-676,25676,-9054,63374c2166024,2210404,2192677,2105756,2177393,2159252v-1709,5982,-2818,12124,-4527,18106c2171555,2181946,2172005,2187884,2168339,2190939v-6242,5202,-14631,7641,-22633,9053c2120425,2204453,1995862,2208861,1991797,2209046v-196404,-3507,-280199,-2993,-470781,-13581c1511852,2194956,1502957,2192126,1493856,2190939v-25611,-3341,-51343,-5713,-76954,-9054c1377338,2176724,1401012,2177354,1358054,2172832v-18070,-1902,-36214,-3018,-54321,-4527c1285626,2165287,1267221,2163704,1249413,2159252v-6036,-1509,-11899,-4113,-18107,-4527c1192132,2152113,1152835,2151903,1113611,2150198v-30188,-1313,-60332,-3639,-90535,-4527c561455,2132095,985842,2148347,692624,2136618v-29167,-3646,-51649,-6759,-81481,-9054c526109,2121023,557117,2125534,479868,2118511v-13608,-1237,-27214,-2595,-40741,-4527c368675,2103920,457693,2114816,398387,2104931v-12000,-2000,-24143,-3018,-36214,-4527c349225,2096088,344703,2094194,330486,2091351v-9000,-1800,-18107,-3018,-27161,-4527c269841,2061712,300934,2082382,249005,2059663v-12364,-5409,-24347,-11678,-36214,-18106c188434,2028364,166641,2009576,140363,2000816v-32321,-10775,-19219,-3761,-40741,-18107c81980,1938601,88888,1965250,95096,1887648v1090,-13620,3166,-27145,4526,-40741c101280,1830323,102640,1813711,104149,1797113v-1509,-132784,-1732,-265590,-4527,-398353c99397,1388093,96092,1377696,95096,1367073v-3532,-37678,-4875,-75556,-9054,-113168c84179,1237138,79620,1220775,76989,1204111v-1897,-12016,-1978,-24319,-4527,-36214c70462,1158566,65723,1149995,63409,1140737v-2226,-8905,-2885,-18131,-4527,-27161c55051,1092507,54672,1092209,49828,1072836v1509,-15089,2523,-30236,4527,-45268c55372,1019942,58882,1012629,58882,1004935v,-6221,-3018,-12071,-4527,-18107c50400,943330,51200,942700,45302,905347,42439,887215,40700,868835,36248,851026l27195,814812,22668,796705c21159,780107,20088,763463,18141,746911v-1072,-9115,-3228,-18074,-4526,-27160c11895,707708,10597,695608,9088,683537,11407,576872,13385,448895,18141,339505v1051,-24167,3147,-48278,4527,-72428c24306,238415,25686,209738,27195,181069,24177,149382,22089,117593,18141,86008,17549,81273,14772,77057,13615,72428,11749,64964,10818,57291,9088,49794,-1064,5805,34,27254,34,e" filled="f" strokecolor="black [3213]" strokeweight="2.25pt">
                <v:stroke joinstyle="miter"/>
                <v:path arrowok="t" o:connecttype="custom" o:connectlocs="2186446,1729212;2190973,2014396;2195500,2055137;2186446,2118511;2177393,2159252;2172866,2177358;2168339,2190939;2145706,2199992;1991797,2209046;1521016,2195465;1493856,2190939;1416902,2181885;1358054,2172832;1303733,2168305;1249413,2159252;1231306,2154725;1113611,2150198;1023076,2145671;692624,2136618;611143,2127564;479868,2118511;439127,2113984;398387,2104931;362173,2100404;330486,2091351;303325,2086824;249005,2059663;212791,2041557;140363,2000816;99622,1982709;95096,1887648;99622,1846907;104149,1797113;99622,1398760;95096,1367073;86042,1253905;76989,1204111;72462,1167897;63409,1140737;58882,1113576;49828,1072836;54355,1027568;58882,1004935;54355,986828;45302,905347;36248,851026;27195,814812;22668,796705;18141,746911;13615,719751;9088,683537;18141,339505;22668,267077;27195,181069;18141,86008;13615,72428;9088,49794;34,0" o:connectangles="0,0,0,0,0,0,0,0,0,0,0,0,0,0,0,0,0,0,0,0,0,0,0,0,0,0,0,0,0,0,0,0,0,0,0,0,0,0,0,0,0,0,0,0,0,0,0,0,0,0,0,0,0,0,0,0,0,0"/>
              </v:shape>
            </w:pict>
          </mc:Fallback>
        </mc:AlternateContent>
      </w:r>
      <w:r w:rsidR="008A4C69" w:rsidRPr="007E2144">
        <w:rPr>
          <w:noProof/>
          <w:lang w:val="en-US"/>
        </w:rPr>
        <w:drawing>
          <wp:anchor distT="0" distB="0" distL="114300" distR="114300" simplePos="0" relativeHeight="251691008" behindDoc="0" locked="0" layoutInCell="1" allowOverlap="1" wp14:anchorId="2B81DFC2" wp14:editId="3071EA85">
            <wp:simplePos x="0" y="0"/>
            <wp:positionH relativeFrom="margin">
              <wp:align>center</wp:align>
            </wp:positionH>
            <wp:positionV relativeFrom="bottomMargin">
              <wp:posOffset>-3435451</wp:posOffset>
            </wp:positionV>
            <wp:extent cx="191135" cy="127635"/>
            <wp:effectExtent l="0" t="0" r="0" b="5715"/>
            <wp:wrapSquare wrapText="bothSides"/>
            <wp:docPr id="35" name="Picture 35" descr="C:\Users\klaho028\Downloads\SEG2105-Project-master\SEG2105-Project-master\Deliverable1\UML Class diagram\UML\Pics\man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klaho028\Downloads\SEG2105-Project-master\SEG2105-Project-master\Deliverable1\UML Class diagram\UML\Pics\many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2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A4C69" w:rsidRPr="007E2144">
        <w:rPr>
          <w:noProof/>
          <w:lang w:val="en-US"/>
        </w:rPr>
        <w:drawing>
          <wp:anchor distT="0" distB="0" distL="114300" distR="114300" simplePos="0" relativeHeight="251679744" behindDoc="0" locked="0" layoutInCell="1" allowOverlap="1" wp14:anchorId="1D3ED060" wp14:editId="0DCCC779">
            <wp:simplePos x="0" y="0"/>
            <wp:positionH relativeFrom="margin">
              <wp:posOffset>4963959</wp:posOffset>
            </wp:positionH>
            <wp:positionV relativeFrom="bottomMargin">
              <wp:align>top</wp:align>
            </wp:positionV>
            <wp:extent cx="191135" cy="127635"/>
            <wp:effectExtent l="0" t="0" r="0" b="5715"/>
            <wp:wrapSquare wrapText="bothSides"/>
            <wp:docPr id="29" name="Picture 29" descr="C:\Users\klaho028\Downloads\SEG2105-Project-master\SEG2105-Project-master\Deliverable1\UML Class diagram\UML\Pics\man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laho028\Downloads\SEG2105-Project-master\SEG2105-Project-master\Deliverable1\UML Class diagram\UML\Pics\many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2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A4C69" w:rsidRPr="007E2144">
        <w:rPr>
          <w:noProof/>
          <w:lang w:val="en-US"/>
        </w:rPr>
        <w:drawing>
          <wp:anchor distT="0" distB="0" distL="114300" distR="114300" simplePos="0" relativeHeight="251680768" behindDoc="0" locked="0" layoutInCell="1" allowOverlap="1" wp14:anchorId="59B792F9" wp14:editId="728E424E">
            <wp:simplePos x="0" y="0"/>
            <wp:positionH relativeFrom="margin">
              <wp:posOffset>3154504</wp:posOffset>
            </wp:positionH>
            <wp:positionV relativeFrom="bottomMargin">
              <wp:align>top</wp:align>
            </wp:positionV>
            <wp:extent cx="191135" cy="127635"/>
            <wp:effectExtent l="0" t="0" r="0" b="5715"/>
            <wp:wrapSquare wrapText="bothSides"/>
            <wp:docPr id="30" name="Picture 30" descr="C:\Users\klaho028\Downloads\SEG2105-Project-master\SEG2105-Project-master\Deliverable1\UML Class diagram\UML\Pics\man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klaho028\Downloads\SEG2105-Project-master\SEG2105-Project-master\Deliverable1\UML Class diagram\UML\Pics\many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2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A4C6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2BA1B9" wp14:editId="65E813CA">
                <wp:simplePos x="0" y="0"/>
                <wp:positionH relativeFrom="column">
                  <wp:posOffset>2636613</wp:posOffset>
                </wp:positionH>
                <wp:positionV relativeFrom="paragraph">
                  <wp:posOffset>1789365</wp:posOffset>
                </wp:positionV>
                <wp:extent cx="2640880" cy="5610"/>
                <wp:effectExtent l="19050" t="19050" r="7620" b="3302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40880" cy="561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268FD4" id="Straight Connector 15" o:spid="_x0000_s1026" style="position:absolute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.6pt,140.9pt" to="415.55pt,14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" strokecolor="black [3213]" strokeweight="3pt">
                <v:stroke joinstyle="miter"/>
              </v:line>
            </w:pict>
          </mc:Fallback>
        </mc:AlternateContent>
      </w:r>
      <w:r w:rsidR="008A4C6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4C2791" wp14:editId="6B96B0D4">
                <wp:simplePos x="0" y="0"/>
                <wp:positionH relativeFrom="column">
                  <wp:posOffset>2645159</wp:posOffset>
                </wp:positionH>
                <wp:positionV relativeFrom="paragraph">
                  <wp:posOffset>1774087</wp:posOffset>
                </wp:positionV>
                <wp:extent cx="0" cy="226402"/>
                <wp:effectExtent l="19050" t="0" r="19050" b="2159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6402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FE6D01" id="Straight Connector 17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8.3pt,139.7pt" to="208.3pt,15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" strokecolor="black [3213]" strokeweight="2.25pt">
                <v:stroke joinstyle="miter"/>
              </v:line>
            </w:pict>
          </mc:Fallback>
        </mc:AlternateContent>
      </w:r>
      <w:r w:rsidR="008A4C6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F0A95FA" wp14:editId="24284D19">
                <wp:simplePos x="0" y="0"/>
                <wp:positionH relativeFrom="column">
                  <wp:posOffset>3596802</wp:posOffset>
                </wp:positionH>
                <wp:positionV relativeFrom="paragraph">
                  <wp:posOffset>1769332</wp:posOffset>
                </wp:positionV>
                <wp:extent cx="222" cy="255182"/>
                <wp:effectExtent l="19050" t="0" r="19050" b="3111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" cy="255182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293E69" id="Straight Connector 33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3.2pt,139.3pt" to="283.2pt,15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" strokecolor="black [3213]" strokeweight="3pt">
                <v:stroke joinstyle="miter"/>
              </v:line>
            </w:pict>
          </mc:Fallback>
        </mc:AlternateContent>
      </w:r>
      <w:r w:rsidR="008A4C6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22712E" wp14:editId="795CB4EB">
                <wp:simplePos x="0" y="0"/>
                <wp:positionH relativeFrom="column">
                  <wp:posOffset>5284381</wp:posOffset>
                </wp:positionH>
                <wp:positionV relativeFrom="paragraph">
                  <wp:posOffset>1798039</wp:posOffset>
                </wp:positionV>
                <wp:extent cx="222" cy="255182"/>
                <wp:effectExtent l="19050" t="0" r="19050" b="3111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" cy="255182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2F6AB2" id="Straight Connector 18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6.1pt,141.6pt" to="416.1pt,16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" strokecolor="black [3213]" strokeweight="3pt">
                <v:stroke joinstyle="miter"/>
              </v:line>
            </w:pict>
          </mc:Fallback>
        </mc:AlternateContent>
      </w:r>
      <w:r w:rsidR="008A4C69" w:rsidRPr="001F59B3">
        <w:rPr>
          <w:noProof/>
          <w:lang w:val="en-US"/>
        </w:rPr>
        <w:drawing>
          <wp:anchor distT="0" distB="0" distL="114300" distR="114300" simplePos="0" relativeHeight="251684864" behindDoc="0" locked="0" layoutInCell="1" allowOverlap="1" wp14:anchorId="749598F3" wp14:editId="2A198C9A">
            <wp:simplePos x="0" y="0"/>
            <wp:positionH relativeFrom="margin">
              <wp:posOffset>4688382</wp:posOffset>
            </wp:positionH>
            <wp:positionV relativeFrom="margin">
              <wp:align>bottom</wp:align>
            </wp:positionV>
            <wp:extent cx="1413510" cy="1666875"/>
            <wp:effectExtent l="0" t="0" r="0" b="9525"/>
            <wp:wrapSquare wrapText="bothSides"/>
            <wp:docPr id="11" name="Picture 11" descr="C:\Users\klaho028\Pictures\HomeOw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klaho028\Pictures\HomeOwner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351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A4C69" w:rsidRPr="001F59B3">
        <w:rPr>
          <w:noProof/>
          <w:lang w:val="en-US"/>
        </w:rPr>
        <w:drawing>
          <wp:anchor distT="0" distB="0" distL="114300" distR="114300" simplePos="0" relativeHeight="251678720" behindDoc="0" locked="0" layoutInCell="1" allowOverlap="1" wp14:anchorId="3133C032" wp14:editId="2961063F">
            <wp:simplePos x="0" y="0"/>
            <wp:positionH relativeFrom="margin">
              <wp:posOffset>1436252</wp:posOffset>
            </wp:positionH>
            <wp:positionV relativeFrom="margin">
              <wp:posOffset>4210345</wp:posOffset>
            </wp:positionV>
            <wp:extent cx="1381125" cy="1628140"/>
            <wp:effectExtent l="0" t="0" r="9525" b="0"/>
            <wp:wrapSquare wrapText="bothSides"/>
            <wp:docPr id="8" name="Picture 8" descr="C:\Users\klaho028\Pictures\Adm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laho028\Pictures\Admin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162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12E48">
        <w:rPr>
          <w:noProof/>
          <w:lang w:val="en-US"/>
        </w:rPr>
        <w:t xml:space="preserve"> </w:t>
      </w:r>
      <w:r w:rsidR="007E2144">
        <w:t xml:space="preserve">                 </w:t>
      </w:r>
      <w:bookmarkStart w:id="0" w:name="_GoBack"/>
      <w:bookmarkEnd w:id="0"/>
    </w:p>
    <w:sectPr w:rsidR="001F59B3" w:rsidSect="00C5658C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E64F6" w:rsidRDefault="00DE64F6" w:rsidP="000369C2">
      <w:pPr>
        <w:spacing w:after="0" w:line="240" w:lineRule="auto"/>
      </w:pPr>
      <w:r>
        <w:separator/>
      </w:r>
    </w:p>
  </w:endnote>
  <w:endnote w:type="continuationSeparator" w:id="0">
    <w:p w:rsidR="00DE64F6" w:rsidRDefault="00DE64F6" w:rsidP="000369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E64F6" w:rsidRDefault="00DE64F6" w:rsidP="000369C2">
      <w:pPr>
        <w:spacing w:after="0" w:line="240" w:lineRule="auto"/>
      </w:pPr>
      <w:r>
        <w:separator/>
      </w:r>
    </w:p>
  </w:footnote>
  <w:footnote w:type="continuationSeparator" w:id="0">
    <w:p w:rsidR="00DE64F6" w:rsidRDefault="00DE64F6" w:rsidP="000369C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658C"/>
    <w:rsid w:val="000369C2"/>
    <w:rsid w:val="000430C0"/>
    <w:rsid w:val="00053846"/>
    <w:rsid w:val="00056C2A"/>
    <w:rsid w:val="001106C7"/>
    <w:rsid w:val="001278EB"/>
    <w:rsid w:val="001F59B3"/>
    <w:rsid w:val="0032783D"/>
    <w:rsid w:val="00493660"/>
    <w:rsid w:val="004A6963"/>
    <w:rsid w:val="005838FF"/>
    <w:rsid w:val="005E0F7F"/>
    <w:rsid w:val="0063673C"/>
    <w:rsid w:val="00697520"/>
    <w:rsid w:val="006A1560"/>
    <w:rsid w:val="007304C0"/>
    <w:rsid w:val="0074604B"/>
    <w:rsid w:val="007A5CF7"/>
    <w:rsid w:val="007E2144"/>
    <w:rsid w:val="00850A76"/>
    <w:rsid w:val="008A4C69"/>
    <w:rsid w:val="00906C35"/>
    <w:rsid w:val="009960E8"/>
    <w:rsid w:val="009F7690"/>
    <w:rsid w:val="00B50953"/>
    <w:rsid w:val="00B53CA4"/>
    <w:rsid w:val="00B83293"/>
    <w:rsid w:val="00BB6700"/>
    <w:rsid w:val="00BC321C"/>
    <w:rsid w:val="00C5658C"/>
    <w:rsid w:val="00D51DF1"/>
    <w:rsid w:val="00DE64F6"/>
    <w:rsid w:val="00F12E48"/>
    <w:rsid w:val="00F95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D7F26D-C329-4823-A0A4-0B3581B97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69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69C2"/>
  </w:style>
  <w:style w:type="paragraph" w:styleId="Footer">
    <w:name w:val="footer"/>
    <w:basedOn w:val="Normal"/>
    <w:link w:val="FooterChar"/>
    <w:uiPriority w:val="99"/>
    <w:unhideWhenUsed/>
    <w:rsid w:val="000369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69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customXml" Target="ink/ink2.xml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customXml" Target="ink/ink1.xml"/><Relationship Id="rId14" Type="http://schemas.openxmlformats.org/officeDocument/2006/relationships/image" Target="media/image7.png"/><Relationship Id="rId22" Type="http://schemas.openxmlformats.org/officeDocument/2006/relationships/customXml" Target="ink/ink3.xml"/><Relationship Id="rId27" Type="http://schemas.openxmlformats.org/officeDocument/2006/relationships/image" Target="media/image18.png"/><Relationship Id="rId30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8-12-06T01:12:21.07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72,'3'0,"7"0,8 0,7 0,8 0,4-6,2-2,-2 1,-2 1,-1 1,-3 3,-1 0,7-4,3-2,-3 0,-1 2,-1 2,-4 2,0 1,0 0,4 1,1 1,2-1,-1 0,-2 1,-3-1,1 0,-4 0,7 0,2 0,-2 0,-1 0,-1 0,0 0,-2 0,10 3,5 1,0 12,-4 3,-5-2,-2-3,-1-5,-4 0,6-2,1 3,-2 1,-1-2,-1-2,-3-3,-1-1,1-2,4-1,1 0,2-1,0 1,2 5,0 3,0 0,-7-2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8-12-06T01:12:26.19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1 603,'6'0,"11"-6,14-2,9 0,8 2,0 2,10-5,6 0,0 1,5-5,10 1,3-4,0 1,13 3,17-3,29 2,14 2,29-5,1 0,-4 2,-12-2,2 2,-17 3,-16 3,-5 3,3 3,-2 1,10 1,1 1,12 0,-2-1,7 1,17-1,4 0,-21 0,-30 0,-33 0,-24 0,-4-6,-7-2,-13 1,-8-5,-5-1,2-9,31-8,8 2,-4 6,-11 0,-9 4,3-1,-4 3,-6 4,0 4,6-3,4 1,5 2,-6-4,-6-2,-6 0,-7 4,1 2,0 4,-3 1,-2 2,0 1,-1 1,-3 0,0-1,7 1,0-1,5 0,3 0,-8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8-12-06T01:12:14.18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1 9755</inkml:trace>
  <inkml:trace contextRef="#ctx0" brushRef="#br0" timeOffset="3464.1782">1 9756,'6'-15,"2"-14,-1-23,5-15,1-8,-3 6,-2 3,-3 6,3 2,2 1,-3 5,-1 5,-2 7,-2 5,-1 2,-1 1,0 3,0 0,-1-1,1 2,0 0,0-2,0-2,0-4,0-8,0-2,0 3,0 3,0 2,0 2,0 4,0 2,0-1,0 2,0-5,0-4,0 2,0 1,0 1,0-4,0 0,0-1,0 2,6 2,2 3,-1 0,-1 2,-1 1,-3-1,0-1,-2 1,6-6,2-9,-1-8,-1 1,1-2,0 1,-2 5,4 1,2-4,-3 2,11-10,1-6,7-11,-2 3,-4 0,-1-4,-3-2,-5 1,2 2,-1-14,-4 3,4 8,-2 10,-1 5,-3 2,-3 9,-2 6,5 0,1-4,-1-12,-1-6,-3 4,3 3,-1-2,-1-6,-1-5,-1 5,-1 3,-1 3,0 1,0 5,0-6,0 3,0 7,-1 3,1-4,0-3,0-20,0-5,0 0,0 2,0 2,0 9,0 7,0 9,0 1,0 1,0 3,0 4,0 6,0 5,0 1,0 1,0 2,0-5,6-9,2-9,15-7,3-15,-3 2,1 3,-3 0,-6 6,-6-1,3-1,4-11,0-3,4-8,-3 1,-3 2,-5 4,3-6,-1-5,6-14,7-2,-1 6,-4 8,-6 3,-4 4,7 5,2-4,-3 0,-3 2,1 5,0 6,-4 3,-2 8,-3 2,-2 9,-1 1,5-4,1 2,6-2,1 5,3-1,0 1,2 1,1 2,10-8,5-17,2 0,-4 8,-2 7,-7 8,-1 9,-4 5,-6-4,-2 2,4-5,-2-2,10 1,0 4,3 3,-3 1,-6 7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DB7C9A-7764-41A5-B80E-19266B3C35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1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uOttawa</Company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Riyanson Alfred</cp:lastModifiedBy>
  <cp:revision>15</cp:revision>
  <dcterms:created xsi:type="dcterms:W3CDTF">2018-10-24T22:25:00Z</dcterms:created>
  <dcterms:modified xsi:type="dcterms:W3CDTF">2018-12-06T01:14:00Z</dcterms:modified>
</cp:coreProperties>
</file>